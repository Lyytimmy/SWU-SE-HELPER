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433E4" w14:textId="77777777" w:rsidR="0063556D" w:rsidRPr="00E97BA3" w:rsidRDefault="0063556D" w:rsidP="00267466">
      <w:pPr>
        <w:ind w:left="0" w:firstLine="0"/>
        <w:rPr>
          <w:rFonts w:cs="Arial" w:hint="eastAsia"/>
          <w:lang w:eastAsia="en-US"/>
        </w:rPr>
      </w:pPr>
      <w:bookmarkStart w:id="0" w:name="_Hlk80623799"/>
    </w:p>
    <w:p w14:paraId="70675D6F" w14:textId="30E50BF3" w:rsidR="006D6F34" w:rsidRPr="00E97BA3" w:rsidRDefault="00267466" w:rsidP="00565298">
      <w:pPr>
        <w:pStyle w:val="a9"/>
        <w:widowControl w:val="0"/>
        <w:pBdr>
          <w:top w:val="single" w:sz="18" w:space="1" w:color="auto"/>
        </w:pBdr>
        <w:tabs>
          <w:tab w:val="right" w:pos="9747"/>
        </w:tabs>
        <w:jc w:val="right"/>
        <w:rPr>
          <w:rFonts w:cs="Arial"/>
          <w:lang w:val="en-US" w:eastAsia="zh-CN"/>
        </w:rPr>
      </w:pPr>
      <w:r>
        <w:rPr>
          <w:rFonts w:cs="Arial" w:hint="eastAsia"/>
          <w:lang w:val="en-US" w:eastAsia="zh-CN"/>
        </w:rPr>
        <w:t>西南大学中软实训</w:t>
      </w:r>
    </w:p>
    <w:bookmarkEnd w:id="0"/>
    <w:p w14:paraId="48786097" w14:textId="35FFAA37" w:rsidR="006D6F34" w:rsidRPr="00E97BA3" w:rsidRDefault="0063556D" w:rsidP="00565298">
      <w:pPr>
        <w:pStyle w:val="Title4"/>
        <w:widowControl w:val="0"/>
        <w:ind w:right="238"/>
        <w:rPr>
          <w:rFonts w:eastAsia="宋体" w:cs="Arial"/>
          <w:kern w:val="28"/>
          <w:sz w:val="36"/>
          <w:szCs w:val="20"/>
          <w:lang w:val="x-none" w:eastAsia="zh-CN"/>
        </w:rPr>
      </w:pPr>
      <w:r w:rsidRPr="00E97BA3">
        <w:rPr>
          <w:rFonts w:eastAsia="宋体" w:cs="Arial" w:hint="eastAsia"/>
          <w:kern w:val="28"/>
          <w:sz w:val="36"/>
          <w:szCs w:val="20"/>
          <w:lang w:val="x-none" w:eastAsia="zh-CN"/>
        </w:rPr>
        <w:t xml:space="preserve"> </w:t>
      </w:r>
      <w:r w:rsidRPr="00E97BA3">
        <w:rPr>
          <w:rFonts w:eastAsia="宋体" w:cs="Arial"/>
          <w:kern w:val="28"/>
          <w:sz w:val="36"/>
          <w:szCs w:val="20"/>
          <w:lang w:val="x-none" w:eastAsia="zh-CN"/>
        </w:rPr>
        <w:t xml:space="preserve">  </w:t>
      </w:r>
      <w:r w:rsidR="00267466">
        <w:rPr>
          <w:rFonts w:eastAsia="宋体" w:cs="Arial" w:hint="eastAsia"/>
          <w:kern w:val="28"/>
          <w:sz w:val="36"/>
          <w:szCs w:val="20"/>
          <w:lang w:val="x-none" w:eastAsia="zh-CN"/>
        </w:rPr>
        <w:t>第七组</w:t>
      </w:r>
    </w:p>
    <w:p w14:paraId="4D1E5599" w14:textId="77777777" w:rsidR="006D6F34" w:rsidRPr="00E97BA3" w:rsidRDefault="0063556D" w:rsidP="00565298">
      <w:pPr>
        <w:pStyle w:val="a9"/>
        <w:widowControl w:val="0"/>
        <w:tabs>
          <w:tab w:val="left" w:pos="3227"/>
        </w:tabs>
        <w:jc w:val="right"/>
        <w:rPr>
          <w:rFonts w:cs="Arial"/>
        </w:rPr>
      </w:pPr>
      <w:r w:rsidRPr="00E97BA3">
        <w:rPr>
          <w:rFonts w:cs="Arial"/>
        </w:rPr>
        <w:tab/>
      </w:r>
    </w:p>
    <w:p w14:paraId="1FC6B922" w14:textId="4DF8FD07" w:rsidR="006D6F34" w:rsidRPr="00E97BA3" w:rsidRDefault="00F110A9" w:rsidP="00565298">
      <w:pPr>
        <w:jc w:val="right"/>
        <w:rPr>
          <w:rFonts w:cs="Arial"/>
          <w:b/>
          <w:sz w:val="36"/>
          <w:szCs w:val="36"/>
        </w:rPr>
      </w:pPr>
      <w:r w:rsidRPr="00E97BA3">
        <w:rPr>
          <w:rFonts w:cs="Arial" w:hint="eastAsia"/>
          <w:b/>
          <w:sz w:val="36"/>
          <w:szCs w:val="36"/>
        </w:rPr>
        <w:t>开发规范</w:t>
      </w:r>
      <w:r w:rsidR="0000799F" w:rsidRPr="00E97BA3">
        <w:rPr>
          <w:rFonts w:cs="Arial" w:hint="eastAsia"/>
          <w:b/>
          <w:sz w:val="36"/>
          <w:szCs w:val="36"/>
        </w:rPr>
        <w:t>说明书</w:t>
      </w:r>
    </w:p>
    <w:p w14:paraId="25B90C12" w14:textId="77777777" w:rsidR="006D6F34" w:rsidRPr="00E97BA3" w:rsidRDefault="006D6F34" w:rsidP="00565298">
      <w:pPr>
        <w:pStyle w:val="aff1"/>
        <w:keepNext w:val="0"/>
        <w:widowControl w:val="0"/>
        <w:pBdr>
          <w:bottom w:val="single" w:sz="18" w:space="12" w:color="auto"/>
        </w:pBdr>
        <w:spacing w:line="360" w:lineRule="auto"/>
        <w:ind w:left="0"/>
        <w:jc w:val="right"/>
        <w:rPr>
          <w:rFonts w:ascii="宋体" w:eastAsia="宋体" w:hAnsi="宋体" w:cs="Arial"/>
          <w:lang w:eastAsia="zh-CN"/>
        </w:rPr>
      </w:pPr>
    </w:p>
    <w:p w14:paraId="4710C34A" w14:textId="77777777" w:rsidR="006D6F34" w:rsidRPr="00E97BA3" w:rsidRDefault="006D6F34" w:rsidP="00565298">
      <w:pPr>
        <w:pStyle w:val="a3"/>
        <w:rPr>
          <w:rFonts w:cs="Arial"/>
          <w:b/>
          <w:bCs/>
          <w:sz w:val="24"/>
          <w:szCs w:val="24"/>
        </w:rPr>
      </w:pPr>
    </w:p>
    <w:p w14:paraId="6920C2ED" w14:textId="77777777" w:rsidR="00A46BA5" w:rsidRPr="00E97BA3" w:rsidRDefault="00A46BA5" w:rsidP="00565298">
      <w:pPr>
        <w:pStyle w:val="a3"/>
        <w:rPr>
          <w:rFonts w:cs="Arial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Spec="center" w:tblpY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2024"/>
      </w:tblGrid>
      <w:tr w:rsidR="00E732AA" w:rsidRPr="00E97BA3" w14:paraId="5B12CBC2" w14:textId="77777777" w:rsidTr="00EC44D1">
        <w:trPr>
          <w:trHeight w:val="454"/>
        </w:trPr>
        <w:tc>
          <w:tcPr>
            <w:tcW w:w="1656" w:type="dxa"/>
            <w:vAlign w:val="center"/>
          </w:tcPr>
          <w:p w14:paraId="46487DF7" w14:textId="77777777" w:rsidR="00E732AA" w:rsidRPr="00E97BA3" w:rsidRDefault="00E732AA" w:rsidP="00565298">
            <w:pPr>
              <w:ind w:firstLineChars="62" w:firstLine="124"/>
              <w:rPr>
                <w:rFonts w:cs="Arial"/>
                <w:szCs w:val="21"/>
              </w:rPr>
            </w:pPr>
            <w:r w:rsidRPr="00E97BA3">
              <w:rPr>
                <w:rFonts w:cs="Arial"/>
                <w:szCs w:val="21"/>
              </w:rPr>
              <w:t>编写人：</w:t>
            </w:r>
          </w:p>
        </w:tc>
        <w:tc>
          <w:tcPr>
            <w:tcW w:w="2024" w:type="dxa"/>
            <w:vAlign w:val="center"/>
          </w:tcPr>
          <w:p w14:paraId="661552B5" w14:textId="32021E73" w:rsidR="00E732AA" w:rsidRPr="00E97BA3" w:rsidRDefault="00267466" w:rsidP="00565298">
            <w:pPr>
              <w:ind w:firstLineChars="62" w:firstLine="124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雷艺湧</w:t>
            </w:r>
          </w:p>
        </w:tc>
      </w:tr>
      <w:tr w:rsidR="00E732AA" w:rsidRPr="00E97BA3" w14:paraId="041FF3D3" w14:textId="77777777" w:rsidTr="00EC44D1">
        <w:trPr>
          <w:trHeight w:val="454"/>
        </w:trPr>
        <w:tc>
          <w:tcPr>
            <w:tcW w:w="1656" w:type="dxa"/>
            <w:vAlign w:val="center"/>
          </w:tcPr>
          <w:p w14:paraId="7B1FC1CA" w14:textId="77777777" w:rsidR="00E732AA" w:rsidRPr="00E97BA3" w:rsidRDefault="00E732AA" w:rsidP="00565298">
            <w:pPr>
              <w:ind w:firstLineChars="62" w:firstLine="124"/>
              <w:rPr>
                <w:rFonts w:cs="Arial"/>
                <w:szCs w:val="21"/>
              </w:rPr>
            </w:pPr>
            <w:r w:rsidRPr="00E97BA3">
              <w:rPr>
                <w:rFonts w:cs="Arial"/>
                <w:szCs w:val="21"/>
              </w:rPr>
              <w:t>批准人：</w:t>
            </w:r>
          </w:p>
        </w:tc>
        <w:tc>
          <w:tcPr>
            <w:tcW w:w="2024" w:type="dxa"/>
            <w:vAlign w:val="center"/>
          </w:tcPr>
          <w:p w14:paraId="0C5A6D4E" w14:textId="7B27B63F" w:rsidR="00E732AA" w:rsidRPr="00E97BA3" w:rsidRDefault="00267466" w:rsidP="00565298">
            <w:pPr>
              <w:ind w:firstLineChars="62" w:firstLine="124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雷艺湧</w:t>
            </w:r>
          </w:p>
        </w:tc>
      </w:tr>
      <w:tr w:rsidR="00E732AA" w:rsidRPr="00E97BA3" w14:paraId="7BFA1354" w14:textId="77777777" w:rsidTr="00EC44D1">
        <w:trPr>
          <w:trHeight w:val="442"/>
        </w:trPr>
        <w:tc>
          <w:tcPr>
            <w:tcW w:w="1656" w:type="dxa"/>
            <w:vAlign w:val="center"/>
          </w:tcPr>
          <w:p w14:paraId="58D998C1" w14:textId="2F836D82" w:rsidR="00E732AA" w:rsidRPr="00E97BA3" w:rsidRDefault="00E71551" w:rsidP="00E71551">
            <w:pPr>
              <w:jc w:val="center"/>
              <w:rPr>
                <w:rFonts w:cs="Arial"/>
                <w:szCs w:val="21"/>
              </w:rPr>
            </w:pPr>
            <w:r w:rsidRPr="00E97BA3">
              <w:rPr>
                <w:rFonts w:cs="Arial" w:hint="eastAsia"/>
                <w:szCs w:val="21"/>
              </w:rPr>
              <w:t xml:space="preserve"> </w:t>
            </w:r>
            <w:r w:rsidRPr="00E97BA3">
              <w:rPr>
                <w:rFonts w:cs="Arial"/>
                <w:szCs w:val="21"/>
              </w:rPr>
              <w:t xml:space="preserve"> </w:t>
            </w:r>
            <w:r w:rsidR="00E732AA" w:rsidRPr="00E97BA3">
              <w:rPr>
                <w:rFonts w:cs="Arial"/>
                <w:szCs w:val="21"/>
              </w:rPr>
              <w:t>生效日期：</w:t>
            </w:r>
          </w:p>
        </w:tc>
        <w:tc>
          <w:tcPr>
            <w:tcW w:w="2024" w:type="dxa"/>
            <w:vAlign w:val="center"/>
          </w:tcPr>
          <w:p w14:paraId="2EC5F94F" w14:textId="632F7378" w:rsidR="00E732AA" w:rsidRPr="00E97BA3" w:rsidRDefault="00E732AA" w:rsidP="00E71551">
            <w:pPr>
              <w:jc w:val="center"/>
              <w:rPr>
                <w:rFonts w:cs="Arial"/>
                <w:szCs w:val="21"/>
              </w:rPr>
            </w:pPr>
            <w:r w:rsidRPr="00E97BA3">
              <w:rPr>
                <w:rFonts w:cs="Arial"/>
                <w:szCs w:val="21"/>
              </w:rPr>
              <w:t>202</w:t>
            </w:r>
            <w:r w:rsidR="00267466">
              <w:rPr>
                <w:rFonts w:cs="Arial"/>
                <w:szCs w:val="21"/>
              </w:rPr>
              <w:t>4</w:t>
            </w:r>
            <w:r w:rsidRPr="00E97BA3">
              <w:rPr>
                <w:rFonts w:cs="Arial"/>
                <w:szCs w:val="21"/>
              </w:rPr>
              <w:t>年</w:t>
            </w:r>
            <w:r w:rsidR="00267466">
              <w:rPr>
                <w:rFonts w:cs="Arial"/>
                <w:szCs w:val="21"/>
              </w:rPr>
              <w:t>4</w:t>
            </w:r>
            <w:r w:rsidRPr="00E97BA3">
              <w:rPr>
                <w:rFonts w:cs="Arial"/>
                <w:szCs w:val="21"/>
              </w:rPr>
              <w:t>月</w:t>
            </w:r>
            <w:r w:rsidR="00267466">
              <w:rPr>
                <w:rFonts w:cs="Arial"/>
                <w:szCs w:val="21"/>
              </w:rPr>
              <w:t>3</w:t>
            </w:r>
            <w:r w:rsidRPr="00E97BA3">
              <w:rPr>
                <w:rFonts w:cs="Arial"/>
                <w:szCs w:val="21"/>
              </w:rPr>
              <w:t>日</w:t>
            </w:r>
          </w:p>
        </w:tc>
      </w:tr>
    </w:tbl>
    <w:p w14:paraId="57583D1E" w14:textId="77777777" w:rsidR="000A752A" w:rsidRPr="00E97BA3" w:rsidRDefault="000A752A" w:rsidP="00565298">
      <w:pPr>
        <w:pStyle w:val="a3"/>
        <w:rPr>
          <w:rFonts w:cs="Arial"/>
          <w:b/>
          <w:bCs/>
          <w:sz w:val="24"/>
          <w:szCs w:val="24"/>
          <w:lang w:val="en-US"/>
        </w:rPr>
      </w:pPr>
    </w:p>
    <w:p w14:paraId="6F2D9823" w14:textId="77777777" w:rsidR="000A752A" w:rsidRPr="00E97BA3" w:rsidRDefault="000A752A" w:rsidP="00565298">
      <w:pPr>
        <w:pStyle w:val="a3"/>
        <w:rPr>
          <w:rFonts w:cs="Arial"/>
          <w:b/>
          <w:bCs/>
          <w:szCs w:val="21"/>
        </w:rPr>
      </w:pPr>
    </w:p>
    <w:p w14:paraId="43327AAA" w14:textId="77777777" w:rsidR="006D6F34" w:rsidRPr="00E97BA3" w:rsidRDefault="006D6F34" w:rsidP="00565298">
      <w:pPr>
        <w:pStyle w:val="a3"/>
        <w:rPr>
          <w:rFonts w:cs="Arial"/>
          <w:b/>
          <w:bCs/>
          <w:sz w:val="24"/>
          <w:szCs w:val="24"/>
          <w:lang w:val="en-US"/>
        </w:rPr>
      </w:pPr>
    </w:p>
    <w:p w14:paraId="0298A0A8" w14:textId="77777777" w:rsidR="00A46BA5" w:rsidRPr="00E97BA3" w:rsidRDefault="00A46BA5" w:rsidP="00565298">
      <w:pPr>
        <w:pStyle w:val="afff1"/>
        <w:jc w:val="left"/>
        <w:rPr>
          <w:rFonts w:ascii="宋体" w:eastAsia="宋体" w:hAnsi="宋体" w:cs="Arial"/>
          <w:sz w:val="28"/>
          <w:szCs w:val="28"/>
        </w:rPr>
      </w:pPr>
    </w:p>
    <w:p w14:paraId="3457F8CA" w14:textId="77777777" w:rsidR="00FC17CB" w:rsidRPr="00E97BA3" w:rsidRDefault="00FC17CB" w:rsidP="00565298">
      <w:pPr>
        <w:pStyle w:val="afff1"/>
        <w:jc w:val="left"/>
        <w:rPr>
          <w:rFonts w:ascii="宋体" w:eastAsia="宋体" w:hAnsi="宋体" w:cs="Arial"/>
          <w:sz w:val="28"/>
          <w:szCs w:val="28"/>
        </w:rPr>
      </w:pPr>
    </w:p>
    <w:p w14:paraId="2DF03A39" w14:textId="77777777" w:rsidR="000A752A" w:rsidRPr="00E97BA3" w:rsidRDefault="000A752A" w:rsidP="00565298">
      <w:pPr>
        <w:pStyle w:val="afff1"/>
        <w:rPr>
          <w:rFonts w:ascii="宋体" w:eastAsia="宋体" w:hAnsi="宋体" w:cs="Arial"/>
          <w:sz w:val="28"/>
          <w:szCs w:val="28"/>
        </w:rPr>
      </w:pPr>
      <w:r w:rsidRPr="00E97BA3">
        <w:rPr>
          <w:rFonts w:ascii="宋体" w:eastAsia="宋体" w:hAnsi="宋体" w:cs="Arial"/>
          <w:sz w:val="28"/>
          <w:szCs w:val="28"/>
        </w:rPr>
        <w:t>版权信息</w:t>
      </w:r>
    </w:p>
    <w:p w14:paraId="73F66935" w14:textId="273C42E7" w:rsidR="000A752A" w:rsidRPr="00E97BA3" w:rsidRDefault="000A752A" w:rsidP="00565298">
      <w:pPr>
        <w:jc w:val="center"/>
        <w:rPr>
          <w:rFonts w:cs="Arial"/>
        </w:rPr>
      </w:pPr>
      <w:r w:rsidRPr="00E97BA3">
        <w:rPr>
          <w:rFonts w:cs="Arial"/>
        </w:rPr>
        <w:t>本文件涉及之信息，属</w:t>
      </w:r>
      <w:r w:rsidR="00267466">
        <w:rPr>
          <w:rFonts w:cs="Arial" w:hint="eastAsia"/>
        </w:rPr>
        <w:t>小组全体成员</w:t>
      </w:r>
      <w:r w:rsidRPr="00E97BA3">
        <w:rPr>
          <w:rFonts w:cs="Arial" w:hint="eastAsia"/>
        </w:rPr>
        <w:t>所</w:t>
      </w:r>
      <w:r w:rsidRPr="00E97BA3">
        <w:rPr>
          <w:rFonts w:cs="Arial"/>
        </w:rPr>
        <w:t>有。</w:t>
      </w:r>
    </w:p>
    <w:p w14:paraId="4F2F018D" w14:textId="6C70A5F4" w:rsidR="000A752A" w:rsidRPr="00E97BA3" w:rsidRDefault="000A752A" w:rsidP="00565298">
      <w:pPr>
        <w:ind w:leftChars="-200" w:left="20"/>
        <w:jc w:val="center"/>
        <w:rPr>
          <w:rFonts w:cs="Arial"/>
        </w:rPr>
      </w:pPr>
      <w:r w:rsidRPr="00E97BA3">
        <w:rPr>
          <w:rFonts w:cs="Arial"/>
        </w:rPr>
        <w:t>未经</w:t>
      </w:r>
      <w:r w:rsidR="00267466">
        <w:rPr>
          <w:rFonts w:cs="Arial" w:hint="eastAsia"/>
        </w:rPr>
        <w:t>小组成员</w:t>
      </w:r>
      <w:r w:rsidRPr="00E97BA3">
        <w:rPr>
          <w:rFonts w:cs="Arial"/>
        </w:rPr>
        <w:t>允许，文件中的任何部分都不能以任何形式向第三方散发。</w:t>
      </w:r>
    </w:p>
    <w:p w14:paraId="595B5C42" w14:textId="77777777" w:rsidR="006D6F34" w:rsidRPr="00E97BA3" w:rsidRDefault="006D6F34" w:rsidP="00565298">
      <w:pPr>
        <w:jc w:val="center"/>
        <w:rPr>
          <w:rFonts w:cs="Arial"/>
          <w:b/>
        </w:rPr>
      </w:pPr>
    </w:p>
    <w:p w14:paraId="20EF283F" w14:textId="77777777" w:rsidR="009E0077" w:rsidRPr="00E97BA3" w:rsidRDefault="009E0077" w:rsidP="00565298">
      <w:pPr>
        <w:pStyle w:val="TOC"/>
        <w:rPr>
          <w:rFonts w:eastAsia="宋体" w:cs="Arial"/>
          <w:lang w:eastAsia="zh-CN"/>
        </w:rPr>
        <w:sectPr w:rsidR="009E0077" w:rsidRPr="00E97BA3" w:rsidSect="008B6F74">
          <w:footerReference w:type="even" r:id="rId11"/>
          <w:type w:val="oddPage"/>
          <w:pgSz w:w="11907" w:h="16840" w:code="9"/>
          <w:pgMar w:top="1440" w:right="1080" w:bottom="1440" w:left="1080" w:header="720" w:footer="363" w:gutter="0"/>
          <w:cols w:space="720"/>
          <w:titlePg/>
          <w:docGrid w:type="lines" w:linePitch="272"/>
        </w:sectPr>
      </w:pPr>
    </w:p>
    <w:p w14:paraId="11E7AB51" w14:textId="77777777" w:rsidR="000D036A" w:rsidRPr="00E97BA3" w:rsidRDefault="000D036A" w:rsidP="00565298">
      <w:pPr>
        <w:pStyle w:val="a7"/>
        <w:jc w:val="center"/>
        <w:rPr>
          <w:rFonts w:cs="Arial"/>
          <w:b/>
          <w:sz w:val="28"/>
          <w:lang w:eastAsia="zh-CN"/>
        </w:rPr>
      </w:pPr>
      <w:r w:rsidRPr="00E97BA3">
        <w:rPr>
          <w:rFonts w:cs="Arial"/>
          <w:b/>
          <w:sz w:val="28"/>
          <w:lang w:eastAsia="zh-CN"/>
        </w:rPr>
        <w:lastRenderedPageBreak/>
        <w:t>修订历史</w:t>
      </w:r>
    </w:p>
    <w:p w14:paraId="7FA3FF44" w14:textId="77777777" w:rsidR="00974408" w:rsidRPr="00E97BA3" w:rsidRDefault="00EA6069" w:rsidP="00565298">
      <w:pPr>
        <w:pStyle w:val="a7"/>
        <w:rPr>
          <w:rFonts w:cs="Arial"/>
          <w:sz w:val="20"/>
        </w:rPr>
      </w:pPr>
      <w:proofErr w:type="spellStart"/>
      <w:r w:rsidRPr="00E97BA3">
        <w:rPr>
          <w:rFonts w:cs="Arial"/>
          <w:sz w:val="20"/>
        </w:rPr>
        <w:t>文档的修订汇总记录如下表所示</w:t>
      </w:r>
      <w:proofErr w:type="spellEnd"/>
      <w:r w:rsidRPr="00E97BA3">
        <w:rPr>
          <w:rFonts w:cs="Arial"/>
          <w:sz w:val="20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2119"/>
        <w:gridCol w:w="4117"/>
        <w:gridCol w:w="2123"/>
      </w:tblGrid>
      <w:tr w:rsidR="00150280" w:rsidRPr="00E97BA3" w14:paraId="17FEFB1D" w14:textId="77777777" w:rsidTr="0027084C">
        <w:trPr>
          <w:jc w:val="center"/>
        </w:trPr>
        <w:tc>
          <w:tcPr>
            <w:tcW w:w="708" w:type="pct"/>
            <w:shd w:val="clear" w:color="auto" w:fill="BFBFBF"/>
            <w:vAlign w:val="center"/>
          </w:tcPr>
          <w:p w14:paraId="5184C06C" w14:textId="77777777" w:rsidR="00150280" w:rsidRPr="00E97BA3" w:rsidRDefault="00150280" w:rsidP="00565298">
            <w:pPr>
              <w:jc w:val="center"/>
              <w:rPr>
                <w:rFonts w:cs="Arial"/>
                <w:b/>
                <w:bCs/>
              </w:rPr>
            </w:pPr>
            <w:r w:rsidRPr="00E97BA3">
              <w:rPr>
                <w:rFonts w:cs="Arial"/>
                <w:b/>
                <w:bCs/>
              </w:rPr>
              <w:t>版本</w:t>
            </w:r>
          </w:p>
        </w:tc>
        <w:tc>
          <w:tcPr>
            <w:tcW w:w="1088" w:type="pct"/>
            <w:shd w:val="clear" w:color="auto" w:fill="BFBFBF"/>
            <w:vAlign w:val="center"/>
          </w:tcPr>
          <w:p w14:paraId="6CD6DEA6" w14:textId="77777777" w:rsidR="00150280" w:rsidRPr="00E97BA3" w:rsidRDefault="00150280" w:rsidP="00565298">
            <w:pPr>
              <w:jc w:val="center"/>
              <w:rPr>
                <w:rFonts w:cs="Arial"/>
                <w:b/>
                <w:bCs/>
              </w:rPr>
            </w:pPr>
            <w:r w:rsidRPr="00E97BA3">
              <w:rPr>
                <w:rFonts w:cs="Arial"/>
                <w:b/>
                <w:bCs/>
              </w:rPr>
              <w:t>日期</w:t>
            </w:r>
          </w:p>
        </w:tc>
        <w:tc>
          <w:tcPr>
            <w:tcW w:w="2114" w:type="pct"/>
            <w:shd w:val="clear" w:color="auto" w:fill="BFBFBF"/>
            <w:vAlign w:val="center"/>
          </w:tcPr>
          <w:p w14:paraId="0A288A55" w14:textId="77777777" w:rsidR="00150280" w:rsidRPr="00E97BA3" w:rsidRDefault="00150280" w:rsidP="00565298">
            <w:pPr>
              <w:jc w:val="center"/>
              <w:rPr>
                <w:rFonts w:cs="Arial"/>
                <w:b/>
                <w:bCs/>
              </w:rPr>
            </w:pPr>
            <w:r w:rsidRPr="00E97BA3">
              <w:rPr>
                <w:rFonts w:cs="Arial"/>
                <w:b/>
                <w:bCs/>
              </w:rPr>
              <w:t>描述</w:t>
            </w:r>
          </w:p>
        </w:tc>
        <w:tc>
          <w:tcPr>
            <w:tcW w:w="1090" w:type="pct"/>
            <w:shd w:val="clear" w:color="auto" w:fill="BFBFBF"/>
            <w:vAlign w:val="center"/>
          </w:tcPr>
          <w:p w14:paraId="504F9474" w14:textId="77777777" w:rsidR="00150280" w:rsidRPr="00E97BA3" w:rsidRDefault="00150280" w:rsidP="00565298">
            <w:pPr>
              <w:jc w:val="center"/>
              <w:rPr>
                <w:rFonts w:cs="Arial"/>
                <w:b/>
                <w:bCs/>
              </w:rPr>
            </w:pPr>
            <w:r w:rsidRPr="00E97BA3">
              <w:rPr>
                <w:rFonts w:cs="Arial"/>
                <w:b/>
                <w:bCs/>
              </w:rPr>
              <w:t>修订人</w:t>
            </w:r>
          </w:p>
        </w:tc>
      </w:tr>
      <w:tr w:rsidR="00150280" w:rsidRPr="00E97BA3" w14:paraId="2E0E479C" w14:textId="77777777" w:rsidTr="005127CD">
        <w:trPr>
          <w:trHeight w:val="720"/>
          <w:jc w:val="center"/>
        </w:trPr>
        <w:tc>
          <w:tcPr>
            <w:tcW w:w="708" w:type="pct"/>
            <w:vAlign w:val="center"/>
          </w:tcPr>
          <w:p w14:paraId="2BF43A43" w14:textId="1267695E" w:rsidR="00150280" w:rsidRPr="00E97BA3" w:rsidRDefault="008F2290" w:rsidP="00565298">
            <w:pPr>
              <w:pStyle w:val="TableText"/>
              <w:jc w:val="center"/>
              <w:rPr>
                <w:rFonts w:ascii="宋体" w:hAnsi="宋体" w:cs="Arial"/>
              </w:rPr>
            </w:pPr>
            <w:r w:rsidRPr="00E97BA3">
              <w:rPr>
                <w:rFonts w:ascii="宋体" w:hAnsi="宋体" w:cs="Arial"/>
              </w:rPr>
              <w:t>v</w:t>
            </w:r>
            <w:r w:rsidR="00E71551" w:rsidRPr="00E97BA3">
              <w:rPr>
                <w:rFonts w:ascii="宋体" w:hAnsi="宋体" w:cs="Arial"/>
              </w:rPr>
              <w:t>1.0</w:t>
            </w:r>
          </w:p>
        </w:tc>
        <w:tc>
          <w:tcPr>
            <w:tcW w:w="1088" w:type="pct"/>
            <w:vAlign w:val="center"/>
          </w:tcPr>
          <w:p w14:paraId="536BF50E" w14:textId="749E5BFB" w:rsidR="00150280" w:rsidRPr="00E97BA3" w:rsidRDefault="008F2290" w:rsidP="00565298">
            <w:pPr>
              <w:pStyle w:val="TableText0"/>
              <w:spacing w:before="40" w:after="40"/>
              <w:jc w:val="center"/>
              <w:rPr>
                <w:rFonts w:eastAsia="宋体" w:cs="Arial"/>
                <w:sz w:val="20"/>
                <w:lang w:eastAsia="zh-CN"/>
              </w:rPr>
            </w:pPr>
            <w:r w:rsidRPr="00E97BA3">
              <w:rPr>
                <w:rFonts w:eastAsia="宋体" w:cs="Arial" w:hint="eastAsia"/>
                <w:sz w:val="20"/>
                <w:lang w:eastAsia="zh-CN"/>
              </w:rPr>
              <w:t>2</w:t>
            </w:r>
            <w:r w:rsidRPr="00E97BA3">
              <w:rPr>
                <w:rFonts w:eastAsia="宋体" w:cs="Arial"/>
                <w:sz w:val="20"/>
                <w:lang w:eastAsia="zh-CN"/>
              </w:rPr>
              <w:t>02</w:t>
            </w:r>
            <w:r w:rsidR="00267466">
              <w:rPr>
                <w:rFonts w:eastAsia="宋体" w:cs="Arial"/>
                <w:sz w:val="20"/>
                <w:lang w:eastAsia="zh-CN"/>
              </w:rPr>
              <w:t>4</w:t>
            </w:r>
            <w:r w:rsidRPr="00E97BA3">
              <w:rPr>
                <w:rFonts w:eastAsia="宋体" w:cs="Arial"/>
                <w:sz w:val="20"/>
                <w:lang w:eastAsia="zh-CN"/>
              </w:rPr>
              <w:t>-</w:t>
            </w:r>
            <w:r w:rsidR="00267466">
              <w:rPr>
                <w:rFonts w:eastAsia="宋体" w:cs="Arial"/>
                <w:sz w:val="20"/>
                <w:lang w:eastAsia="zh-CN"/>
              </w:rPr>
              <w:t>4</w:t>
            </w:r>
            <w:r w:rsidRPr="00E97BA3">
              <w:rPr>
                <w:rFonts w:eastAsia="宋体" w:cs="Arial"/>
                <w:sz w:val="20"/>
                <w:lang w:eastAsia="zh-CN"/>
              </w:rPr>
              <w:t>-</w:t>
            </w:r>
            <w:r w:rsidR="00267466">
              <w:rPr>
                <w:rFonts w:eastAsia="宋体" w:cs="Arial"/>
                <w:sz w:val="20"/>
                <w:lang w:eastAsia="zh-CN"/>
              </w:rPr>
              <w:t>3</w:t>
            </w:r>
          </w:p>
        </w:tc>
        <w:tc>
          <w:tcPr>
            <w:tcW w:w="2114" w:type="pct"/>
            <w:vAlign w:val="center"/>
          </w:tcPr>
          <w:p w14:paraId="6FA4F652" w14:textId="0011113D" w:rsidR="00150280" w:rsidRPr="00E97BA3" w:rsidRDefault="008F2290" w:rsidP="00565298">
            <w:pPr>
              <w:pStyle w:val="TableText"/>
              <w:rPr>
                <w:rFonts w:ascii="宋体" w:hAnsi="宋体" w:cs="Arial"/>
              </w:rPr>
            </w:pPr>
            <w:r w:rsidRPr="00E97BA3">
              <w:rPr>
                <w:rFonts w:ascii="宋体" w:hAnsi="宋体" w:cs="Arial" w:hint="eastAsia"/>
              </w:rPr>
              <w:t>初版</w:t>
            </w:r>
          </w:p>
        </w:tc>
        <w:tc>
          <w:tcPr>
            <w:tcW w:w="1090" w:type="pct"/>
            <w:vAlign w:val="center"/>
          </w:tcPr>
          <w:p w14:paraId="268A98A2" w14:textId="559F0B6D" w:rsidR="00150280" w:rsidRPr="00E97BA3" w:rsidRDefault="00267466" w:rsidP="00565298">
            <w:pPr>
              <w:pStyle w:val="TableText"/>
              <w:spacing w:before="0"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雷艺湧</w:t>
            </w:r>
          </w:p>
        </w:tc>
      </w:tr>
      <w:tr w:rsidR="009F5616" w:rsidRPr="00E97BA3" w14:paraId="3646EB8E" w14:textId="77777777" w:rsidTr="005127CD">
        <w:trPr>
          <w:trHeight w:val="720"/>
          <w:jc w:val="center"/>
        </w:trPr>
        <w:tc>
          <w:tcPr>
            <w:tcW w:w="708" w:type="pct"/>
            <w:vAlign w:val="center"/>
          </w:tcPr>
          <w:p w14:paraId="74DDED75" w14:textId="5C1BEEDD" w:rsidR="009F5616" w:rsidRPr="00E97BA3" w:rsidRDefault="009F5616" w:rsidP="00565298">
            <w:pPr>
              <w:pStyle w:val="TableText"/>
              <w:jc w:val="center"/>
              <w:rPr>
                <w:rFonts w:ascii="宋体" w:hAnsi="宋体" w:cs="Arial"/>
                <w:b/>
              </w:rPr>
            </w:pPr>
          </w:p>
        </w:tc>
        <w:tc>
          <w:tcPr>
            <w:tcW w:w="1088" w:type="pct"/>
            <w:vAlign w:val="center"/>
          </w:tcPr>
          <w:p w14:paraId="00EB8DC8" w14:textId="6B5CA467" w:rsidR="009F5616" w:rsidRPr="00E97BA3" w:rsidRDefault="009F5616" w:rsidP="00565298">
            <w:pPr>
              <w:pStyle w:val="TableText0"/>
              <w:spacing w:before="40" w:after="40"/>
              <w:jc w:val="center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2114" w:type="pct"/>
            <w:vAlign w:val="center"/>
          </w:tcPr>
          <w:p w14:paraId="67AAD0E6" w14:textId="3726ECF1" w:rsidR="000942DE" w:rsidRPr="00E97BA3" w:rsidRDefault="000942DE" w:rsidP="00520125">
            <w:pPr>
              <w:pStyle w:val="TableText0"/>
              <w:spacing w:before="40" w:after="40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1090" w:type="pct"/>
            <w:vAlign w:val="center"/>
          </w:tcPr>
          <w:p w14:paraId="1F1CFDF2" w14:textId="1F6314F0" w:rsidR="009F5616" w:rsidRPr="00E97BA3" w:rsidRDefault="009F5616" w:rsidP="00565298">
            <w:pPr>
              <w:pStyle w:val="TableText"/>
              <w:spacing w:before="0"/>
              <w:jc w:val="center"/>
              <w:rPr>
                <w:rFonts w:ascii="宋体" w:hAnsi="宋体" w:cs="Arial"/>
              </w:rPr>
            </w:pPr>
          </w:p>
        </w:tc>
      </w:tr>
      <w:tr w:rsidR="009F5616" w:rsidRPr="00E97BA3" w14:paraId="354012A5" w14:textId="77777777" w:rsidTr="005127CD">
        <w:trPr>
          <w:trHeight w:val="720"/>
          <w:jc w:val="center"/>
        </w:trPr>
        <w:tc>
          <w:tcPr>
            <w:tcW w:w="708" w:type="pct"/>
            <w:vAlign w:val="center"/>
          </w:tcPr>
          <w:p w14:paraId="59C77ABB" w14:textId="1E97D3B4" w:rsidR="009F5616" w:rsidRPr="00E97BA3" w:rsidRDefault="009F5616" w:rsidP="00565298">
            <w:pPr>
              <w:pStyle w:val="TableText"/>
              <w:jc w:val="center"/>
              <w:rPr>
                <w:rFonts w:ascii="宋体" w:hAnsi="宋体" w:cs="Arial"/>
                <w:bCs/>
              </w:rPr>
            </w:pPr>
          </w:p>
        </w:tc>
        <w:tc>
          <w:tcPr>
            <w:tcW w:w="1088" w:type="pct"/>
            <w:vAlign w:val="center"/>
          </w:tcPr>
          <w:p w14:paraId="54BC3119" w14:textId="40949152" w:rsidR="009F5616" w:rsidRPr="00E97BA3" w:rsidRDefault="009F5616" w:rsidP="00565298">
            <w:pPr>
              <w:pStyle w:val="TableText0"/>
              <w:spacing w:before="40" w:after="40"/>
              <w:jc w:val="center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2114" w:type="pct"/>
            <w:vAlign w:val="center"/>
          </w:tcPr>
          <w:p w14:paraId="52B46BC4" w14:textId="52F5F3BE" w:rsidR="009F5616" w:rsidRPr="00E97BA3" w:rsidRDefault="009F5616" w:rsidP="00520125">
            <w:pPr>
              <w:pStyle w:val="TableText0"/>
              <w:spacing w:before="40" w:after="40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1090" w:type="pct"/>
            <w:vAlign w:val="center"/>
          </w:tcPr>
          <w:p w14:paraId="6E971651" w14:textId="36A78068" w:rsidR="009F5616" w:rsidRPr="00E97BA3" w:rsidRDefault="009F5616" w:rsidP="00565298">
            <w:pPr>
              <w:pStyle w:val="TableText"/>
              <w:spacing w:before="0"/>
              <w:jc w:val="center"/>
              <w:rPr>
                <w:rFonts w:ascii="宋体" w:hAnsi="宋体" w:cs="Arial"/>
              </w:rPr>
            </w:pPr>
          </w:p>
        </w:tc>
      </w:tr>
      <w:tr w:rsidR="00351996" w:rsidRPr="00E97BA3" w14:paraId="5224B8EB" w14:textId="77777777" w:rsidTr="005127CD">
        <w:trPr>
          <w:trHeight w:val="720"/>
          <w:jc w:val="center"/>
        </w:trPr>
        <w:tc>
          <w:tcPr>
            <w:tcW w:w="708" w:type="pct"/>
            <w:vAlign w:val="center"/>
          </w:tcPr>
          <w:p w14:paraId="76180919" w14:textId="3B98E745" w:rsidR="00351996" w:rsidRPr="00E97BA3" w:rsidRDefault="00351996" w:rsidP="00565298">
            <w:pPr>
              <w:pStyle w:val="TableText"/>
              <w:jc w:val="center"/>
              <w:rPr>
                <w:rFonts w:ascii="宋体" w:hAnsi="宋体" w:cs="Arial"/>
                <w:bCs/>
              </w:rPr>
            </w:pPr>
          </w:p>
        </w:tc>
        <w:tc>
          <w:tcPr>
            <w:tcW w:w="1088" w:type="pct"/>
            <w:vAlign w:val="center"/>
          </w:tcPr>
          <w:p w14:paraId="1321F706" w14:textId="120DEF10" w:rsidR="00351996" w:rsidRPr="00E97BA3" w:rsidRDefault="00351996" w:rsidP="00565298">
            <w:pPr>
              <w:pStyle w:val="TableText0"/>
              <w:spacing w:before="40" w:after="40"/>
              <w:jc w:val="center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2114" w:type="pct"/>
            <w:vAlign w:val="center"/>
          </w:tcPr>
          <w:p w14:paraId="190E6D3C" w14:textId="66742DCD" w:rsidR="00351996" w:rsidRPr="00E97BA3" w:rsidRDefault="00351996" w:rsidP="00520125">
            <w:pPr>
              <w:pStyle w:val="TableText0"/>
              <w:spacing w:before="40" w:after="40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1090" w:type="pct"/>
            <w:vAlign w:val="center"/>
          </w:tcPr>
          <w:p w14:paraId="59815848" w14:textId="41A15CDC" w:rsidR="00351996" w:rsidRPr="00E97BA3" w:rsidRDefault="00351996" w:rsidP="00565298">
            <w:pPr>
              <w:pStyle w:val="TableText"/>
              <w:spacing w:before="0"/>
              <w:jc w:val="center"/>
              <w:rPr>
                <w:rFonts w:ascii="宋体" w:hAnsi="宋体" w:cs="Arial"/>
              </w:rPr>
            </w:pPr>
          </w:p>
        </w:tc>
      </w:tr>
      <w:tr w:rsidR="00351996" w:rsidRPr="00E97BA3" w14:paraId="3C529458" w14:textId="77777777" w:rsidTr="005127CD">
        <w:trPr>
          <w:trHeight w:val="720"/>
          <w:jc w:val="center"/>
        </w:trPr>
        <w:tc>
          <w:tcPr>
            <w:tcW w:w="708" w:type="pct"/>
            <w:vAlign w:val="center"/>
          </w:tcPr>
          <w:p w14:paraId="65D6E563" w14:textId="316C5F22" w:rsidR="00351996" w:rsidRPr="00E97BA3" w:rsidRDefault="00351996" w:rsidP="00565298">
            <w:pPr>
              <w:pStyle w:val="TableText"/>
              <w:jc w:val="center"/>
              <w:rPr>
                <w:rFonts w:ascii="宋体" w:hAnsi="宋体" w:cs="Arial"/>
                <w:bCs/>
              </w:rPr>
            </w:pPr>
          </w:p>
        </w:tc>
        <w:tc>
          <w:tcPr>
            <w:tcW w:w="1088" w:type="pct"/>
            <w:vAlign w:val="center"/>
          </w:tcPr>
          <w:p w14:paraId="002AF4E4" w14:textId="54C8AB9C" w:rsidR="00351996" w:rsidRPr="00E97BA3" w:rsidRDefault="00351996" w:rsidP="00565298">
            <w:pPr>
              <w:pStyle w:val="TableText0"/>
              <w:spacing w:before="40" w:after="40"/>
              <w:jc w:val="center"/>
              <w:rPr>
                <w:rFonts w:eastAsia="宋体" w:cs="Arial"/>
                <w:caps/>
                <w:sz w:val="20"/>
                <w:lang w:eastAsia="zh-CN"/>
              </w:rPr>
            </w:pPr>
          </w:p>
        </w:tc>
        <w:tc>
          <w:tcPr>
            <w:tcW w:w="2114" w:type="pct"/>
            <w:vAlign w:val="center"/>
          </w:tcPr>
          <w:p w14:paraId="0B016DDA" w14:textId="6820FE4D" w:rsidR="00351996" w:rsidRPr="00E97BA3" w:rsidRDefault="00351996" w:rsidP="00520125">
            <w:pPr>
              <w:pStyle w:val="TableText0"/>
              <w:spacing w:before="40" w:after="40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1090" w:type="pct"/>
            <w:vAlign w:val="center"/>
          </w:tcPr>
          <w:p w14:paraId="50DFFF51" w14:textId="73ED0D37" w:rsidR="00351996" w:rsidRPr="00E97BA3" w:rsidRDefault="00351996" w:rsidP="00565298">
            <w:pPr>
              <w:pStyle w:val="TableText"/>
              <w:spacing w:before="0"/>
              <w:jc w:val="center"/>
              <w:rPr>
                <w:rFonts w:ascii="宋体" w:hAnsi="宋体" w:cs="Arial"/>
              </w:rPr>
            </w:pPr>
          </w:p>
        </w:tc>
      </w:tr>
      <w:tr w:rsidR="00351996" w:rsidRPr="00E97BA3" w14:paraId="52B79CB5" w14:textId="77777777" w:rsidTr="005127CD">
        <w:trPr>
          <w:trHeight w:val="720"/>
          <w:jc w:val="center"/>
        </w:trPr>
        <w:tc>
          <w:tcPr>
            <w:tcW w:w="708" w:type="pct"/>
            <w:vAlign w:val="center"/>
          </w:tcPr>
          <w:p w14:paraId="4711BAED" w14:textId="77777777" w:rsidR="00351996" w:rsidRPr="00E97BA3" w:rsidRDefault="00351996" w:rsidP="00565298">
            <w:pPr>
              <w:pStyle w:val="TableText"/>
              <w:jc w:val="center"/>
              <w:rPr>
                <w:rFonts w:ascii="宋体" w:hAnsi="宋体" w:cs="Arial"/>
                <w:bCs/>
              </w:rPr>
            </w:pPr>
          </w:p>
        </w:tc>
        <w:tc>
          <w:tcPr>
            <w:tcW w:w="1088" w:type="pct"/>
            <w:vAlign w:val="center"/>
          </w:tcPr>
          <w:p w14:paraId="0E3CF077" w14:textId="77777777" w:rsidR="00351996" w:rsidRPr="00E97BA3" w:rsidRDefault="00351996" w:rsidP="00565298">
            <w:pPr>
              <w:pStyle w:val="TableText0"/>
              <w:spacing w:before="40" w:after="40"/>
              <w:jc w:val="center"/>
              <w:rPr>
                <w:rFonts w:eastAsia="宋体" w:cs="Arial"/>
                <w:caps/>
                <w:sz w:val="20"/>
                <w:lang w:eastAsia="zh-CN"/>
              </w:rPr>
            </w:pPr>
          </w:p>
        </w:tc>
        <w:tc>
          <w:tcPr>
            <w:tcW w:w="2114" w:type="pct"/>
            <w:vAlign w:val="center"/>
          </w:tcPr>
          <w:p w14:paraId="52E1BAF4" w14:textId="77777777" w:rsidR="00351996" w:rsidRPr="00E97BA3" w:rsidRDefault="00351996" w:rsidP="00565298">
            <w:pPr>
              <w:pStyle w:val="TableText0"/>
              <w:spacing w:before="40" w:after="40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1090" w:type="pct"/>
            <w:vAlign w:val="center"/>
          </w:tcPr>
          <w:p w14:paraId="38CE058C" w14:textId="77777777" w:rsidR="00351996" w:rsidRPr="00E97BA3" w:rsidRDefault="00351996" w:rsidP="00565298">
            <w:pPr>
              <w:pStyle w:val="TableText"/>
              <w:spacing w:before="0"/>
              <w:jc w:val="center"/>
              <w:rPr>
                <w:rFonts w:ascii="宋体" w:hAnsi="宋体" w:cs="Arial"/>
              </w:rPr>
            </w:pPr>
          </w:p>
        </w:tc>
      </w:tr>
      <w:tr w:rsidR="00351996" w:rsidRPr="00E97BA3" w14:paraId="71CA72F2" w14:textId="77777777" w:rsidTr="005127CD">
        <w:trPr>
          <w:trHeight w:val="720"/>
          <w:jc w:val="center"/>
        </w:trPr>
        <w:tc>
          <w:tcPr>
            <w:tcW w:w="708" w:type="pct"/>
            <w:vAlign w:val="center"/>
          </w:tcPr>
          <w:p w14:paraId="6903A537" w14:textId="77777777" w:rsidR="00351996" w:rsidRPr="00E97BA3" w:rsidRDefault="00351996" w:rsidP="00565298">
            <w:pPr>
              <w:pStyle w:val="TableText"/>
              <w:jc w:val="center"/>
              <w:rPr>
                <w:rFonts w:ascii="宋体" w:hAnsi="宋体" w:cs="Arial"/>
                <w:bCs/>
              </w:rPr>
            </w:pPr>
          </w:p>
        </w:tc>
        <w:tc>
          <w:tcPr>
            <w:tcW w:w="1088" w:type="pct"/>
            <w:vAlign w:val="center"/>
          </w:tcPr>
          <w:p w14:paraId="4BE62A89" w14:textId="77777777" w:rsidR="00351996" w:rsidRPr="00E97BA3" w:rsidRDefault="00351996" w:rsidP="00565298">
            <w:pPr>
              <w:pStyle w:val="TableText0"/>
              <w:spacing w:before="40" w:after="40"/>
              <w:jc w:val="center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2114" w:type="pct"/>
            <w:vAlign w:val="center"/>
          </w:tcPr>
          <w:p w14:paraId="57FAB7C3" w14:textId="77777777" w:rsidR="00351996" w:rsidRPr="00E97BA3" w:rsidRDefault="00351996" w:rsidP="00565298">
            <w:pPr>
              <w:pStyle w:val="TableText0"/>
              <w:spacing w:before="40" w:after="40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1090" w:type="pct"/>
            <w:vAlign w:val="center"/>
          </w:tcPr>
          <w:p w14:paraId="4868A68E" w14:textId="77777777" w:rsidR="00351996" w:rsidRPr="00E97BA3" w:rsidRDefault="00351996" w:rsidP="00565298">
            <w:pPr>
              <w:pStyle w:val="TableText"/>
              <w:spacing w:before="0"/>
              <w:jc w:val="center"/>
              <w:rPr>
                <w:rFonts w:ascii="宋体" w:hAnsi="宋体" w:cs="Arial"/>
              </w:rPr>
            </w:pPr>
          </w:p>
        </w:tc>
      </w:tr>
      <w:tr w:rsidR="00351996" w:rsidRPr="00E97BA3" w14:paraId="05082B9D" w14:textId="77777777" w:rsidTr="005127CD">
        <w:trPr>
          <w:trHeight w:val="720"/>
          <w:jc w:val="center"/>
        </w:trPr>
        <w:tc>
          <w:tcPr>
            <w:tcW w:w="708" w:type="pct"/>
            <w:vAlign w:val="center"/>
          </w:tcPr>
          <w:p w14:paraId="7EA89430" w14:textId="77777777" w:rsidR="00351996" w:rsidRPr="00E97BA3" w:rsidRDefault="00351996" w:rsidP="00565298">
            <w:pPr>
              <w:pStyle w:val="TableText"/>
              <w:jc w:val="center"/>
              <w:rPr>
                <w:rFonts w:ascii="宋体" w:hAnsi="宋体" w:cs="Arial"/>
                <w:bCs/>
              </w:rPr>
            </w:pPr>
          </w:p>
        </w:tc>
        <w:tc>
          <w:tcPr>
            <w:tcW w:w="1088" w:type="pct"/>
            <w:vAlign w:val="center"/>
          </w:tcPr>
          <w:p w14:paraId="2449F365" w14:textId="77777777" w:rsidR="00351996" w:rsidRPr="00E97BA3" w:rsidRDefault="00351996" w:rsidP="00565298">
            <w:pPr>
              <w:pStyle w:val="TableText0"/>
              <w:spacing w:before="40" w:after="40"/>
              <w:jc w:val="center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2114" w:type="pct"/>
            <w:vAlign w:val="center"/>
          </w:tcPr>
          <w:p w14:paraId="440B2A34" w14:textId="77777777" w:rsidR="00351996" w:rsidRPr="00E97BA3" w:rsidRDefault="00351996" w:rsidP="00565298">
            <w:pPr>
              <w:pStyle w:val="TableText0"/>
              <w:spacing w:before="40" w:after="40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1090" w:type="pct"/>
            <w:vAlign w:val="center"/>
          </w:tcPr>
          <w:p w14:paraId="7B5EF5C9" w14:textId="77777777" w:rsidR="00351996" w:rsidRPr="00E97BA3" w:rsidRDefault="00351996" w:rsidP="00565298">
            <w:pPr>
              <w:pStyle w:val="TableText"/>
              <w:spacing w:before="0"/>
              <w:jc w:val="center"/>
              <w:rPr>
                <w:rFonts w:ascii="宋体" w:hAnsi="宋体" w:cs="Arial"/>
              </w:rPr>
            </w:pPr>
          </w:p>
        </w:tc>
      </w:tr>
      <w:tr w:rsidR="00351996" w:rsidRPr="00E97BA3" w14:paraId="60A236EC" w14:textId="77777777" w:rsidTr="005127CD">
        <w:trPr>
          <w:trHeight w:val="720"/>
          <w:jc w:val="center"/>
        </w:trPr>
        <w:tc>
          <w:tcPr>
            <w:tcW w:w="708" w:type="pct"/>
            <w:vAlign w:val="center"/>
          </w:tcPr>
          <w:p w14:paraId="257DE8CC" w14:textId="77777777" w:rsidR="00351996" w:rsidRPr="00E97BA3" w:rsidRDefault="00351996" w:rsidP="00565298">
            <w:pPr>
              <w:pStyle w:val="TableText"/>
              <w:jc w:val="center"/>
              <w:rPr>
                <w:rFonts w:ascii="宋体" w:hAnsi="宋体" w:cs="Arial"/>
                <w:bCs/>
              </w:rPr>
            </w:pPr>
          </w:p>
        </w:tc>
        <w:tc>
          <w:tcPr>
            <w:tcW w:w="1088" w:type="pct"/>
            <w:vAlign w:val="center"/>
          </w:tcPr>
          <w:p w14:paraId="6A58ADE0" w14:textId="77777777" w:rsidR="00351996" w:rsidRPr="00E97BA3" w:rsidRDefault="00351996" w:rsidP="00565298">
            <w:pPr>
              <w:pStyle w:val="TableText0"/>
              <w:spacing w:before="40" w:after="40"/>
              <w:jc w:val="center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2114" w:type="pct"/>
            <w:vAlign w:val="center"/>
          </w:tcPr>
          <w:p w14:paraId="67136D6C" w14:textId="77777777" w:rsidR="00351996" w:rsidRPr="00E97BA3" w:rsidRDefault="00351996" w:rsidP="00565298">
            <w:pPr>
              <w:pStyle w:val="TableText0"/>
              <w:spacing w:before="40" w:after="40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1090" w:type="pct"/>
            <w:vAlign w:val="center"/>
          </w:tcPr>
          <w:p w14:paraId="6F59BC85" w14:textId="77777777" w:rsidR="00351996" w:rsidRPr="00E97BA3" w:rsidRDefault="00351996" w:rsidP="00565298">
            <w:pPr>
              <w:pStyle w:val="TableText"/>
              <w:spacing w:before="0"/>
              <w:jc w:val="center"/>
              <w:rPr>
                <w:rFonts w:ascii="宋体" w:hAnsi="宋体" w:cs="Arial"/>
              </w:rPr>
            </w:pPr>
          </w:p>
        </w:tc>
      </w:tr>
      <w:tr w:rsidR="00351996" w:rsidRPr="00E97BA3" w14:paraId="756019FE" w14:textId="77777777" w:rsidTr="005127CD">
        <w:trPr>
          <w:trHeight w:val="720"/>
          <w:jc w:val="center"/>
        </w:trPr>
        <w:tc>
          <w:tcPr>
            <w:tcW w:w="708" w:type="pct"/>
            <w:vAlign w:val="center"/>
          </w:tcPr>
          <w:p w14:paraId="4A21D845" w14:textId="77777777" w:rsidR="00351996" w:rsidRPr="00E97BA3" w:rsidRDefault="00351996" w:rsidP="00565298">
            <w:pPr>
              <w:pStyle w:val="TableText"/>
              <w:jc w:val="center"/>
              <w:rPr>
                <w:rFonts w:ascii="宋体" w:hAnsi="宋体" w:cs="Arial"/>
                <w:bCs/>
              </w:rPr>
            </w:pPr>
          </w:p>
        </w:tc>
        <w:tc>
          <w:tcPr>
            <w:tcW w:w="1088" w:type="pct"/>
            <w:vAlign w:val="center"/>
          </w:tcPr>
          <w:p w14:paraId="0F72B56C" w14:textId="77777777" w:rsidR="00351996" w:rsidRPr="00E97BA3" w:rsidRDefault="00351996" w:rsidP="00565298">
            <w:pPr>
              <w:pStyle w:val="TableText0"/>
              <w:spacing w:before="40" w:after="40"/>
              <w:jc w:val="center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2114" w:type="pct"/>
            <w:vAlign w:val="center"/>
          </w:tcPr>
          <w:p w14:paraId="3EA6A85B" w14:textId="77777777" w:rsidR="00351996" w:rsidRPr="00E97BA3" w:rsidRDefault="00351996" w:rsidP="00565298">
            <w:pPr>
              <w:pStyle w:val="TableText0"/>
              <w:spacing w:before="40" w:after="40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1090" w:type="pct"/>
            <w:vAlign w:val="center"/>
          </w:tcPr>
          <w:p w14:paraId="1A9586C6" w14:textId="77777777" w:rsidR="00351996" w:rsidRPr="00E97BA3" w:rsidRDefault="00351996" w:rsidP="00565298">
            <w:pPr>
              <w:pStyle w:val="TableText"/>
              <w:spacing w:before="0"/>
              <w:jc w:val="center"/>
              <w:rPr>
                <w:rFonts w:ascii="宋体" w:hAnsi="宋体" w:cs="Arial"/>
              </w:rPr>
            </w:pPr>
          </w:p>
        </w:tc>
      </w:tr>
      <w:tr w:rsidR="00351996" w:rsidRPr="00E97BA3" w14:paraId="22F7BF46" w14:textId="77777777" w:rsidTr="005127CD">
        <w:trPr>
          <w:trHeight w:val="720"/>
          <w:jc w:val="center"/>
        </w:trPr>
        <w:tc>
          <w:tcPr>
            <w:tcW w:w="708" w:type="pct"/>
            <w:vAlign w:val="center"/>
          </w:tcPr>
          <w:p w14:paraId="02D20ABB" w14:textId="77777777" w:rsidR="00351996" w:rsidRPr="00E97BA3" w:rsidRDefault="00351996" w:rsidP="00565298">
            <w:pPr>
              <w:pStyle w:val="TableText"/>
              <w:jc w:val="center"/>
              <w:rPr>
                <w:rFonts w:ascii="宋体" w:hAnsi="宋体" w:cs="Arial"/>
                <w:bCs/>
              </w:rPr>
            </w:pPr>
          </w:p>
        </w:tc>
        <w:tc>
          <w:tcPr>
            <w:tcW w:w="1088" w:type="pct"/>
            <w:vAlign w:val="center"/>
          </w:tcPr>
          <w:p w14:paraId="4EF25950" w14:textId="77777777" w:rsidR="00351996" w:rsidRPr="00E97BA3" w:rsidRDefault="00351996" w:rsidP="00565298">
            <w:pPr>
              <w:pStyle w:val="TableText0"/>
              <w:spacing w:before="40" w:after="40"/>
              <w:jc w:val="center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2114" w:type="pct"/>
            <w:vAlign w:val="center"/>
          </w:tcPr>
          <w:p w14:paraId="42592071" w14:textId="77777777" w:rsidR="00351996" w:rsidRPr="00E97BA3" w:rsidRDefault="00351996" w:rsidP="00565298">
            <w:pPr>
              <w:pStyle w:val="TableText0"/>
              <w:spacing w:before="40" w:after="40"/>
              <w:rPr>
                <w:rFonts w:eastAsia="宋体" w:cs="Arial"/>
                <w:sz w:val="20"/>
                <w:lang w:eastAsia="zh-CN"/>
              </w:rPr>
            </w:pPr>
          </w:p>
        </w:tc>
        <w:tc>
          <w:tcPr>
            <w:tcW w:w="1090" w:type="pct"/>
            <w:vAlign w:val="center"/>
          </w:tcPr>
          <w:p w14:paraId="703E5961" w14:textId="77777777" w:rsidR="00351996" w:rsidRPr="00E97BA3" w:rsidRDefault="00351996" w:rsidP="00565298">
            <w:pPr>
              <w:pStyle w:val="TableText"/>
              <w:spacing w:before="0"/>
              <w:jc w:val="center"/>
              <w:rPr>
                <w:rFonts w:ascii="宋体" w:hAnsi="宋体" w:cs="Arial"/>
              </w:rPr>
            </w:pPr>
          </w:p>
        </w:tc>
      </w:tr>
    </w:tbl>
    <w:p w14:paraId="15719C9A" w14:textId="77777777" w:rsidR="00DC622E" w:rsidRPr="00E97BA3" w:rsidRDefault="00DC622E" w:rsidP="00565298">
      <w:pPr>
        <w:rPr>
          <w:rFonts w:cs="Arial"/>
        </w:rPr>
      </w:pPr>
    </w:p>
    <w:p w14:paraId="42916DF4" w14:textId="77777777" w:rsidR="00974408" w:rsidRPr="00E97BA3" w:rsidRDefault="00DC622E" w:rsidP="00565298">
      <w:pPr>
        <w:jc w:val="center"/>
        <w:rPr>
          <w:rFonts w:cs="Arial"/>
        </w:rPr>
      </w:pPr>
      <w:r w:rsidRPr="00E97BA3">
        <w:rPr>
          <w:rFonts w:cs="Arial"/>
        </w:rPr>
        <w:br w:type="page"/>
      </w:r>
    </w:p>
    <w:p w14:paraId="6033F158" w14:textId="77777777" w:rsidR="00974408" w:rsidRPr="00E97BA3" w:rsidRDefault="00A216CF" w:rsidP="00565298">
      <w:pPr>
        <w:widowControl w:val="0"/>
        <w:pBdr>
          <w:bottom w:val="single" w:sz="12" w:space="1" w:color="auto"/>
        </w:pBdr>
        <w:ind w:right="-20"/>
        <w:jc w:val="center"/>
        <w:rPr>
          <w:rFonts w:cs="Arial"/>
          <w:b/>
          <w:bCs/>
          <w:sz w:val="32"/>
          <w:szCs w:val="32"/>
          <w:lang w:val="en-GB"/>
        </w:rPr>
      </w:pPr>
      <w:r w:rsidRPr="00E97BA3">
        <w:rPr>
          <w:rFonts w:cs="Arial"/>
          <w:b/>
          <w:bCs/>
          <w:sz w:val="32"/>
          <w:szCs w:val="32"/>
          <w:lang w:val="en-GB"/>
        </w:rPr>
        <w:lastRenderedPageBreak/>
        <w:t>目录</w:t>
      </w:r>
    </w:p>
    <w:p w14:paraId="5BC61C48" w14:textId="36FF8EE6" w:rsidR="004021A3" w:rsidRDefault="003A2FD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E97BA3">
        <w:rPr>
          <w:rFonts w:cs="Arial"/>
        </w:rPr>
        <w:fldChar w:fldCharType="begin"/>
      </w:r>
      <w:r w:rsidR="001D346F" w:rsidRPr="00E97BA3">
        <w:rPr>
          <w:rFonts w:cs="Arial"/>
        </w:rPr>
        <w:instrText xml:space="preserve"> TOC \o "1-3" \h \z </w:instrText>
      </w:r>
      <w:r w:rsidRPr="00E97BA3">
        <w:rPr>
          <w:rFonts w:cs="Arial"/>
        </w:rPr>
        <w:fldChar w:fldCharType="separate"/>
      </w:r>
      <w:hyperlink w:anchor="_Toc164162276" w:history="1">
        <w:r w:rsidR="004021A3" w:rsidRPr="00FE0367">
          <w:rPr>
            <w:rStyle w:val="af0"/>
            <w:rFonts w:cs="Arial"/>
            <w:noProof/>
          </w:rPr>
          <w:t>1.</w:t>
        </w:r>
        <w:r w:rsidR="004021A3">
          <w:rPr>
            <w:rFonts w:asciiTheme="minorHAnsi" w:eastAsiaTheme="minorEastAsia" w:hAnsiTheme="minorHAnsi" w:cstheme="minorBidi"/>
            <w:noProof/>
            <w:kern w:val="2"/>
            <w:sz w:val="21"/>
            <w:szCs w:val="24"/>
          </w:rPr>
          <w:tab/>
        </w:r>
        <w:r w:rsidR="004021A3" w:rsidRPr="00FE0367">
          <w:rPr>
            <w:rStyle w:val="af0"/>
            <w:rFonts w:cs="Arial"/>
            <w:noProof/>
          </w:rPr>
          <w:t>前言</w:t>
        </w:r>
        <w:r w:rsidR="004021A3">
          <w:rPr>
            <w:noProof/>
            <w:webHidden/>
          </w:rPr>
          <w:tab/>
        </w:r>
        <w:r w:rsidR="004021A3">
          <w:rPr>
            <w:noProof/>
            <w:webHidden/>
          </w:rPr>
          <w:fldChar w:fldCharType="begin"/>
        </w:r>
        <w:r w:rsidR="004021A3">
          <w:rPr>
            <w:noProof/>
            <w:webHidden/>
          </w:rPr>
          <w:instrText xml:space="preserve"> PAGEREF _Toc164162276 \h </w:instrText>
        </w:r>
        <w:r w:rsidR="004021A3">
          <w:rPr>
            <w:noProof/>
            <w:webHidden/>
          </w:rPr>
        </w:r>
        <w:r w:rsidR="004021A3">
          <w:rPr>
            <w:noProof/>
            <w:webHidden/>
          </w:rPr>
          <w:fldChar w:fldCharType="separate"/>
        </w:r>
        <w:r w:rsidR="004021A3">
          <w:rPr>
            <w:noProof/>
            <w:webHidden/>
          </w:rPr>
          <w:t>1</w:t>
        </w:r>
        <w:r w:rsidR="004021A3">
          <w:rPr>
            <w:noProof/>
            <w:webHidden/>
          </w:rPr>
          <w:fldChar w:fldCharType="end"/>
        </w:r>
      </w:hyperlink>
    </w:p>
    <w:p w14:paraId="5A37D996" w14:textId="25EECF18" w:rsidR="004021A3" w:rsidRDefault="004021A3">
      <w:pPr>
        <w:pStyle w:val="TOC2"/>
        <w:ind w:left="820"/>
        <w:rPr>
          <w:rFonts w:asciiTheme="minorHAnsi" w:eastAsiaTheme="minorEastAsia" w:hAnsiTheme="minorHAnsi" w:cstheme="minorBidi"/>
          <w:kern w:val="2"/>
          <w:sz w:val="21"/>
          <w:szCs w:val="24"/>
        </w:rPr>
      </w:pPr>
      <w:hyperlink w:anchor="_Toc164162277" w:history="1">
        <w:r w:rsidRPr="00FE0367">
          <w:rPr>
            <w:rStyle w:val="af0"/>
          </w:rPr>
          <w:t>1.1.</w:t>
        </w:r>
        <w:r>
          <w:rPr>
            <w:rFonts w:asciiTheme="minorHAnsi" w:eastAsiaTheme="minorEastAsia" w:hAnsiTheme="minorHAnsi" w:cstheme="minorBidi"/>
            <w:kern w:val="2"/>
            <w:sz w:val="21"/>
            <w:szCs w:val="24"/>
          </w:rPr>
          <w:tab/>
        </w:r>
        <w:r w:rsidRPr="00FE0367">
          <w:rPr>
            <w:rStyle w:val="af0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_Toc164162277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BA32AC2" w14:textId="40E503F4" w:rsidR="004021A3" w:rsidRDefault="004021A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hyperlink w:anchor="_Toc164162278" w:history="1">
        <w:r w:rsidRPr="00FE0367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E0367">
          <w:rPr>
            <w:rStyle w:val="af0"/>
            <w:noProof/>
          </w:rPr>
          <w:t>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AC1118" w14:textId="6123FAC3" w:rsidR="004021A3" w:rsidRDefault="004021A3">
      <w:pPr>
        <w:pStyle w:val="TOC2"/>
        <w:ind w:left="820"/>
        <w:rPr>
          <w:rFonts w:asciiTheme="minorHAnsi" w:eastAsiaTheme="minorEastAsia" w:hAnsiTheme="minorHAnsi" w:cstheme="minorBidi"/>
          <w:kern w:val="2"/>
          <w:sz w:val="21"/>
          <w:szCs w:val="24"/>
        </w:rPr>
      </w:pPr>
      <w:hyperlink w:anchor="_Toc164162279" w:history="1">
        <w:r w:rsidRPr="00FE0367">
          <w:rPr>
            <w:rStyle w:val="af0"/>
          </w:rPr>
          <w:t>2.1.</w:t>
        </w:r>
        <w:r>
          <w:rPr>
            <w:rFonts w:asciiTheme="minorHAnsi" w:eastAsiaTheme="minorEastAsia" w:hAnsiTheme="minorHAnsi" w:cstheme="minorBidi"/>
            <w:kern w:val="2"/>
            <w:sz w:val="21"/>
            <w:szCs w:val="24"/>
          </w:rPr>
          <w:tab/>
        </w:r>
        <w:r w:rsidRPr="00FE0367">
          <w:rPr>
            <w:rStyle w:val="af0"/>
          </w:rPr>
          <w:t>类、函数、变量的命名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_Toc164162279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D189D89" w14:textId="281DDE5C" w:rsidR="004021A3" w:rsidRDefault="004021A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hyperlink w:anchor="_Toc164162280" w:history="1">
        <w:r w:rsidRPr="00FE0367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4"/>
          </w:rPr>
          <w:tab/>
        </w:r>
        <w:r w:rsidRPr="00FE0367">
          <w:rPr>
            <w:rStyle w:val="af0"/>
            <w:noProof/>
          </w:rPr>
          <w:t>数据库</w:t>
        </w:r>
        <w:r w:rsidRPr="00FE0367">
          <w:rPr>
            <w:rStyle w:val="af0"/>
            <w:noProof/>
          </w:rPr>
          <w:t>命</w:t>
        </w:r>
        <w:r w:rsidRPr="00FE0367">
          <w:rPr>
            <w:rStyle w:val="af0"/>
            <w:noProof/>
          </w:rPr>
          <w:t>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42182D" w14:textId="7460661C" w:rsidR="00487210" w:rsidRPr="00E97BA3" w:rsidRDefault="003A2FD8" w:rsidP="00565298">
      <w:pPr>
        <w:widowControl w:val="0"/>
        <w:pBdr>
          <w:bottom w:val="single" w:sz="12" w:space="1" w:color="auto"/>
        </w:pBdr>
        <w:ind w:right="-20"/>
        <w:rPr>
          <w:rFonts w:cs="Arial"/>
          <w:b/>
          <w:bCs/>
          <w:sz w:val="32"/>
          <w:szCs w:val="32"/>
          <w:lang w:val="en-GB"/>
        </w:rPr>
      </w:pPr>
      <w:r w:rsidRPr="00E97BA3">
        <w:rPr>
          <w:rFonts w:cs="Arial"/>
        </w:rPr>
        <w:fldChar w:fldCharType="end"/>
      </w:r>
    </w:p>
    <w:p w14:paraId="3AA63F41" w14:textId="77777777" w:rsidR="00FC17CB" w:rsidRPr="00E97BA3" w:rsidRDefault="00FC17CB" w:rsidP="00565298">
      <w:pPr>
        <w:rPr>
          <w:rFonts w:cs="Arial"/>
        </w:rPr>
        <w:sectPr w:rsidR="00FC17CB" w:rsidRPr="00E97BA3" w:rsidSect="00AC416F">
          <w:footerReference w:type="first" r:id="rId12"/>
          <w:pgSz w:w="11907" w:h="16840" w:code="9"/>
          <w:pgMar w:top="1440" w:right="1080" w:bottom="1440" w:left="1080" w:header="720" w:footer="363" w:gutter="0"/>
          <w:pgNumType w:start="0"/>
          <w:cols w:space="720"/>
          <w:titlePg/>
          <w:docGrid w:type="lines" w:linePitch="272"/>
        </w:sectPr>
      </w:pPr>
    </w:p>
    <w:p w14:paraId="55842414" w14:textId="6982F8BD" w:rsidR="00F43DAB" w:rsidRPr="00E97BA3" w:rsidRDefault="007A2D22" w:rsidP="00565298">
      <w:pPr>
        <w:pStyle w:val="1"/>
        <w:rPr>
          <w:rFonts w:cs="Arial"/>
          <w:szCs w:val="21"/>
          <w:lang w:eastAsia="zh-CN"/>
        </w:rPr>
      </w:pPr>
      <w:bookmarkStart w:id="1" w:name="_Toc274011393"/>
      <w:bookmarkStart w:id="2" w:name="_Toc164162276"/>
      <w:bookmarkEnd w:id="1"/>
      <w:r w:rsidRPr="00E97BA3">
        <w:rPr>
          <w:rFonts w:cs="Arial" w:hint="eastAsia"/>
          <w:szCs w:val="21"/>
          <w:lang w:eastAsia="zh-CN"/>
        </w:rPr>
        <w:lastRenderedPageBreak/>
        <w:t>前言</w:t>
      </w:r>
      <w:bookmarkEnd w:id="2"/>
    </w:p>
    <w:p w14:paraId="745D14F1" w14:textId="349593B0" w:rsidR="009D43BF" w:rsidRPr="00E97BA3" w:rsidRDefault="00037AAC" w:rsidP="00565298">
      <w:pPr>
        <w:pStyle w:val="2"/>
      </w:pPr>
      <w:bookmarkStart w:id="3" w:name="_Toc164162277"/>
      <w:proofErr w:type="spellStart"/>
      <w:r w:rsidRPr="00E97BA3">
        <w:rPr>
          <w:rFonts w:hint="eastAsia"/>
        </w:rPr>
        <w:t>目的</w:t>
      </w:r>
      <w:bookmarkEnd w:id="3"/>
      <w:proofErr w:type="spellEnd"/>
    </w:p>
    <w:p w14:paraId="6FAC693C" w14:textId="77777777" w:rsidR="00334404" w:rsidRPr="00E97BA3" w:rsidRDefault="00334404" w:rsidP="00565298">
      <w:pPr>
        <w:ind w:firstLine="320"/>
        <w:rPr>
          <w:lang w:eastAsia="x-none"/>
        </w:rPr>
      </w:pPr>
      <w:r w:rsidRPr="00E97BA3">
        <w:rPr>
          <w:rFonts w:hint="eastAsia"/>
          <w:lang w:eastAsia="x-none"/>
        </w:rPr>
        <w:t>使用统一编码约定集的主要原因，是使应用程序的结构和编码风格标准化，以便于阅读和理解这段编码。好的编码约定可使源代码严谨、可读性强且意义清楚，与其它语言约定相一致，并且尽可能的直观。</w:t>
      </w:r>
    </w:p>
    <w:p w14:paraId="694F9CF4" w14:textId="1365FA7A" w:rsidR="00334404" w:rsidRPr="00E97BA3" w:rsidRDefault="00334404" w:rsidP="00565298">
      <w:pPr>
        <w:ind w:firstLine="320"/>
        <w:rPr>
          <w:lang w:eastAsia="x-none"/>
        </w:rPr>
      </w:pPr>
      <w:r w:rsidRPr="00E97BA3">
        <w:rPr>
          <w:rFonts w:hint="eastAsia"/>
          <w:lang w:eastAsia="x-none"/>
        </w:rPr>
        <w:t>一组通用目的的编码约定应该定义完成上述目的所必需的、能让程序员自由地创建程序逻辑和功能流程的最小的要求。编码约定的目的是使程序易于阅读和理解，而不是用过份的约束和绝对的限制来束缚程序员本身的创造性。</w:t>
      </w:r>
    </w:p>
    <w:p w14:paraId="4557E53A" w14:textId="633D793F" w:rsidR="005A7126" w:rsidRPr="00E97BA3" w:rsidRDefault="00B750EB" w:rsidP="00B750EB">
      <w:pPr>
        <w:pStyle w:val="1"/>
        <w:rPr>
          <w:lang w:eastAsia="zh-CN"/>
        </w:rPr>
      </w:pPr>
      <w:bookmarkStart w:id="4" w:name="_Toc164162278"/>
      <w:r w:rsidRPr="00E97BA3">
        <w:rPr>
          <w:rFonts w:hint="eastAsia"/>
          <w:lang w:eastAsia="zh-CN"/>
        </w:rPr>
        <w:t>命名规范</w:t>
      </w:r>
      <w:bookmarkEnd w:id="4"/>
    </w:p>
    <w:p w14:paraId="3D527C2E" w14:textId="22CEEF9A" w:rsidR="00267466" w:rsidRPr="00267466" w:rsidRDefault="00B210A6" w:rsidP="00267466">
      <w:pPr>
        <w:pStyle w:val="2"/>
        <w:rPr>
          <w:rFonts w:hint="eastAsia"/>
          <w:lang w:eastAsia="zh-CN"/>
        </w:rPr>
      </w:pPr>
      <w:bookmarkStart w:id="5" w:name="_Toc164162279"/>
      <w:proofErr w:type="spellStart"/>
      <w:r w:rsidRPr="00E97BA3">
        <w:rPr>
          <w:rFonts w:hint="eastAsia"/>
        </w:rPr>
        <w:t>类</w:t>
      </w:r>
      <w:r w:rsidR="00267466">
        <w:rPr>
          <w:rFonts w:hint="eastAsia"/>
          <w:lang w:eastAsia="zh-CN"/>
        </w:rPr>
        <w:t>、函数、变量</w:t>
      </w:r>
      <w:r w:rsidR="0043472D" w:rsidRPr="00E97BA3">
        <w:rPr>
          <w:rFonts w:hint="eastAsia"/>
          <w:lang w:eastAsia="zh-CN"/>
        </w:rPr>
        <w:t>的命名</w:t>
      </w:r>
      <w:bookmarkEnd w:id="5"/>
      <w:proofErr w:type="spellEnd"/>
    </w:p>
    <w:p w14:paraId="0CB59378" w14:textId="292EA1D5" w:rsidR="00267466" w:rsidRDefault="00267466" w:rsidP="00267466">
      <w:pPr>
        <w:ind w:left="740"/>
        <w:rPr>
          <w:lang w:val="x-none"/>
        </w:rPr>
      </w:pPr>
      <w:r>
        <w:rPr>
          <w:rFonts w:hint="eastAsia"/>
          <w:lang w:val="x-none"/>
        </w:rPr>
        <w:t>2</w:t>
      </w:r>
      <w:r>
        <w:rPr>
          <w:lang w:val="x-none"/>
        </w:rPr>
        <w:t xml:space="preserve">.1.1 </w:t>
      </w:r>
      <w:r>
        <w:rPr>
          <w:rFonts w:hint="eastAsia"/>
          <w:lang w:val="x-none"/>
        </w:rPr>
        <w:t>类名</w:t>
      </w:r>
    </w:p>
    <w:p w14:paraId="7D032EBC" w14:textId="77E3B3F1" w:rsidR="00267466" w:rsidRDefault="00267466" w:rsidP="00267466">
      <w:pPr>
        <w:ind w:firstLine="320"/>
        <w:rPr>
          <w:lang w:eastAsia="x-none"/>
        </w:rPr>
      </w:pPr>
      <w:r>
        <w:rPr>
          <w:lang w:val="x-none"/>
        </w:rPr>
        <w:tab/>
      </w:r>
      <w:proofErr w:type="spellStart"/>
      <w:r w:rsidRPr="00E97BA3">
        <w:rPr>
          <w:lang w:eastAsia="x-none"/>
        </w:rPr>
        <w:t>类的名字必须由大写字母开头而单词中的其他字母均为小写，例如Circle</w:t>
      </w:r>
      <w:proofErr w:type="spellEnd"/>
      <w:r w:rsidRPr="00E97BA3">
        <w:rPr>
          <w:lang w:eastAsia="x-none"/>
        </w:rPr>
        <w:t>；</w:t>
      </w:r>
      <w:proofErr w:type="spellStart"/>
      <w:r w:rsidRPr="00E97BA3">
        <w:rPr>
          <w:lang w:eastAsia="x-none"/>
        </w:rPr>
        <w:t>如果类名称由多个单词组成，则每个单词的首字母均应为大写例如TestPage</w:t>
      </w:r>
      <w:proofErr w:type="spellEnd"/>
      <w:r w:rsidRPr="00E97BA3">
        <w:rPr>
          <w:lang w:eastAsia="x-none"/>
        </w:rPr>
        <w:t>；</w:t>
      </w:r>
      <w:proofErr w:type="spellStart"/>
      <w:r w:rsidRPr="00E97BA3">
        <w:rPr>
          <w:lang w:eastAsia="x-none"/>
        </w:rPr>
        <w:t>如果类名称中包含单词缩写，则这个所写词的每个字母均应大写，如XMLExample</w:t>
      </w:r>
      <w:proofErr w:type="spellEnd"/>
      <w:r w:rsidRPr="00E97BA3">
        <w:rPr>
          <w:lang w:eastAsia="x-none"/>
        </w:rPr>
        <w:t>，</w:t>
      </w:r>
      <w:proofErr w:type="spellStart"/>
      <w:r w:rsidRPr="00E97BA3">
        <w:rPr>
          <w:lang w:eastAsia="x-none"/>
        </w:rPr>
        <w:t>还有一点命名技巧就是由于类是设计用来代表对象的，所以在命名类时应尽量选择名词</w:t>
      </w:r>
      <w:proofErr w:type="spellEnd"/>
      <w:r w:rsidRPr="00E97BA3">
        <w:rPr>
          <w:lang w:eastAsia="x-none"/>
        </w:rPr>
        <w:t>。</w:t>
      </w:r>
    </w:p>
    <w:p w14:paraId="757B183D" w14:textId="72794C3D" w:rsidR="00241313" w:rsidRDefault="00241313" w:rsidP="00267466">
      <w:pPr>
        <w:ind w:firstLine="320"/>
        <w:rPr>
          <w:lang w:eastAsia="x-none"/>
        </w:rPr>
      </w:pPr>
      <w:r>
        <w:rPr>
          <w:rFonts w:hint="eastAsia"/>
        </w:rPr>
        <w:t>正面例子：</w:t>
      </w:r>
    </w:p>
    <w:p w14:paraId="3B872FBD" w14:textId="7FD85390" w:rsidR="00241313" w:rsidRDefault="00241313" w:rsidP="00267466">
      <w:pPr>
        <w:ind w:firstLine="320"/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290AB0E0" wp14:editId="3663EEEF">
            <wp:extent cx="4254500" cy="685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67C2" w14:textId="77777777" w:rsidR="00241313" w:rsidRDefault="00241313" w:rsidP="00267466">
      <w:pPr>
        <w:ind w:firstLine="320"/>
      </w:pPr>
      <w:r>
        <w:rPr>
          <w:rFonts w:hint="eastAsia"/>
        </w:rPr>
        <w:t>反面例子：</w:t>
      </w:r>
    </w:p>
    <w:p w14:paraId="1608C5CC" w14:textId="7DA128C7" w:rsidR="00241313" w:rsidRPr="00267466" w:rsidRDefault="00241313" w:rsidP="00267466">
      <w:pPr>
        <w:ind w:firstLine="320"/>
        <w:rPr>
          <w:rFonts w:hint="eastAsia"/>
          <w:lang w:eastAsia="x-none"/>
        </w:rPr>
      </w:pPr>
      <w:r>
        <w:rPr>
          <w:rFonts w:hint="eastAsia"/>
          <w:noProof/>
          <w:lang w:eastAsia="x-none"/>
        </w:rPr>
        <w:drawing>
          <wp:inline distT="0" distB="0" distL="0" distR="0" wp14:anchorId="33F936E3" wp14:editId="40F8B9B0">
            <wp:extent cx="4457700" cy="571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401B" w14:textId="69107EA8" w:rsidR="00267466" w:rsidRDefault="00267466" w:rsidP="00267466">
      <w:pPr>
        <w:ind w:left="740"/>
        <w:rPr>
          <w:lang w:val="x-none"/>
        </w:rPr>
      </w:pPr>
      <w:r>
        <w:rPr>
          <w:rFonts w:hint="eastAsia"/>
          <w:lang w:val="x-none"/>
        </w:rPr>
        <w:t>2</w:t>
      </w:r>
      <w:r>
        <w:rPr>
          <w:lang w:val="x-none"/>
        </w:rPr>
        <w:t xml:space="preserve">.1.2 </w:t>
      </w:r>
      <w:r>
        <w:rPr>
          <w:rFonts w:hint="eastAsia"/>
          <w:lang w:val="x-none"/>
        </w:rPr>
        <w:t>函数名</w:t>
      </w:r>
    </w:p>
    <w:p w14:paraId="0BED5D99" w14:textId="295AD205" w:rsidR="00267466" w:rsidRPr="00267466" w:rsidRDefault="00267466" w:rsidP="00267466">
      <w:pPr>
        <w:ind w:left="740"/>
        <w:rPr>
          <w:rFonts w:hint="eastAsia"/>
        </w:rPr>
      </w:pPr>
      <w:r>
        <w:rPr>
          <w:lang w:val="x-none"/>
        </w:rPr>
        <w:tab/>
      </w:r>
      <w:r>
        <w:rPr>
          <w:rFonts w:hint="eastAsia"/>
          <w:lang w:val="x-none"/>
        </w:rPr>
        <w:t>函数的名字由小写字母开头，如果由多个字母组成则除第一个单词以外每个单词首字母均大写，如</w:t>
      </w:r>
      <w:proofErr w:type="spellStart"/>
      <w:r>
        <w:rPr>
          <w:rFonts w:hint="eastAsia"/>
          <w:lang w:val="x-none"/>
        </w:rPr>
        <w:t>getMa</w:t>
      </w:r>
      <w:r>
        <w:t>terialId</w:t>
      </w:r>
      <w:proofErr w:type="spellEnd"/>
      <w:r>
        <w:rPr>
          <w:rFonts w:hint="eastAsia"/>
        </w:rPr>
        <w:t>。此外，函数名必须描述其功能。</w:t>
      </w:r>
    </w:p>
    <w:p w14:paraId="6C0F7050" w14:textId="2ED72EBB" w:rsidR="00267466" w:rsidRDefault="00267466" w:rsidP="00267466">
      <w:pPr>
        <w:ind w:left="740"/>
        <w:rPr>
          <w:lang w:val="x-none"/>
        </w:rPr>
      </w:pPr>
      <w:r>
        <w:rPr>
          <w:rFonts w:hint="eastAsia"/>
          <w:lang w:val="x-none"/>
        </w:rPr>
        <w:t>2</w:t>
      </w:r>
      <w:r>
        <w:rPr>
          <w:lang w:val="x-none"/>
        </w:rPr>
        <w:t xml:space="preserve">.1.3 </w:t>
      </w:r>
      <w:r>
        <w:rPr>
          <w:rFonts w:hint="eastAsia"/>
          <w:lang w:val="x-none"/>
        </w:rPr>
        <w:t>变量名</w:t>
      </w:r>
    </w:p>
    <w:p w14:paraId="78152E88" w14:textId="77777777" w:rsidR="00241313" w:rsidRDefault="00267466" w:rsidP="00241313">
      <w:pPr>
        <w:ind w:left="740"/>
      </w:pPr>
      <w:r>
        <w:rPr>
          <w:lang w:val="x-none"/>
        </w:rPr>
        <w:tab/>
      </w:r>
      <w:r>
        <w:rPr>
          <w:rFonts w:hint="eastAsia"/>
          <w:lang w:val="x-none"/>
        </w:rPr>
        <w:t>变量</w:t>
      </w:r>
      <w:r>
        <w:rPr>
          <w:rFonts w:hint="eastAsia"/>
          <w:lang w:val="x-none"/>
        </w:rPr>
        <w:t>的名字由小写字母开头，如果由多个字母组</w:t>
      </w:r>
      <w:r>
        <w:rPr>
          <w:rFonts w:hint="eastAsia"/>
          <w:lang w:val="x-none"/>
        </w:rPr>
        <w:t>除第一个单词以外</w:t>
      </w:r>
      <w:r>
        <w:rPr>
          <w:rFonts w:hint="eastAsia"/>
          <w:lang w:val="x-none"/>
        </w:rPr>
        <w:t>每个单词首字母均大写，如</w:t>
      </w:r>
      <w:proofErr w:type="spellStart"/>
      <w:r w:rsidR="00241313">
        <w:rPr>
          <w:rFonts w:hint="eastAsia"/>
          <w:lang w:val="x-none"/>
        </w:rPr>
        <w:t>orderId</w:t>
      </w:r>
      <w:r>
        <w:rPr>
          <w:rFonts w:hint="eastAsia"/>
        </w:rPr>
        <w:t>。</w:t>
      </w:r>
      <w:proofErr w:type="spellEnd"/>
    </w:p>
    <w:p w14:paraId="1BE4DEDB" w14:textId="057B7B0A" w:rsidR="00241313" w:rsidRDefault="00241313" w:rsidP="00241313">
      <w:pPr>
        <w:pStyle w:val="1"/>
        <w:rPr>
          <w:lang w:eastAsia="zh-CN"/>
        </w:rPr>
      </w:pPr>
      <w:bookmarkStart w:id="6" w:name="_Toc164162280"/>
      <w:r>
        <w:rPr>
          <w:rFonts w:hint="eastAsia"/>
          <w:lang w:eastAsia="zh-CN"/>
        </w:rPr>
        <w:t>数据库命名</w:t>
      </w:r>
      <w:bookmarkEnd w:id="6"/>
    </w:p>
    <w:p w14:paraId="6D2BE6D4" w14:textId="289CB147" w:rsidR="00241313" w:rsidRDefault="00241313" w:rsidP="00241313">
      <w:pPr>
        <w:ind w:left="740"/>
        <w:rPr>
          <w:lang w:val="x-none"/>
        </w:rPr>
      </w:pPr>
      <w:r>
        <w:rPr>
          <w:lang w:val="x-none"/>
        </w:rPr>
        <w:lastRenderedPageBreak/>
        <w:t xml:space="preserve">3.1 </w:t>
      </w:r>
      <w:r>
        <w:rPr>
          <w:rFonts w:hint="eastAsia"/>
          <w:lang w:val="x-none"/>
        </w:rPr>
        <w:t>数据库表名</w:t>
      </w:r>
    </w:p>
    <w:p w14:paraId="1E49B402" w14:textId="3F0AA8FB" w:rsidR="00241313" w:rsidRPr="00241313" w:rsidRDefault="00241313" w:rsidP="00241313">
      <w:pPr>
        <w:ind w:left="740"/>
        <w:rPr>
          <w:rFonts w:hint="eastAsia"/>
        </w:rPr>
      </w:pPr>
      <w:r>
        <w:tab/>
      </w:r>
      <w:r>
        <w:rPr>
          <w:rFonts w:hint="eastAsia"/>
        </w:rPr>
        <w:t>数据库表名必须小写，如果由多个单词组成，中间用下划线</w:t>
      </w:r>
      <w:r>
        <w:t>_</w:t>
      </w:r>
      <w:r>
        <w:rPr>
          <w:rFonts w:hint="eastAsia"/>
        </w:rPr>
        <w:t>连接。此外数据库表名必须表示此表含义。</w:t>
      </w:r>
    </w:p>
    <w:p w14:paraId="236BB976" w14:textId="7073C792" w:rsidR="00241313" w:rsidRDefault="00241313" w:rsidP="00241313">
      <w:pPr>
        <w:ind w:left="740"/>
        <w:rPr>
          <w:lang w:val="x-none"/>
        </w:rPr>
      </w:pPr>
      <w:r>
        <w:rPr>
          <w:rFonts w:hint="eastAsia"/>
          <w:lang w:val="x-none"/>
        </w:rPr>
        <w:t>3</w:t>
      </w:r>
      <w:r>
        <w:rPr>
          <w:lang w:val="x-none"/>
        </w:rPr>
        <w:t xml:space="preserve">.2 </w:t>
      </w:r>
      <w:r>
        <w:rPr>
          <w:rFonts w:hint="eastAsia"/>
          <w:lang w:val="x-none"/>
        </w:rPr>
        <w:t>数据库字段名</w:t>
      </w:r>
    </w:p>
    <w:p w14:paraId="24BC2D4B" w14:textId="2ED32FF9" w:rsidR="00241313" w:rsidRPr="00241313" w:rsidRDefault="00241313" w:rsidP="00241313">
      <w:pPr>
        <w:ind w:left="740"/>
        <w:rPr>
          <w:rFonts w:hint="eastAsia"/>
        </w:rPr>
      </w:pPr>
      <w:r>
        <w:rPr>
          <w:lang w:val="x-none"/>
        </w:rPr>
        <w:tab/>
      </w:r>
      <w:r>
        <w:rPr>
          <w:rFonts w:hint="eastAsia"/>
          <w:lang w:val="x-none"/>
        </w:rPr>
        <w:t>数据库字段名必须小写，如果由多个单词组成，中间用下划线</w:t>
      </w:r>
      <w:r>
        <w:t>_</w:t>
      </w:r>
      <w:r>
        <w:rPr>
          <w:rFonts w:hint="eastAsia"/>
        </w:rPr>
        <w:t>连接，此外数据库字段名必须表示字段含义。此外，数据库字段必须加注释。</w:t>
      </w:r>
    </w:p>
    <w:p w14:paraId="0EB9BD3A" w14:textId="7D826C61" w:rsidR="00FA6F4F" w:rsidRPr="00E97BA3" w:rsidRDefault="00FA6F4F" w:rsidP="00241313">
      <w:pPr>
        <w:pStyle w:val="6"/>
        <w:rPr>
          <w:rFonts w:hint="eastAsia"/>
        </w:rPr>
      </w:pPr>
    </w:p>
    <w:p w14:paraId="2ADF1F61" w14:textId="11309EBC" w:rsidR="00C16885" w:rsidRPr="00E97BA3" w:rsidRDefault="00C16885" w:rsidP="00267466">
      <w:pPr>
        <w:ind w:leftChars="34" w:left="488"/>
        <w:rPr>
          <w:rFonts w:hint="eastAsia"/>
        </w:rPr>
      </w:pPr>
    </w:p>
    <w:p w14:paraId="75C45DCB" w14:textId="0504481B" w:rsidR="005E4D13" w:rsidRPr="00E97BA3" w:rsidRDefault="005E4D13" w:rsidP="00267FC3">
      <w:pPr>
        <w:ind w:leftChars="200" w:left="820"/>
      </w:pPr>
    </w:p>
    <w:p w14:paraId="48405368" w14:textId="06876380" w:rsidR="00B0298B" w:rsidRDefault="00B0298B" w:rsidP="00241313">
      <w:pPr>
        <w:pStyle w:val="1"/>
        <w:numPr>
          <w:ilvl w:val="0"/>
          <w:numId w:val="0"/>
        </w:numPr>
        <w:rPr>
          <w:rFonts w:hint="eastAsia"/>
        </w:rPr>
      </w:pPr>
    </w:p>
    <w:p w14:paraId="4C7A9742" w14:textId="77777777" w:rsidR="00267466" w:rsidRPr="00267466" w:rsidRDefault="00267466" w:rsidP="00267466">
      <w:pPr>
        <w:rPr>
          <w:lang w:val="x-none" w:eastAsia="x-none"/>
        </w:rPr>
      </w:pPr>
    </w:p>
    <w:p w14:paraId="66293CD1" w14:textId="34512FE7" w:rsidR="00D17629" w:rsidRPr="00E97BA3" w:rsidRDefault="00D17629" w:rsidP="00241313">
      <w:pPr>
        <w:ind w:leftChars="9" w:left="438"/>
        <w:rPr>
          <w:rFonts w:hint="eastAsia"/>
          <w:lang w:val="x-none"/>
        </w:rPr>
      </w:pPr>
    </w:p>
    <w:sectPr w:rsidR="00D17629" w:rsidRPr="00E97BA3" w:rsidSect="004F4921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40" w:right="1080" w:bottom="1440" w:left="1080" w:header="720" w:footer="363" w:gutter="0"/>
      <w:pgNumType w:start="1"/>
      <w:cols w:space="720"/>
      <w:titlePg/>
      <w:docGrid w:type="lines"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8786E" w14:textId="77777777" w:rsidR="002778A7" w:rsidRDefault="002778A7">
      <w:r>
        <w:separator/>
      </w:r>
    </w:p>
  </w:endnote>
  <w:endnote w:type="continuationSeparator" w:id="0">
    <w:p w14:paraId="1D2D1438" w14:textId="77777777" w:rsidR="002778A7" w:rsidRDefault="00277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poS">
    <w:altName w:val="Times New Roman"/>
    <w:panose1 w:val="020B0604020202020204"/>
    <w:charset w:val="00"/>
    <w:family w:val="auto"/>
    <w:pitch w:val="default"/>
    <w:sig w:usb0="800001AF" w:usb1="000078F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9AD04" w14:textId="77777777" w:rsidR="008A5118" w:rsidRDefault="008A5118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F2932" w14:textId="77777777" w:rsidR="00CB793A" w:rsidRDefault="00CB793A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80EDD" w14:textId="5CFE37AF" w:rsidR="00122939" w:rsidRPr="00C86EF0" w:rsidRDefault="00122939">
    <w:pPr>
      <w:pStyle w:val="a5"/>
      <w:jc w:val="center"/>
      <w:rPr>
        <w:rFonts w:ascii="Calibri" w:eastAsia="微软雅黑" w:hAnsi="Calibri" w:cs="Calibri"/>
      </w:rPr>
    </w:pPr>
    <w:r w:rsidRPr="00C86EF0">
      <w:rPr>
        <w:rFonts w:ascii="Calibri" w:eastAsia="微软雅黑" w:hAnsi="Calibri" w:cs="Calibri"/>
        <w:lang w:val="zh-CN" w:eastAsia="zh-CN"/>
      </w:rPr>
      <w:t xml:space="preserve"> </w:t>
    </w:r>
    <w:r w:rsidRPr="00C86EF0">
      <w:rPr>
        <w:rFonts w:ascii="Calibri" w:eastAsia="微软雅黑" w:hAnsi="Calibri" w:cs="Calibri"/>
        <w:sz w:val="24"/>
        <w:szCs w:val="24"/>
      </w:rPr>
      <w:fldChar w:fldCharType="begin"/>
    </w:r>
    <w:r w:rsidRPr="00C86EF0">
      <w:rPr>
        <w:rFonts w:ascii="Calibri" w:eastAsia="微软雅黑" w:hAnsi="Calibri" w:cs="Calibri"/>
      </w:rPr>
      <w:instrText>PAGE</w:instrText>
    </w:r>
    <w:r w:rsidRPr="00C86EF0">
      <w:rPr>
        <w:rFonts w:ascii="Calibri" w:eastAsia="微软雅黑" w:hAnsi="Calibri" w:cs="Calibri"/>
        <w:sz w:val="24"/>
        <w:szCs w:val="24"/>
      </w:rPr>
      <w:fldChar w:fldCharType="separate"/>
    </w:r>
    <w:r w:rsidRPr="00C86EF0">
      <w:rPr>
        <w:rFonts w:ascii="Calibri" w:eastAsia="微软雅黑" w:hAnsi="Calibri" w:cs="Calibri"/>
        <w:lang w:val="zh-CN" w:eastAsia="zh-CN"/>
      </w:rPr>
      <w:t>2</w:t>
    </w:r>
    <w:r w:rsidRPr="00C86EF0">
      <w:rPr>
        <w:rFonts w:ascii="Calibri" w:eastAsia="微软雅黑" w:hAnsi="Calibri" w:cs="Calibri"/>
        <w:sz w:val="24"/>
        <w:szCs w:val="24"/>
      </w:rPr>
      <w:fldChar w:fldCharType="end"/>
    </w:r>
    <w:r w:rsidRPr="00C86EF0">
      <w:rPr>
        <w:rFonts w:ascii="Calibri" w:eastAsia="微软雅黑" w:hAnsi="Calibri" w:cs="Calibri"/>
        <w:lang w:val="zh-CN" w:eastAsia="zh-CN"/>
      </w:rPr>
      <w:t xml:space="preserve"> / </w:t>
    </w:r>
    <w:r w:rsidRPr="00C86EF0">
      <w:rPr>
        <w:rFonts w:ascii="Calibri" w:eastAsia="微软雅黑" w:hAnsi="Calibri" w:cs="Calibri"/>
        <w:lang w:val="zh-CN" w:eastAsia="zh-CN"/>
      </w:rPr>
      <w:fldChar w:fldCharType="begin"/>
    </w:r>
    <w:r w:rsidRPr="00C86EF0">
      <w:rPr>
        <w:rFonts w:ascii="Calibri" w:eastAsia="微软雅黑" w:hAnsi="Calibri" w:cs="Calibri"/>
        <w:lang w:val="zh-CN" w:eastAsia="zh-CN"/>
      </w:rPr>
      <w:instrText xml:space="preserve"> =</w:instrText>
    </w:r>
    <w:r w:rsidRPr="00C86EF0">
      <w:rPr>
        <w:rFonts w:ascii="Calibri" w:eastAsia="微软雅黑" w:hAnsi="Calibri" w:cs="Calibri"/>
        <w:lang w:val="zh-CN" w:eastAsia="zh-CN"/>
      </w:rPr>
      <w:fldChar w:fldCharType="begin"/>
    </w:r>
    <w:r w:rsidRPr="00C86EF0">
      <w:rPr>
        <w:rFonts w:ascii="Calibri" w:eastAsia="微软雅黑" w:hAnsi="Calibri" w:cs="Calibri"/>
        <w:lang w:val="zh-CN" w:eastAsia="zh-CN"/>
      </w:rPr>
      <w:instrText>NUMPAGES</w:instrText>
    </w:r>
    <w:r w:rsidRPr="00C86EF0">
      <w:rPr>
        <w:rFonts w:ascii="Calibri" w:eastAsia="微软雅黑" w:hAnsi="Calibri" w:cs="Calibri"/>
        <w:lang w:val="zh-CN" w:eastAsia="zh-CN"/>
      </w:rPr>
      <w:fldChar w:fldCharType="separate"/>
    </w:r>
    <w:r w:rsidR="004021A3">
      <w:rPr>
        <w:rFonts w:ascii="Calibri" w:eastAsia="微软雅黑" w:hAnsi="Calibri" w:cs="Calibri"/>
        <w:noProof/>
        <w:lang w:val="zh-CN" w:eastAsia="zh-CN"/>
      </w:rPr>
      <w:instrText>5</w:instrText>
    </w:r>
    <w:r w:rsidRPr="00C86EF0">
      <w:rPr>
        <w:rFonts w:ascii="Calibri" w:eastAsia="微软雅黑" w:hAnsi="Calibri" w:cs="Calibri"/>
        <w:lang w:val="zh-CN" w:eastAsia="zh-CN"/>
      </w:rPr>
      <w:fldChar w:fldCharType="end"/>
    </w:r>
    <w:r w:rsidRPr="00C86EF0">
      <w:rPr>
        <w:rFonts w:ascii="Calibri" w:eastAsia="微软雅黑" w:hAnsi="Calibri" w:cs="Calibri"/>
        <w:lang w:val="zh-CN" w:eastAsia="zh-CN"/>
      </w:rPr>
      <w:instrText xml:space="preserve">-3 </w:instrText>
    </w:r>
    <w:r w:rsidRPr="00C86EF0">
      <w:rPr>
        <w:rFonts w:ascii="Calibri" w:eastAsia="微软雅黑" w:hAnsi="Calibri" w:cs="Calibri"/>
        <w:lang w:val="zh-CN" w:eastAsia="zh-CN"/>
      </w:rPr>
      <w:fldChar w:fldCharType="separate"/>
    </w:r>
    <w:r w:rsidR="004021A3">
      <w:rPr>
        <w:rFonts w:ascii="Calibri" w:eastAsia="微软雅黑" w:hAnsi="Calibri" w:cs="Calibri"/>
        <w:noProof/>
        <w:lang w:val="zh-CN" w:eastAsia="zh-CN"/>
      </w:rPr>
      <w:t>2</w:t>
    </w:r>
    <w:r w:rsidRPr="00C86EF0">
      <w:rPr>
        <w:rFonts w:ascii="Calibri" w:eastAsia="微软雅黑" w:hAnsi="Calibri" w:cs="Calibri"/>
        <w:lang w:val="zh-CN" w:eastAsia="zh-CN"/>
      </w:rPr>
      <w:fldChar w:fldCharType="end"/>
    </w:r>
  </w:p>
  <w:p w14:paraId="3E9F2700" w14:textId="77777777" w:rsidR="00FC17CB" w:rsidRPr="00CB793A" w:rsidRDefault="00FC17CB" w:rsidP="00CB793A">
    <w:pPr>
      <w:pStyle w:val="a5"/>
      <w:spacing w:before="120" w:after="120"/>
      <w:rPr>
        <w:sz w:val="2"/>
        <w:szCs w:val="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228576"/>
      <w:docPartObj>
        <w:docPartGallery w:val="Page Numbers (Bottom of Page)"/>
        <w:docPartUnique/>
      </w:docPartObj>
    </w:sdtPr>
    <w:sdtEndPr>
      <w:rPr>
        <w:rFonts w:ascii="Calibri" w:hAnsi="Calibri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Calibri" w:hAnsi="Calibri"/>
          </w:rPr>
        </w:sdtEndPr>
        <w:sdtContent>
          <w:p w14:paraId="6E64339F" w14:textId="5FD07B0D" w:rsidR="00483420" w:rsidRPr="00732B40" w:rsidRDefault="00483420">
            <w:pPr>
              <w:pStyle w:val="a5"/>
              <w:jc w:val="center"/>
              <w:rPr>
                <w:rFonts w:ascii="Calibri" w:hAnsi="Calibri"/>
              </w:rPr>
            </w:pPr>
            <w:r w:rsidRPr="00732B40">
              <w:rPr>
                <w:rFonts w:ascii="Calibri" w:hAnsi="Calibri"/>
                <w:szCs w:val="16"/>
                <w:lang w:val="zh-CN" w:eastAsia="zh-CN"/>
              </w:rPr>
              <w:t xml:space="preserve"> </w:t>
            </w:r>
            <w:r w:rsidRPr="00732B40">
              <w:rPr>
                <w:rFonts w:ascii="Calibri" w:hAnsi="Calibri"/>
                <w:b/>
                <w:bCs/>
                <w:szCs w:val="16"/>
              </w:rPr>
              <w:fldChar w:fldCharType="begin"/>
            </w:r>
            <w:r w:rsidRPr="00732B40">
              <w:rPr>
                <w:rFonts w:ascii="Calibri" w:hAnsi="Calibri"/>
                <w:b/>
                <w:bCs/>
                <w:szCs w:val="16"/>
              </w:rPr>
              <w:instrText>PAGE</w:instrText>
            </w:r>
            <w:r w:rsidRPr="00732B40">
              <w:rPr>
                <w:rFonts w:ascii="Calibri" w:hAnsi="Calibri"/>
                <w:b/>
                <w:bCs/>
                <w:szCs w:val="16"/>
              </w:rPr>
              <w:fldChar w:fldCharType="separate"/>
            </w:r>
            <w:r w:rsidRPr="00732B40">
              <w:rPr>
                <w:rFonts w:ascii="Calibri" w:hAnsi="Calibri"/>
                <w:b/>
                <w:bCs/>
                <w:szCs w:val="16"/>
                <w:lang w:val="zh-CN" w:eastAsia="zh-CN"/>
              </w:rPr>
              <w:t>2</w:t>
            </w:r>
            <w:r w:rsidRPr="00732B40">
              <w:rPr>
                <w:rFonts w:ascii="Calibri" w:hAnsi="Calibri"/>
                <w:b/>
                <w:bCs/>
                <w:szCs w:val="16"/>
              </w:rPr>
              <w:fldChar w:fldCharType="end"/>
            </w:r>
            <w:r w:rsidRPr="00732B40">
              <w:rPr>
                <w:rFonts w:ascii="Calibri" w:hAnsi="Calibri"/>
                <w:szCs w:val="16"/>
                <w:lang w:val="zh-CN" w:eastAsia="zh-CN"/>
              </w:rPr>
              <w:t xml:space="preserve"> / </w:t>
            </w:r>
            <w:r w:rsidR="001502EB" w:rsidRPr="00732B40">
              <w:rPr>
                <w:rFonts w:ascii="Calibri" w:hAnsi="Calibri"/>
                <w:b/>
                <w:bCs/>
                <w:szCs w:val="16"/>
              </w:rPr>
              <w:fldChar w:fldCharType="begin"/>
            </w:r>
            <w:r w:rsidR="001502EB" w:rsidRPr="00732B40">
              <w:rPr>
                <w:rFonts w:ascii="Calibri" w:hAnsi="Calibri"/>
                <w:b/>
                <w:bCs/>
                <w:szCs w:val="16"/>
              </w:rPr>
              <w:instrText xml:space="preserve"> </w:instrText>
            </w:r>
            <w:r w:rsidR="001502EB" w:rsidRPr="00732B40">
              <w:rPr>
                <w:rFonts w:ascii="Calibri" w:hAnsi="Calibri"/>
                <w:b/>
                <w:bCs/>
                <w:szCs w:val="16"/>
                <w:lang w:eastAsia="zh-CN"/>
              </w:rPr>
              <w:instrText>=</w:instrText>
            </w:r>
            <w:r w:rsidRPr="00732B40">
              <w:rPr>
                <w:rFonts w:ascii="Calibri" w:hAnsi="Calibri"/>
                <w:b/>
                <w:bCs/>
                <w:szCs w:val="16"/>
              </w:rPr>
              <w:fldChar w:fldCharType="begin"/>
            </w:r>
            <w:r w:rsidRPr="00732B40">
              <w:rPr>
                <w:rFonts w:ascii="Calibri" w:hAnsi="Calibri"/>
                <w:b/>
                <w:bCs/>
                <w:szCs w:val="16"/>
              </w:rPr>
              <w:instrText>NUMPAGES</w:instrText>
            </w:r>
            <w:r w:rsidRPr="00732B40">
              <w:rPr>
                <w:rFonts w:ascii="Calibri" w:hAnsi="Calibri"/>
                <w:b/>
                <w:bCs/>
                <w:szCs w:val="16"/>
              </w:rPr>
              <w:fldChar w:fldCharType="separate"/>
            </w:r>
            <w:r w:rsidR="004021A3">
              <w:rPr>
                <w:rFonts w:ascii="Calibri" w:hAnsi="Calibri"/>
                <w:b/>
                <w:bCs/>
                <w:noProof/>
                <w:szCs w:val="16"/>
              </w:rPr>
              <w:instrText>5</w:instrText>
            </w:r>
            <w:r w:rsidRPr="00732B40">
              <w:rPr>
                <w:rFonts w:ascii="Calibri" w:hAnsi="Calibri"/>
                <w:b/>
                <w:bCs/>
                <w:szCs w:val="16"/>
              </w:rPr>
              <w:fldChar w:fldCharType="end"/>
            </w:r>
            <w:r w:rsidR="00904825" w:rsidRPr="00732B40">
              <w:rPr>
                <w:rFonts w:ascii="Calibri" w:hAnsi="Calibri"/>
                <w:b/>
                <w:bCs/>
                <w:szCs w:val="16"/>
                <w:lang w:eastAsia="zh-CN"/>
              </w:rPr>
              <w:instrText>-</w:instrText>
            </w:r>
            <w:r w:rsidR="00447B3A">
              <w:rPr>
                <w:rFonts w:ascii="Calibri" w:hAnsi="Calibri"/>
                <w:b/>
                <w:bCs/>
                <w:szCs w:val="16"/>
                <w:lang w:eastAsia="zh-CN"/>
              </w:rPr>
              <w:instrText>3</w:instrText>
            </w:r>
            <w:r w:rsidR="001502EB" w:rsidRPr="00732B40">
              <w:rPr>
                <w:rFonts w:ascii="Calibri" w:hAnsi="Calibri"/>
                <w:b/>
                <w:bCs/>
                <w:szCs w:val="16"/>
              </w:rPr>
              <w:instrText xml:space="preserve"> </w:instrText>
            </w:r>
            <w:r w:rsidR="001502EB" w:rsidRPr="00732B40">
              <w:rPr>
                <w:rFonts w:ascii="Calibri" w:hAnsi="Calibri"/>
                <w:b/>
                <w:bCs/>
                <w:szCs w:val="16"/>
              </w:rPr>
              <w:fldChar w:fldCharType="separate"/>
            </w:r>
            <w:r w:rsidR="004021A3">
              <w:rPr>
                <w:rFonts w:ascii="Calibri" w:hAnsi="Calibri"/>
                <w:b/>
                <w:bCs/>
                <w:noProof/>
                <w:szCs w:val="16"/>
              </w:rPr>
              <w:t>2</w:t>
            </w:r>
            <w:r w:rsidR="001502EB" w:rsidRPr="00732B40">
              <w:rPr>
                <w:rFonts w:ascii="Calibri" w:hAnsi="Calibri"/>
                <w:b/>
                <w:bCs/>
                <w:szCs w:val="16"/>
              </w:rPr>
              <w:fldChar w:fldCharType="end"/>
            </w:r>
          </w:p>
        </w:sdtContent>
      </w:sdt>
    </w:sdtContent>
  </w:sdt>
  <w:p w14:paraId="2DFDEE69" w14:textId="77777777" w:rsidR="00FC17CB" w:rsidRPr="00FC17CB" w:rsidRDefault="00FC17CB">
    <w:pPr>
      <w:pStyle w:val="a5"/>
      <w:spacing w:before="120" w:after="120"/>
      <w:rPr>
        <w:sz w:val="2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99B06" w14:textId="77777777" w:rsidR="002778A7" w:rsidRDefault="002778A7">
      <w:r>
        <w:separator/>
      </w:r>
    </w:p>
  </w:footnote>
  <w:footnote w:type="continuationSeparator" w:id="0">
    <w:p w14:paraId="15AFFE49" w14:textId="77777777" w:rsidR="002778A7" w:rsidRDefault="00277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7F7F7F"/>
        <w:insideH w:val="single" w:sz="4" w:space="0" w:color="auto"/>
      </w:tblBorders>
      <w:tblLook w:val="04A0" w:firstRow="1" w:lastRow="0" w:firstColumn="1" w:lastColumn="0" w:noHBand="0" w:noVBand="1"/>
    </w:tblPr>
    <w:tblGrid>
      <w:gridCol w:w="4972"/>
      <w:gridCol w:w="4775"/>
    </w:tblGrid>
    <w:tr w:rsidR="00FC17CB" w:rsidRPr="00C86EF0" w14:paraId="273223A5" w14:textId="77777777" w:rsidTr="00723408">
      <w:tc>
        <w:tcPr>
          <w:tcW w:w="5070" w:type="dxa"/>
          <w:shd w:val="clear" w:color="auto" w:fill="auto"/>
          <w:vAlign w:val="center"/>
        </w:tcPr>
        <w:p w14:paraId="5974ED3F" w14:textId="2EB69B26" w:rsidR="00FC17CB" w:rsidRPr="00723408" w:rsidRDefault="00AD54B9" w:rsidP="00DF5ECC">
          <w:pPr>
            <w:pStyle w:val="a3"/>
            <w:spacing w:line="240" w:lineRule="auto"/>
            <w:rPr>
              <w:rFonts w:ascii="Century Schoolbook" w:eastAsia="微软雅黑" w:hAnsi="Century Schoolbook" w:cs="Arial"/>
              <w:noProof/>
              <w:lang w:val="en-US" w:eastAsia="zh-CN"/>
            </w:rPr>
          </w:pPr>
          <w:r w:rsidRPr="00723408">
            <w:rPr>
              <w:rFonts w:ascii="微软雅黑" w:eastAsia="微软雅黑" w:hAnsi="微软雅黑"/>
              <w:b/>
              <w:noProof/>
              <w:sz w:val="44"/>
              <w:szCs w:val="44"/>
              <w:lang w:eastAsia="zh-CN"/>
            </w:rPr>
            <w:drawing>
              <wp:inline distT="0" distB="0" distL="0" distR="0" wp14:anchorId="56F5E443" wp14:editId="53EBC80B">
                <wp:extent cx="1082040" cy="388620"/>
                <wp:effectExtent l="0" t="0" r="0" b="0"/>
                <wp:docPr id="6" name="图片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0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3" w:type="dxa"/>
          <w:shd w:val="clear" w:color="auto" w:fill="auto"/>
          <w:vAlign w:val="center"/>
        </w:tcPr>
        <w:p w14:paraId="75BE78ED" w14:textId="526DFB32" w:rsidR="00FC17CB" w:rsidRPr="00C86EF0" w:rsidRDefault="00DB226F" w:rsidP="00DF5ECC">
          <w:pPr>
            <w:pStyle w:val="a3"/>
            <w:spacing w:line="240" w:lineRule="auto"/>
            <w:jc w:val="right"/>
            <w:rPr>
              <w:rFonts w:cs="Arial"/>
              <w:noProof/>
              <w:lang w:val="en-US" w:eastAsia="zh-CN"/>
            </w:rPr>
          </w:pPr>
          <w:r w:rsidRPr="00DB226F">
            <w:rPr>
              <w:rFonts w:cs="Arial"/>
              <w:noProof/>
              <w:lang w:val="en-US" w:eastAsia="zh-CN"/>
            </w:rPr>
            <w:t>SMARTWORK开发规范说明书</w:t>
          </w:r>
        </w:p>
      </w:tc>
    </w:tr>
  </w:tbl>
  <w:p w14:paraId="498E3B0C" w14:textId="77777777" w:rsidR="00FC17CB" w:rsidRDefault="00FC17CB" w:rsidP="00A46BA5">
    <w:pPr>
      <w:pStyle w:val="a3"/>
      <w:rPr>
        <w:rFonts w:ascii="Century Schoolbook" w:eastAsia="微软雅黑" w:hAnsi="Century Schoolbook" w:cs="Arial"/>
        <w:noProof/>
        <w:lang w:val="en-US"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7F7F7F"/>
        <w:insideH w:val="single" w:sz="4" w:space="0" w:color="auto"/>
      </w:tblBorders>
      <w:tblLook w:val="04A0" w:firstRow="1" w:lastRow="0" w:firstColumn="1" w:lastColumn="0" w:noHBand="0" w:noVBand="1"/>
    </w:tblPr>
    <w:tblGrid>
      <w:gridCol w:w="4972"/>
      <w:gridCol w:w="4775"/>
    </w:tblGrid>
    <w:tr w:rsidR="00FC17CB" w:rsidRPr="00C86EF0" w14:paraId="2B77E534" w14:textId="77777777" w:rsidTr="00BE1B63">
      <w:tc>
        <w:tcPr>
          <w:tcW w:w="5070" w:type="dxa"/>
          <w:shd w:val="clear" w:color="auto" w:fill="auto"/>
          <w:vAlign w:val="center"/>
        </w:tcPr>
        <w:p w14:paraId="1B5597B4" w14:textId="04EA48A5" w:rsidR="00FC17CB" w:rsidRPr="00723408" w:rsidRDefault="00AD54B9" w:rsidP="00B0001F">
          <w:pPr>
            <w:pStyle w:val="a3"/>
            <w:spacing w:line="240" w:lineRule="auto"/>
            <w:rPr>
              <w:rFonts w:ascii="Century Schoolbook" w:eastAsia="微软雅黑" w:hAnsi="Century Schoolbook" w:cs="Arial"/>
              <w:noProof/>
              <w:lang w:val="en-US" w:eastAsia="zh-CN"/>
            </w:rPr>
          </w:pPr>
          <w:r w:rsidRPr="00723408">
            <w:rPr>
              <w:rFonts w:ascii="微软雅黑" w:eastAsia="微软雅黑" w:hAnsi="微软雅黑"/>
              <w:b/>
              <w:noProof/>
              <w:sz w:val="44"/>
              <w:szCs w:val="44"/>
              <w:lang w:eastAsia="zh-CN"/>
            </w:rPr>
            <w:drawing>
              <wp:inline distT="0" distB="0" distL="0" distR="0" wp14:anchorId="3A868DAC" wp14:editId="52674C66">
                <wp:extent cx="1082040" cy="388620"/>
                <wp:effectExtent l="0" t="0" r="0" b="0"/>
                <wp:docPr id="7" name="图片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04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3" w:type="dxa"/>
          <w:shd w:val="clear" w:color="auto" w:fill="auto"/>
          <w:vAlign w:val="center"/>
        </w:tcPr>
        <w:p w14:paraId="3DA9859E" w14:textId="11CDAE77" w:rsidR="00FC17CB" w:rsidRPr="00C86EF0" w:rsidRDefault="00312E87" w:rsidP="00B0001F">
          <w:pPr>
            <w:pStyle w:val="a3"/>
            <w:spacing w:line="240" w:lineRule="auto"/>
            <w:jc w:val="right"/>
            <w:rPr>
              <w:rFonts w:cs="Arial"/>
              <w:noProof/>
              <w:lang w:val="en-US" w:eastAsia="zh-CN"/>
            </w:rPr>
          </w:pPr>
          <w:r>
            <w:rPr>
              <w:rFonts w:cs="Arial"/>
              <w:noProof/>
              <w:lang w:val="en-US" w:eastAsia="zh-CN"/>
            </w:rPr>
            <w:t>SMARTWORK</w:t>
          </w:r>
          <w:r w:rsidR="00437BFE" w:rsidRPr="00437BFE">
            <w:rPr>
              <w:rFonts w:cs="Arial"/>
              <w:noProof/>
              <w:lang w:val="en-US" w:eastAsia="zh-CN"/>
            </w:rPr>
            <w:t>开发规范说明书</w:t>
          </w:r>
        </w:p>
      </w:tc>
    </w:tr>
  </w:tbl>
  <w:p w14:paraId="31A0B776" w14:textId="77777777" w:rsidR="00FC17CB" w:rsidRDefault="00FC17C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1F0F"/>
    <w:multiLevelType w:val="hybridMultilevel"/>
    <w:tmpl w:val="68CCBF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A3D52"/>
    <w:multiLevelType w:val="hybridMultilevel"/>
    <w:tmpl w:val="4CF6F7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F300EE"/>
    <w:multiLevelType w:val="singleLevel"/>
    <w:tmpl w:val="E6142D88"/>
    <w:lvl w:ilvl="0">
      <w:start w:val="1"/>
      <w:numFmt w:val="bullet"/>
      <w:pStyle w:val="P100Table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</w:abstractNum>
  <w:abstractNum w:abstractNumId="3" w15:restartNumberingAfterBreak="0">
    <w:nsid w:val="03324242"/>
    <w:multiLevelType w:val="hybridMultilevel"/>
    <w:tmpl w:val="9FAE7E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262323"/>
    <w:multiLevelType w:val="hybridMultilevel"/>
    <w:tmpl w:val="CAB88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CB671D"/>
    <w:multiLevelType w:val="hybridMultilevel"/>
    <w:tmpl w:val="7E340A28"/>
    <w:lvl w:ilvl="0" w:tplc="E416AB3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21612E"/>
    <w:multiLevelType w:val="hybridMultilevel"/>
    <w:tmpl w:val="B498AA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232352"/>
    <w:multiLevelType w:val="hybridMultilevel"/>
    <w:tmpl w:val="7A4A06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CB6EB1"/>
    <w:multiLevelType w:val="singleLevel"/>
    <w:tmpl w:val="DAD6EE5E"/>
    <w:lvl w:ilvl="0">
      <w:start w:val="1"/>
      <w:numFmt w:val="bullet"/>
      <w:pStyle w:val="BulletText2"/>
      <w:lvlText w:val=""/>
      <w:lvlJc w:val="left"/>
      <w:pPr>
        <w:tabs>
          <w:tab w:val="num" w:pos="533"/>
        </w:tabs>
        <w:ind w:left="360" w:hanging="187"/>
      </w:pPr>
      <w:rPr>
        <w:rFonts w:ascii="Symbol" w:hAnsi="Symbol" w:hint="default"/>
      </w:rPr>
    </w:lvl>
  </w:abstractNum>
  <w:abstractNum w:abstractNumId="9" w15:restartNumberingAfterBreak="0">
    <w:nsid w:val="157A1BFC"/>
    <w:multiLevelType w:val="hybridMultilevel"/>
    <w:tmpl w:val="7F6CE1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E175E7"/>
    <w:multiLevelType w:val="hybridMultilevel"/>
    <w:tmpl w:val="3A1C900A"/>
    <w:lvl w:ilvl="0" w:tplc="06AEC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100078"/>
    <w:multiLevelType w:val="hybridMultilevel"/>
    <w:tmpl w:val="605E7230"/>
    <w:lvl w:ilvl="0" w:tplc="04090011">
      <w:start w:val="1"/>
      <w:numFmt w:val="decimal"/>
      <w:lvlText w:val="%1)"/>
      <w:lvlJc w:val="left"/>
      <w:pPr>
        <w:ind w:left="740" w:hanging="420"/>
      </w:p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2" w15:restartNumberingAfterBreak="0">
    <w:nsid w:val="20AF0BC8"/>
    <w:multiLevelType w:val="hybridMultilevel"/>
    <w:tmpl w:val="07D003A2"/>
    <w:lvl w:ilvl="0" w:tplc="B412B35E">
      <w:start w:val="1"/>
      <w:numFmt w:val="decimal"/>
      <w:lvlText w:val="%1)"/>
      <w:lvlJc w:val="left"/>
      <w:pPr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3E7886"/>
    <w:multiLevelType w:val="hybridMultilevel"/>
    <w:tmpl w:val="0A6AF2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AA1512"/>
    <w:multiLevelType w:val="hybridMultilevel"/>
    <w:tmpl w:val="2C46C2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B8656C"/>
    <w:multiLevelType w:val="hybridMultilevel"/>
    <w:tmpl w:val="8212908C"/>
    <w:lvl w:ilvl="0" w:tplc="FFFFFFFF">
      <w:start w:val="1"/>
      <w:numFmt w:val="decimal"/>
      <w:lvlText w:val="%1)"/>
      <w:lvlJc w:val="left"/>
      <w:pPr>
        <w:ind w:left="420" w:hanging="420"/>
      </w:pPr>
      <w:rPr>
        <w:rFonts w:ascii="宋体" w:eastAsia="宋体" w:hAnsi="宋体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6C2B57"/>
    <w:multiLevelType w:val="hybridMultilevel"/>
    <w:tmpl w:val="EC24E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155777"/>
    <w:multiLevelType w:val="hybridMultilevel"/>
    <w:tmpl w:val="ED6869DC"/>
    <w:lvl w:ilvl="0" w:tplc="04090001">
      <w:start w:val="1"/>
      <w:numFmt w:val="decimal"/>
      <w:pStyle w:val="PWCTextStep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FE1066"/>
    <w:multiLevelType w:val="multilevel"/>
    <w:tmpl w:val="D5E404E4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宋体" w:eastAsia="宋体" w:hAnsi="宋体" w:hint="eastAsia"/>
        <w:color w:val="000000"/>
        <w:sz w:val="28"/>
        <w:szCs w:val="28"/>
        <w:lang w:val="en-US"/>
      </w:rPr>
    </w:lvl>
    <w:lvl w:ilvl="1">
      <w:start w:val="1"/>
      <w:numFmt w:val="decimal"/>
      <w:pStyle w:val="2"/>
      <w:lvlText w:val="%1.%2."/>
      <w:lvlJc w:val="left"/>
      <w:pPr>
        <w:tabs>
          <w:tab w:val="num" w:pos="680"/>
        </w:tabs>
        <w:ind w:left="574" w:hanging="574"/>
      </w:pPr>
      <w:rPr>
        <w:rFonts w:ascii="宋体" w:eastAsia="宋体" w:hAnsi="宋体" w:hint="eastAsia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2063" w:hanging="504"/>
      </w:pPr>
      <w:rPr>
        <w:rFonts w:ascii="宋体" w:eastAsia="宋体" w:hAnsi="宋体" w:hint="eastAsia"/>
        <w:b/>
        <w:bCs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592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456"/>
        </w:tabs>
        <w:ind w:left="3096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816"/>
        </w:tabs>
        <w:ind w:left="3600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176"/>
        </w:tabs>
        <w:ind w:left="4176" w:hanging="1440"/>
      </w:pPr>
      <w:rPr>
        <w:rFonts w:hint="eastAsia"/>
      </w:rPr>
    </w:lvl>
  </w:abstractNum>
  <w:abstractNum w:abstractNumId="19" w15:restartNumberingAfterBreak="0">
    <w:nsid w:val="3D965BE9"/>
    <w:multiLevelType w:val="singleLevel"/>
    <w:tmpl w:val="804EC790"/>
    <w:lvl w:ilvl="0">
      <w:start w:val="1"/>
      <w:numFmt w:val="bullet"/>
      <w:pStyle w:val="P104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20" w15:restartNumberingAfterBreak="0">
    <w:nsid w:val="3E272121"/>
    <w:multiLevelType w:val="hybridMultilevel"/>
    <w:tmpl w:val="21A0470E"/>
    <w:lvl w:ilvl="0" w:tplc="C26E6EE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F530EAC"/>
    <w:multiLevelType w:val="hybridMultilevel"/>
    <w:tmpl w:val="D55232D0"/>
    <w:lvl w:ilvl="0" w:tplc="04090001">
      <w:start w:val="1"/>
      <w:numFmt w:val="decimal"/>
      <w:pStyle w:val="Heading2Centered"/>
      <w:lvlText w:val="%1."/>
      <w:lvlJc w:val="left"/>
      <w:pPr>
        <w:tabs>
          <w:tab w:val="num" w:pos="2070"/>
        </w:tabs>
        <w:ind w:left="207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8C010D"/>
    <w:multiLevelType w:val="hybridMultilevel"/>
    <w:tmpl w:val="5F245FE0"/>
    <w:lvl w:ilvl="0" w:tplc="10061C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FEEAFC">
      <w:start w:val="1"/>
      <w:numFmt w:val="bullet"/>
      <w:pStyle w:val="P101Step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7A61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6B6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9C90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1C77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76F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6C43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D2825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13EF7"/>
    <w:multiLevelType w:val="hybridMultilevel"/>
    <w:tmpl w:val="94F86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4E51C53"/>
    <w:multiLevelType w:val="hybridMultilevel"/>
    <w:tmpl w:val="80F22B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D633CC"/>
    <w:multiLevelType w:val="hybridMultilevel"/>
    <w:tmpl w:val="437EAFA4"/>
    <w:lvl w:ilvl="0" w:tplc="04090011">
      <w:start w:val="1"/>
      <w:numFmt w:val="decimal"/>
      <w:lvlText w:val="%1)"/>
      <w:lvlJc w:val="left"/>
      <w:pPr>
        <w:ind w:left="740" w:hanging="420"/>
      </w:pPr>
    </w:lvl>
    <w:lvl w:ilvl="1" w:tplc="0409000B">
      <w:start w:val="1"/>
      <w:numFmt w:val="bullet"/>
      <w:lvlText w:val=""/>
      <w:lvlJc w:val="left"/>
      <w:pPr>
        <w:ind w:left="11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26" w15:restartNumberingAfterBreak="0">
    <w:nsid w:val="5D8338FF"/>
    <w:multiLevelType w:val="hybridMultilevel"/>
    <w:tmpl w:val="52DEAA36"/>
    <w:lvl w:ilvl="0" w:tplc="8BF22486">
      <w:start w:val="1"/>
      <w:numFmt w:val="decimal"/>
      <w:lvlText w:val="%1)"/>
      <w:lvlJc w:val="left"/>
      <w:pPr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ED5A32"/>
    <w:multiLevelType w:val="hybridMultilevel"/>
    <w:tmpl w:val="7B7A56D0"/>
    <w:lvl w:ilvl="0" w:tplc="ED044DEC">
      <w:start w:val="1"/>
      <w:numFmt w:val="decimal"/>
      <w:lvlText w:val="%1)"/>
      <w:lvlJc w:val="left"/>
      <w:pPr>
        <w:ind w:left="420" w:hanging="420"/>
      </w:pPr>
      <w:rPr>
        <w:rFonts w:ascii="宋体" w:eastAsia="宋体" w:hAnsi="宋体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E0157F"/>
    <w:multiLevelType w:val="hybridMultilevel"/>
    <w:tmpl w:val="CAB88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347C4A"/>
    <w:multiLevelType w:val="hybridMultilevel"/>
    <w:tmpl w:val="EE503C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4096969"/>
    <w:multiLevelType w:val="hybridMultilevel"/>
    <w:tmpl w:val="88F4869C"/>
    <w:lvl w:ilvl="0" w:tplc="582C09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C22A8D"/>
    <w:multiLevelType w:val="hybridMultilevel"/>
    <w:tmpl w:val="88F4869C"/>
    <w:lvl w:ilvl="0" w:tplc="582C09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2150A5"/>
    <w:multiLevelType w:val="hybridMultilevel"/>
    <w:tmpl w:val="8212908C"/>
    <w:lvl w:ilvl="0" w:tplc="E4182F42">
      <w:start w:val="1"/>
      <w:numFmt w:val="decimal"/>
      <w:lvlText w:val="%1)"/>
      <w:lvlJc w:val="left"/>
      <w:pPr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24581C"/>
    <w:multiLevelType w:val="hybridMultilevel"/>
    <w:tmpl w:val="08AAA5F0"/>
    <w:lvl w:ilvl="0" w:tplc="04090011">
      <w:start w:val="1"/>
      <w:numFmt w:val="decimal"/>
      <w:lvlText w:val="%1)"/>
      <w:lvlJc w:val="left"/>
      <w:pPr>
        <w:ind w:left="740" w:hanging="420"/>
      </w:p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4" w15:restartNumberingAfterBreak="0">
    <w:nsid w:val="6D830D92"/>
    <w:multiLevelType w:val="hybridMultilevel"/>
    <w:tmpl w:val="6FDA9C14"/>
    <w:lvl w:ilvl="0" w:tplc="030AD854">
      <w:start w:val="1"/>
      <w:numFmt w:val="decimal"/>
      <w:lvlText w:val="%1)"/>
      <w:lvlJc w:val="left"/>
      <w:pPr>
        <w:ind w:left="420" w:hanging="420"/>
      </w:pPr>
      <w:rPr>
        <w:rFonts w:ascii="宋体" w:eastAsia="宋体" w:hAnsi="宋体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4BD5401"/>
    <w:multiLevelType w:val="hybridMultilevel"/>
    <w:tmpl w:val="FED6E5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B606078"/>
    <w:multiLevelType w:val="hybridMultilevel"/>
    <w:tmpl w:val="29E6B8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CD84EE0"/>
    <w:multiLevelType w:val="hybridMultilevel"/>
    <w:tmpl w:val="06961E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FC0780"/>
    <w:multiLevelType w:val="hybridMultilevel"/>
    <w:tmpl w:val="BA0C1482"/>
    <w:lvl w:ilvl="0" w:tplc="04090011">
      <w:start w:val="1"/>
      <w:numFmt w:val="decimal"/>
      <w:lvlText w:val="%1)"/>
      <w:lvlJc w:val="left"/>
      <w:pPr>
        <w:ind w:left="740" w:hanging="420"/>
      </w:pPr>
    </w:lvl>
    <w:lvl w:ilvl="1" w:tplc="0409000B">
      <w:start w:val="1"/>
      <w:numFmt w:val="bullet"/>
      <w:lvlText w:val=""/>
      <w:lvlJc w:val="left"/>
      <w:pPr>
        <w:ind w:left="116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5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8"/>
  </w:num>
  <w:num w:numId="5">
    <w:abstractNumId w:val="22"/>
  </w:num>
  <w:num w:numId="6">
    <w:abstractNumId w:val="17"/>
  </w:num>
  <w:num w:numId="7">
    <w:abstractNumId w:val="21"/>
  </w:num>
  <w:num w:numId="8">
    <w:abstractNumId w:val="30"/>
  </w:num>
  <w:num w:numId="9">
    <w:abstractNumId w:val="31"/>
  </w:num>
  <w:num w:numId="10">
    <w:abstractNumId w:val="28"/>
  </w:num>
  <w:num w:numId="11">
    <w:abstractNumId w:val="4"/>
  </w:num>
  <w:num w:numId="12">
    <w:abstractNumId w:val="0"/>
  </w:num>
  <w:num w:numId="13">
    <w:abstractNumId w:val="6"/>
  </w:num>
  <w:num w:numId="14">
    <w:abstractNumId w:val="1"/>
  </w:num>
  <w:num w:numId="15">
    <w:abstractNumId w:val="13"/>
  </w:num>
  <w:num w:numId="16">
    <w:abstractNumId w:val="16"/>
  </w:num>
  <w:num w:numId="17">
    <w:abstractNumId w:val="3"/>
  </w:num>
  <w:num w:numId="18">
    <w:abstractNumId w:val="36"/>
  </w:num>
  <w:num w:numId="19">
    <w:abstractNumId w:val="7"/>
  </w:num>
  <w:num w:numId="20">
    <w:abstractNumId w:val="9"/>
  </w:num>
  <w:num w:numId="21">
    <w:abstractNumId w:val="37"/>
  </w:num>
  <w:num w:numId="22">
    <w:abstractNumId w:val="34"/>
  </w:num>
  <w:num w:numId="23">
    <w:abstractNumId w:val="32"/>
  </w:num>
  <w:num w:numId="24">
    <w:abstractNumId w:val="26"/>
  </w:num>
  <w:num w:numId="25">
    <w:abstractNumId w:val="12"/>
  </w:num>
  <w:num w:numId="26">
    <w:abstractNumId w:val="29"/>
  </w:num>
  <w:num w:numId="27">
    <w:abstractNumId w:val="15"/>
  </w:num>
  <w:num w:numId="28">
    <w:abstractNumId w:val="27"/>
  </w:num>
  <w:num w:numId="29">
    <w:abstractNumId w:val="35"/>
  </w:num>
  <w:num w:numId="30">
    <w:abstractNumId w:val="24"/>
  </w:num>
  <w:num w:numId="31">
    <w:abstractNumId w:val="14"/>
  </w:num>
  <w:num w:numId="32">
    <w:abstractNumId w:val="33"/>
  </w:num>
  <w:num w:numId="33">
    <w:abstractNumId w:val="20"/>
  </w:num>
  <w:num w:numId="34">
    <w:abstractNumId w:val="23"/>
  </w:num>
  <w:num w:numId="35">
    <w:abstractNumId w:val="25"/>
  </w:num>
  <w:num w:numId="36">
    <w:abstractNumId w:val="5"/>
  </w:num>
  <w:num w:numId="37">
    <w:abstractNumId w:val="38"/>
  </w:num>
  <w:num w:numId="38">
    <w:abstractNumId w:val="10"/>
  </w:num>
  <w:num w:numId="39">
    <w:abstractNumId w:val="11"/>
  </w:num>
  <w:num w:numId="4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20"/>
  <w:doNotHyphenateCaps/>
  <w:drawingGridHorizontalSpacing w:val="100"/>
  <w:drawingGridVerticalSpacing w:val="13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B6"/>
    <w:rsid w:val="00000456"/>
    <w:rsid w:val="00000777"/>
    <w:rsid w:val="00000EB6"/>
    <w:rsid w:val="00001594"/>
    <w:rsid w:val="000015F3"/>
    <w:rsid w:val="00001C45"/>
    <w:rsid w:val="00002F8A"/>
    <w:rsid w:val="00003594"/>
    <w:rsid w:val="00003EEC"/>
    <w:rsid w:val="0000404B"/>
    <w:rsid w:val="0000407A"/>
    <w:rsid w:val="000048E3"/>
    <w:rsid w:val="0000567C"/>
    <w:rsid w:val="000059F9"/>
    <w:rsid w:val="00007183"/>
    <w:rsid w:val="000073BC"/>
    <w:rsid w:val="0000799F"/>
    <w:rsid w:val="00010171"/>
    <w:rsid w:val="00010F61"/>
    <w:rsid w:val="0001111F"/>
    <w:rsid w:val="000124E7"/>
    <w:rsid w:val="00012ACE"/>
    <w:rsid w:val="00012EEE"/>
    <w:rsid w:val="000137C2"/>
    <w:rsid w:val="00013BA6"/>
    <w:rsid w:val="00014563"/>
    <w:rsid w:val="0001481C"/>
    <w:rsid w:val="000155A6"/>
    <w:rsid w:val="00015B31"/>
    <w:rsid w:val="00015D1F"/>
    <w:rsid w:val="0001781E"/>
    <w:rsid w:val="00017A05"/>
    <w:rsid w:val="00017D62"/>
    <w:rsid w:val="00017D80"/>
    <w:rsid w:val="00022623"/>
    <w:rsid w:val="00022839"/>
    <w:rsid w:val="0002291C"/>
    <w:rsid w:val="00022ACD"/>
    <w:rsid w:val="00022D47"/>
    <w:rsid w:val="0002365B"/>
    <w:rsid w:val="00023FD4"/>
    <w:rsid w:val="00024A34"/>
    <w:rsid w:val="00024F56"/>
    <w:rsid w:val="00025630"/>
    <w:rsid w:val="000259A1"/>
    <w:rsid w:val="00025D03"/>
    <w:rsid w:val="000260CE"/>
    <w:rsid w:val="0002655D"/>
    <w:rsid w:val="00026E84"/>
    <w:rsid w:val="00026FA7"/>
    <w:rsid w:val="00027292"/>
    <w:rsid w:val="00027439"/>
    <w:rsid w:val="00027CF2"/>
    <w:rsid w:val="00030034"/>
    <w:rsid w:val="00031212"/>
    <w:rsid w:val="000318DE"/>
    <w:rsid w:val="00031C84"/>
    <w:rsid w:val="0003299D"/>
    <w:rsid w:val="000329EA"/>
    <w:rsid w:val="000330C9"/>
    <w:rsid w:val="00033242"/>
    <w:rsid w:val="00033971"/>
    <w:rsid w:val="00033A96"/>
    <w:rsid w:val="00034269"/>
    <w:rsid w:val="000347A4"/>
    <w:rsid w:val="00034ED0"/>
    <w:rsid w:val="00034F32"/>
    <w:rsid w:val="000351C7"/>
    <w:rsid w:val="00035A78"/>
    <w:rsid w:val="00035B6D"/>
    <w:rsid w:val="00035E31"/>
    <w:rsid w:val="00035F5C"/>
    <w:rsid w:val="000378B1"/>
    <w:rsid w:val="00037AAC"/>
    <w:rsid w:val="00040E3A"/>
    <w:rsid w:val="0004100A"/>
    <w:rsid w:val="000417B1"/>
    <w:rsid w:val="0004288E"/>
    <w:rsid w:val="00042940"/>
    <w:rsid w:val="00042FD4"/>
    <w:rsid w:val="00042FE0"/>
    <w:rsid w:val="000432F4"/>
    <w:rsid w:val="000435B4"/>
    <w:rsid w:val="0004366A"/>
    <w:rsid w:val="00043DB0"/>
    <w:rsid w:val="00043EEC"/>
    <w:rsid w:val="00044169"/>
    <w:rsid w:val="000445B6"/>
    <w:rsid w:val="00044648"/>
    <w:rsid w:val="00046667"/>
    <w:rsid w:val="0004676C"/>
    <w:rsid w:val="00046E25"/>
    <w:rsid w:val="00047B34"/>
    <w:rsid w:val="00050747"/>
    <w:rsid w:val="00050CEF"/>
    <w:rsid w:val="000510FF"/>
    <w:rsid w:val="00051419"/>
    <w:rsid w:val="000518C1"/>
    <w:rsid w:val="00052123"/>
    <w:rsid w:val="000521E7"/>
    <w:rsid w:val="00052743"/>
    <w:rsid w:val="000529CB"/>
    <w:rsid w:val="00052B46"/>
    <w:rsid w:val="00053B05"/>
    <w:rsid w:val="00054027"/>
    <w:rsid w:val="00054382"/>
    <w:rsid w:val="00054C07"/>
    <w:rsid w:val="000552FA"/>
    <w:rsid w:val="00055750"/>
    <w:rsid w:val="00055F4E"/>
    <w:rsid w:val="00056C7F"/>
    <w:rsid w:val="00057E0F"/>
    <w:rsid w:val="00057EF3"/>
    <w:rsid w:val="000602C9"/>
    <w:rsid w:val="00060788"/>
    <w:rsid w:val="0006085E"/>
    <w:rsid w:val="0006088B"/>
    <w:rsid w:val="00061D96"/>
    <w:rsid w:val="0006213D"/>
    <w:rsid w:val="0006260E"/>
    <w:rsid w:val="00062A18"/>
    <w:rsid w:val="00062A57"/>
    <w:rsid w:val="00062CE2"/>
    <w:rsid w:val="00063C4A"/>
    <w:rsid w:val="00064062"/>
    <w:rsid w:val="00064786"/>
    <w:rsid w:val="00064BD9"/>
    <w:rsid w:val="00064E82"/>
    <w:rsid w:val="000650BB"/>
    <w:rsid w:val="000650FE"/>
    <w:rsid w:val="00065F73"/>
    <w:rsid w:val="00066281"/>
    <w:rsid w:val="0006640F"/>
    <w:rsid w:val="00066574"/>
    <w:rsid w:val="00066721"/>
    <w:rsid w:val="00067370"/>
    <w:rsid w:val="000678C8"/>
    <w:rsid w:val="00067917"/>
    <w:rsid w:val="00067D67"/>
    <w:rsid w:val="000702C7"/>
    <w:rsid w:val="000709BE"/>
    <w:rsid w:val="00071B96"/>
    <w:rsid w:val="00071DD3"/>
    <w:rsid w:val="000722B1"/>
    <w:rsid w:val="000725C9"/>
    <w:rsid w:val="00072A12"/>
    <w:rsid w:val="0007320A"/>
    <w:rsid w:val="000732CA"/>
    <w:rsid w:val="00073413"/>
    <w:rsid w:val="000737E6"/>
    <w:rsid w:val="00073D0C"/>
    <w:rsid w:val="00073FD7"/>
    <w:rsid w:val="000741F4"/>
    <w:rsid w:val="000746EE"/>
    <w:rsid w:val="00075062"/>
    <w:rsid w:val="00075520"/>
    <w:rsid w:val="0007603F"/>
    <w:rsid w:val="00076314"/>
    <w:rsid w:val="00076329"/>
    <w:rsid w:val="00076CBD"/>
    <w:rsid w:val="000770BD"/>
    <w:rsid w:val="000772DD"/>
    <w:rsid w:val="00077B4F"/>
    <w:rsid w:val="00077D3D"/>
    <w:rsid w:val="000801E5"/>
    <w:rsid w:val="00080464"/>
    <w:rsid w:val="00081598"/>
    <w:rsid w:val="000815E4"/>
    <w:rsid w:val="00081C4F"/>
    <w:rsid w:val="00082472"/>
    <w:rsid w:val="000825C2"/>
    <w:rsid w:val="0008290C"/>
    <w:rsid w:val="00082E82"/>
    <w:rsid w:val="00083099"/>
    <w:rsid w:val="0008318C"/>
    <w:rsid w:val="000831AA"/>
    <w:rsid w:val="0008323E"/>
    <w:rsid w:val="00083312"/>
    <w:rsid w:val="00083391"/>
    <w:rsid w:val="000841DD"/>
    <w:rsid w:val="00084680"/>
    <w:rsid w:val="00084FA0"/>
    <w:rsid w:val="000856D5"/>
    <w:rsid w:val="00085BE8"/>
    <w:rsid w:val="00087326"/>
    <w:rsid w:val="00090DC9"/>
    <w:rsid w:val="00091108"/>
    <w:rsid w:val="00091B2B"/>
    <w:rsid w:val="00092190"/>
    <w:rsid w:val="000925AF"/>
    <w:rsid w:val="00092B45"/>
    <w:rsid w:val="00093360"/>
    <w:rsid w:val="00094045"/>
    <w:rsid w:val="000942DE"/>
    <w:rsid w:val="00094769"/>
    <w:rsid w:val="00095015"/>
    <w:rsid w:val="00095F09"/>
    <w:rsid w:val="000968A1"/>
    <w:rsid w:val="00096A5D"/>
    <w:rsid w:val="000970E5"/>
    <w:rsid w:val="0009716C"/>
    <w:rsid w:val="000A01A0"/>
    <w:rsid w:val="000A1A0B"/>
    <w:rsid w:val="000A2029"/>
    <w:rsid w:val="000A2677"/>
    <w:rsid w:val="000A2960"/>
    <w:rsid w:val="000A2C72"/>
    <w:rsid w:val="000A325E"/>
    <w:rsid w:val="000A3791"/>
    <w:rsid w:val="000A3DDD"/>
    <w:rsid w:val="000A3E17"/>
    <w:rsid w:val="000A414E"/>
    <w:rsid w:val="000A43B7"/>
    <w:rsid w:val="000A44B8"/>
    <w:rsid w:val="000A456D"/>
    <w:rsid w:val="000A463B"/>
    <w:rsid w:val="000A484F"/>
    <w:rsid w:val="000A4AE1"/>
    <w:rsid w:val="000A4B3D"/>
    <w:rsid w:val="000A58EE"/>
    <w:rsid w:val="000A591F"/>
    <w:rsid w:val="000A6D8F"/>
    <w:rsid w:val="000A6EB6"/>
    <w:rsid w:val="000A7117"/>
    <w:rsid w:val="000A71F8"/>
    <w:rsid w:val="000A752A"/>
    <w:rsid w:val="000A75FA"/>
    <w:rsid w:val="000A7760"/>
    <w:rsid w:val="000A78FE"/>
    <w:rsid w:val="000A7D99"/>
    <w:rsid w:val="000A7FE7"/>
    <w:rsid w:val="000B04F0"/>
    <w:rsid w:val="000B0CC8"/>
    <w:rsid w:val="000B1042"/>
    <w:rsid w:val="000B19FC"/>
    <w:rsid w:val="000B1DE5"/>
    <w:rsid w:val="000B3378"/>
    <w:rsid w:val="000B37EA"/>
    <w:rsid w:val="000B386E"/>
    <w:rsid w:val="000B3D59"/>
    <w:rsid w:val="000B462E"/>
    <w:rsid w:val="000B4F35"/>
    <w:rsid w:val="000B5148"/>
    <w:rsid w:val="000B581A"/>
    <w:rsid w:val="000B58A4"/>
    <w:rsid w:val="000B59A2"/>
    <w:rsid w:val="000B5BF9"/>
    <w:rsid w:val="000B5C54"/>
    <w:rsid w:val="000B6650"/>
    <w:rsid w:val="000B66F0"/>
    <w:rsid w:val="000B6CD5"/>
    <w:rsid w:val="000C00EB"/>
    <w:rsid w:val="000C139A"/>
    <w:rsid w:val="000C2710"/>
    <w:rsid w:val="000C2DD6"/>
    <w:rsid w:val="000C2F49"/>
    <w:rsid w:val="000C39D6"/>
    <w:rsid w:val="000C4922"/>
    <w:rsid w:val="000C4B30"/>
    <w:rsid w:val="000C4FB8"/>
    <w:rsid w:val="000C5358"/>
    <w:rsid w:val="000C584A"/>
    <w:rsid w:val="000C5CD4"/>
    <w:rsid w:val="000C6352"/>
    <w:rsid w:val="000C6AD1"/>
    <w:rsid w:val="000C6E02"/>
    <w:rsid w:val="000C6E6F"/>
    <w:rsid w:val="000C70A8"/>
    <w:rsid w:val="000D036A"/>
    <w:rsid w:val="000D0420"/>
    <w:rsid w:val="000D1321"/>
    <w:rsid w:val="000D1E5D"/>
    <w:rsid w:val="000D2695"/>
    <w:rsid w:val="000D2835"/>
    <w:rsid w:val="000D29C7"/>
    <w:rsid w:val="000D3832"/>
    <w:rsid w:val="000D3EB6"/>
    <w:rsid w:val="000D4346"/>
    <w:rsid w:val="000D46FF"/>
    <w:rsid w:val="000D4BBC"/>
    <w:rsid w:val="000D4E40"/>
    <w:rsid w:val="000D5FE6"/>
    <w:rsid w:val="000D72A5"/>
    <w:rsid w:val="000D742F"/>
    <w:rsid w:val="000D750A"/>
    <w:rsid w:val="000D76A9"/>
    <w:rsid w:val="000D7879"/>
    <w:rsid w:val="000D7EC5"/>
    <w:rsid w:val="000E1082"/>
    <w:rsid w:val="000E2A9F"/>
    <w:rsid w:val="000E2AD4"/>
    <w:rsid w:val="000E2B4C"/>
    <w:rsid w:val="000E2BDC"/>
    <w:rsid w:val="000E39D6"/>
    <w:rsid w:val="000E3A4D"/>
    <w:rsid w:val="000E3C77"/>
    <w:rsid w:val="000E3CB3"/>
    <w:rsid w:val="000E49AD"/>
    <w:rsid w:val="000E4D3B"/>
    <w:rsid w:val="000E52EC"/>
    <w:rsid w:val="000E53CC"/>
    <w:rsid w:val="000E5BB5"/>
    <w:rsid w:val="000E64D2"/>
    <w:rsid w:val="000E6778"/>
    <w:rsid w:val="000E6A75"/>
    <w:rsid w:val="000E6BDE"/>
    <w:rsid w:val="000E6E67"/>
    <w:rsid w:val="000E78DD"/>
    <w:rsid w:val="000E7A41"/>
    <w:rsid w:val="000F0881"/>
    <w:rsid w:val="000F2531"/>
    <w:rsid w:val="000F37A4"/>
    <w:rsid w:val="000F3E01"/>
    <w:rsid w:val="000F45A0"/>
    <w:rsid w:val="000F479C"/>
    <w:rsid w:val="000F47EB"/>
    <w:rsid w:val="000F4824"/>
    <w:rsid w:val="000F489F"/>
    <w:rsid w:val="000F4BE2"/>
    <w:rsid w:val="000F51E0"/>
    <w:rsid w:val="000F5C6F"/>
    <w:rsid w:val="000F5FED"/>
    <w:rsid w:val="000F6B10"/>
    <w:rsid w:val="000F6E0F"/>
    <w:rsid w:val="000F7A30"/>
    <w:rsid w:val="000F7BC1"/>
    <w:rsid w:val="0010028B"/>
    <w:rsid w:val="00100DD8"/>
    <w:rsid w:val="00102CA7"/>
    <w:rsid w:val="00102E16"/>
    <w:rsid w:val="00102F31"/>
    <w:rsid w:val="001030BB"/>
    <w:rsid w:val="001035B6"/>
    <w:rsid w:val="001035C9"/>
    <w:rsid w:val="001039A8"/>
    <w:rsid w:val="001043C0"/>
    <w:rsid w:val="001049A3"/>
    <w:rsid w:val="001056EA"/>
    <w:rsid w:val="001059D5"/>
    <w:rsid w:val="00106B8D"/>
    <w:rsid w:val="0010718D"/>
    <w:rsid w:val="0010751D"/>
    <w:rsid w:val="00110A5A"/>
    <w:rsid w:val="00111C8E"/>
    <w:rsid w:val="00111DD4"/>
    <w:rsid w:val="00113267"/>
    <w:rsid w:val="00113A9A"/>
    <w:rsid w:val="00114301"/>
    <w:rsid w:val="00114D6D"/>
    <w:rsid w:val="00115605"/>
    <w:rsid w:val="00115AFB"/>
    <w:rsid w:val="00116B2C"/>
    <w:rsid w:val="00117330"/>
    <w:rsid w:val="00117820"/>
    <w:rsid w:val="00120513"/>
    <w:rsid w:val="00120C20"/>
    <w:rsid w:val="00121BF3"/>
    <w:rsid w:val="0012218F"/>
    <w:rsid w:val="001224E5"/>
    <w:rsid w:val="00122939"/>
    <w:rsid w:val="00123290"/>
    <w:rsid w:val="00123B29"/>
    <w:rsid w:val="00123C10"/>
    <w:rsid w:val="00123DA5"/>
    <w:rsid w:val="00124071"/>
    <w:rsid w:val="0012430C"/>
    <w:rsid w:val="001246F2"/>
    <w:rsid w:val="00124BE3"/>
    <w:rsid w:val="001257A5"/>
    <w:rsid w:val="00126204"/>
    <w:rsid w:val="00126D08"/>
    <w:rsid w:val="00126FF0"/>
    <w:rsid w:val="001278FB"/>
    <w:rsid w:val="00130B1C"/>
    <w:rsid w:val="001310F4"/>
    <w:rsid w:val="00131244"/>
    <w:rsid w:val="001319A8"/>
    <w:rsid w:val="00131DE0"/>
    <w:rsid w:val="00131E46"/>
    <w:rsid w:val="001322A3"/>
    <w:rsid w:val="0013242E"/>
    <w:rsid w:val="00132AEC"/>
    <w:rsid w:val="00132E03"/>
    <w:rsid w:val="00132E22"/>
    <w:rsid w:val="0013375D"/>
    <w:rsid w:val="001338C9"/>
    <w:rsid w:val="00133947"/>
    <w:rsid w:val="001347B3"/>
    <w:rsid w:val="0013489B"/>
    <w:rsid w:val="00134E31"/>
    <w:rsid w:val="00136034"/>
    <w:rsid w:val="0013626A"/>
    <w:rsid w:val="00137935"/>
    <w:rsid w:val="00137BD4"/>
    <w:rsid w:val="00137D3F"/>
    <w:rsid w:val="001409A9"/>
    <w:rsid w:val="0014122F"/>
    <w:rsid w:val="00141BA2"/>
    <w:rsid w:val="00141CC4"/>
    <w:rsid w:val="0014246D"/>
    <w:rsid w:val="00142B4F"/>
    <w:rsid w:val="00142C3E"/>
    <w:rsid w:val="00142F07"/>
    <w:rsid w:val="00143139"/>
    <w:rsid w:val="00143ED2"/>
    <w:rsid w:val="00144196"/>
    <w:rsid w:val="00144349"/>
    <w:rsid w:val="0014460E"/>
    <w:rsid w:val="00145877"/>
    <w:rsid w:val="00146463"/>
    <w:rsid w:val="0014677A"/>
    <w:rsid w:val="00146C31"/>
    <w:rsid w:val="001478F0"/>
    <w:rsid w:val="00150280"/>
    <w:rsid w:val="001502EB"/>
    <w:rsid w:val="001504C0"/>
    <w:rsid w:val="00150CFE"/>
    <w:rsid w:val="00150EF5"/>
    <w:rsid w:val="0015216C"/>
    <w:rsid w:val="001521D0"/>
    <w:rsid w:val="001523C9"/>
    <w:rsid w:val="00152C87"/>
    <w:rsid w:val="00152D26"/>
    <w:rsid w:val="001530A1"/>
    <w:rsid w:val="00153ED5"/>
    <w:rsid w:val="001541D0"/>
    <w:rsid w:val="00154CCB"/>
    <w:rsid w:val="0015508F"/>
    <w:rsid w:val="001574B6"/>
    <w:rsid w:val="00157D62"/>
    <w:rsid w:val="00160784"/>
    <w:rsid w:val="00160795"/>
    <w:rsid w:val="001615CC"/>
    <w:rsid w:val="00161919"/>
    <w:rsid w:val="00161EB9"/>
    <w:rsid w:val="00162ADE"/>
    <w:rsid w:val="00163169"/>
    <w:rsid w:val="00163A12"/>
    <w:rsid w:val="00163A5F"/>
    <w:rsid w:val="00164A5B"/>
    <w:rsid w:val="00164C28"/>
    <w:rsid w:val="00164E4B"/>
    <w:rsid w:val="00165235"/>
    <w:rsid w:val="001655B0"/>
    <w:rsid w:val="00166013"/>
    <w:rsid w:val="001660AF"/>
    <w:rsid w:val="0016698A"/>
    <w:rsid w:val="00167C30"/>
    <w:rsid w:val="00167E1E"/>
    <w:rsid w:val="001708AD"/>
    <w:rsid w:val="00171580"/>
    <w:rsid w:val="00171AB0"/>
    <w:rsid w:val="00171AEE"/>
    <w:rsid w:val="00172117"/>
    <w:rsid w:val="00172DD2"/>
    <w:rsid w:val="001739E9"/>
    <w:rsid w:val="001740E4"/>
    <w:rsid w:val="0017425A"/>
    <w:rsid w:val="0017425C"/>
    <w:rsid w:val="00174387"/>
    <w:rsid w:val="00175DD6"/>
    <w:rsid w:val="0017634C"/>
    <w:rsid w:val="00176450"/>
    <w:rsid w:val="00177032"/>
    <w:rsid w:val="0017747E"/>
    <w:rsid w:val="001776C9"/>
    <w:rsid w:val="00177CA9"/>
    <w:rsid w:val="001808FF"/>
    <w:rsid w:val="001817B7"/>
    <w:rsid w:val="00181F9F"/>
    <w:rsid w:val="00182396"/>
    <w:rsid w:val="001826CC"/>
    <w:rsid w:val="00183963"/>
    <w:rsid w:val="00183DF2"/>
    <w:rsid w:val="00183F87"/>
    <w:rsid w:val="00184D74"/>
    <w:rsid w:val="00184FD5"/>
    <w:rsid w:val="001854D1"/>
    <w:rsid w:val="001859CC"/>
    <w:rsid w:val="00185D0B"/>
    <w:rsid w:val="00185D66"/>
    <w:rsid w:val="00186AED"/>
    <w:rsid w:val="00187031"/>
    <w:rsid w:val="0018751A"/>
    <w:rsid w:val="001875D9"/>
    <w:rsid w:val="00187B4A"/>
    <w:rsid w:val="0019117A"/>
    <w:rsid w:val="001915D8"/>
    <w:rsid w:val="00191EC0"/>
    <w:rsid w:val="00192CD3"/>
    <w:rsid w:val="00192E16"/>
    <w:rsid w:val="001938A9"/>
    <w:rsid w:val="00194DC0"/>
    <w:rsid w:val="00195117"/>
    <w:rsid w:val="00195238"/>
    <w:rsid w:val="00196095"/>
    <w:rsid w:val="00197771"/>
    <w:rsid w:val="001A09D9"/>
    <w:rsid w:val="001A0B5C"/>
    <w:rsid w:val="001A0F5F"/>
    <w:rsid w:val="001A3BEC"/>
    <w:rsid w:val="001A3F95"/>
    <w:rsid w:val="001A43BE"/>
    <w:rsid w:val="001A443F"/>
    <w:rsid w:val="001A4C05"/>
    <w:rsid w:val="001A4D14"/>
    <w:rsid w:val="001A5356"/>
    <w:rsid w:val="001A5D4F"/>
    <w:rsid w:val="001A634F"/>
    <w:rsid w:val="001A7A71"/>
    <w:rsid w:val="001A7BC2"/>
    <w:rsid w:val="001B013A"/>
    <w:rsid w:val="001B088C"/>
    <w:rsid w:val="001B0A7D"/>
    <w:rsid w:val="001B0B14"/>
    <w:rsid w:val="001B0B7C"/>
    <w:rsid w:val="001B1AEA"/>
    <w:rsid w:val="001B2BAE"/>
    <w:rsid w:val="001B2C33"/>
    <w:rsid w:val="001B3E12"/>
    <w:rsid w:val="001B410D"/>
    <w:rsid w:val="001B42A1"/>
    <w:rsid w:val="001B43E4"/>
    <w:rsid w:val="001B4632"/>
    <w:rsid w:val="001B464A"/>
    <w:rsid w:val="001B4F99"/>
    <w:rsid w:val="001B565D"/>
    <w:rsid w:val="001B640F"/>
    <w:rsid w:val="001B6BAD"/>
    <w:rsid w:val="001B6D95"/>
    <w:rsid w:val="001B7051"/>
    <w:rsid w:val="001B7B01"/>
    <w:rsid w:val="001B7B54"/>
    <w:rsid w:val="001B7CA6"/>
    <w:rsid w:val="001C0124"/>
    <w:rsid w:val="001C02F0"/>
    <w:rsid w:val="001C0A54"/>
    <w:rsid w:val="001C1264"/>
    <w:rsid w:val="001C1281"/>
    <w:rsid w:val="001C19B8"/>
    <w:rsid w:val="001C1DED"/>
    <w:rsid w:val="001C1EEE"/>
    <w:rsid w:val="001C244B"/>
    <w:rsid w:val="001C2790"/>
    <w:rsid w:val="001C29A2"/>
    <w:rsid w:val="001C342C"/>
    <w:rsid w:val="001C3C4B"/>
    <w:rsid w:val="001C45DE"/>
    <w:rsid w:val="001C46C6"/>
    <w:rsid w:val="001C472E"/>
    <w:rsid w:val="001C4982"/>
    <w:rsid w:val="001C55E6"/>
    <w:rsid w:val="001C6265"/>
    <w:rsid w:val="001C6422"/>
    <w:rsid w:val="001C6FE3"/>
    <w:rsid w:val="001C7000"/>
    <w:rsid w:val="001C751C"/>
    <w:rsid w:val="001C7B4F"/>
    <w:rsid w:val="001C7DCB"/>
    <w:rsid w:val="001D0BFB"/>
    <w:rsid w:val="001D0C30"/>
    <w:rsid w:val="001D1141"/>
    <w:rsid w:val="001D1837"/>
    <w:rsid w:val="001D2105"/>
    <w:rsid w:val="001D288D"/>
    <w:rsid w:val="001D2A4F"/>
    <w:rsid w:val="001D2A79"/>
    <w:rsid w:val="001D346F"/>
    <w:rsid w:val="001D40A0"/>
    <w:rsid w:val="001D4265"/>
    <w:rsid w:val="001D4597"/>
    <w:rsid w:val="001D4863"/>
    <w:rsid w:val="001D4CE0"/>
    <w:rsid w:val="001D4D28"/>
    <w:rsid w:val="001D53CF"/>
    <w:rsid w:val="001D679A"/>
    <w:rsid w:val="001D6D8E"/>
    <w:rsid w:val="001D6ED4"/>
    <w:rsid w:val="001D71C0"/>
    <w:rsid w:val="001D7369"/>
    <w:rsid w:val="001E03C8"/>
    <w:rsid w:val="001E09C5"/>
    <w:rsid w:val="001E1286"/>
    <w:rsid w:val="001E12E7"/>
    <w:rsid w:val="001E1302"/>
    <w:rsid w:val="001E16D2"/>
    <w:rsid w:val="001E2DDB"/>
    <w:rsid w:val="001E44D9"/>
    <w:rsid w:val="001E5573"/>
    <w:rsid w:val="001E6B29"/>
    <w:rsid w:val="001E6CF7"/>
    <w:rsid w:val="001E76F8"/>
    <w:rsid w:val="001E7BEE"/>
    <w:rsid w:val="001E7D41"/>
    <w:rsid w:val="001F1A79"/>
    <w:rsid w:val="001F24AC"/>
    <w:rsid w:val="001F2790"/>
    <w:rsid w:val="001F2E83"/>
    <w:rsid w:val="001F39EE"/>
    <w:rsid w:val="001F3B64"/>
    <w:rsid w:val="001F4074"/>
    <w:rsid w:val="001F49B8"/>
    <w:rsid w:val="001F4BC8"/>
    <w:rsid w:val="001F4CA8"/>
    <w:rsid w:val="001F52C3"/>
    <w:rsid w:val="001F5B57"/>
    <w:rsid w:val="001F601E"/>
    <w:rsid w:val="001F6D86"/>
    <w:rsid w:val="001F7276"/>
    <w:rsid w:val="001F7448"/>
    <w:rsid w:val="001F76F6"/>
    <w:rsid w:val="001F76FB"/>
    <w:rsid w:val="00201170"/>
    <w:rsid w:val="002015D7"/>
    <w:rsid w:val="00201FA0"/>
    <w:rsid w:val="002024A1"/>
    <w:rsid w:val="00203C04"/>
    <w:rsid w:val="00203C67"/>
    <w:rsid w:val="0020506B"/>
    <w:rsid w:val="002053F4"/>
    <w:rsid w:val="00205442"/>
    <w:rsid w:val="00205458"/>
    <w:rsid w:val="00205B59"/>
    <w:rsid w:val="00205FF2"/>
    <w:rsid w:val="00206BC9"/>
    <w:rsid w:val="00207F4A"/>
    <w:rsid w:val="00210D5B"/>
    <w:rsid w:val="00212AB7"/>
    <w:rsid w:val="00214450"/>
    <w:rsid w:val="0021450A"/>
    <w:rsid w:val="00214726"/>
    <w:rsid w:val="00215B99"/>
    <w:rsid w:val="00216A42"/>
    <w:rsid w:val="002179D4"/>
    <w:rsid w:val="002179ED"/>
    <w:rsid w:val="00220022"/>
    <w:rsid w:val="00220054"/>
    <w:rsid w:val="00220618"/>
    <w:rsid w:val="00221401"/>
    <w:rsid w:val="00221B63"/>
    <w:rsid w:val="00222113"/>
    <w:rsid w:val="0022234B"/>
    <w:rsid w:val="00222AAC"/>
    <w:rsid w:val="00222F9B"/>
    <w:rsid w:val="00223450"/>
    <w:rsid w:val="002234BB"/>
    <w:rsid w:val="00223731"/>
    <w:rsid w:val="0022377F"/>
    <w:rsid w:val="00223E22"/>
    <w:rsid w:val="0022424A"/>
    <w:rsid w:val="002247FA"/>
    <w:rsid w:val="002253D4"/>
    <w:rsid w:val="00225608"/>
    <w:rsid w:val="00225697"/>
    <w:rsid w:val="00225AA7"/>
    <w:rsid w:val="00226211"/>
    <w:rsid w:val="00227004"/>
    <w:rsid w:val="002275C8"/>
    <w:rsid w:val="00227C04"/>
    <w:rsid w:val="00230D19"/>
    <w:rsid w:val="00232B70"/>
    <w:rsid w:val="002333C5"/>
    <w:rsid w:val="0023359F"/>
    <w:rsid w:val="002337DB"/>
    <w:rsid w:val="0023424A"/>
    <w:rsid w:val="0023492E"/>
    <w:rsid w:val="00235882"/>
    <w:rsid w:val="002368F4"/>
    <w:rsid w:val="00236B9A"/>
    <w:rsid w:val="00236FF4"/>
    <w:rsid w:val="002400CA"/>
    <w:rsid w:val="00240397"/>
    <w:rsid w:val="00240404"/>
    <w:rsid w:val="00240894"/>
    <w:rsid w:val="00241313"/>
    <w:rsid w:val="00241332"/>
    <w:rsid w:val="00241644"/>
    <w:rsid w:val="00241D4E"/>
    <w:rsid w:val="00241E9B"/>
    <w:rsid w:val="00242226"/>
    <w:rsid w:val="0024377D"/>
    <w:rsid w:val="00244499"/>
    <w:rsid w:val="0024470A"/>
    <w:rsid w:val="00244827"/>
    <w:rsid w:val="00244E69"/>
    <w:rsid w:val="002451AA"/>
    <w:rsid w:val="00245E85"/>
    <w:rsid w:val="00245F63"/>
    <w:rsid w:val="002465C2"/>
    <w:rsid w:val="00246D53"/>
    <w:rsid w:val="00247F8A"/>
    <w:rsid w:val="0025044C"/>
    <w:rsid w:val="0025050E"/>
    <w:rsid w:val="0025092E"/>
    <w:rsid w:val="002509B6"/>
    <w:rsid w:val="002511AA"/>
    <w:rsid w:val="002511C0"/>
    <w:rsid w:val="0025154D"/>
    <w:rsid w:val="002518BC"/>
    <w:rsid w:val="00251DCF"/>
    <w:rsid w:val="00251E6A"/>
    <w:rsid w:val="0025223C"/>
    <w:rsid w:val="00252538"/>
    <w:rsid w:val="002541CE"/>
    <w:rsid w:val="002548D5"/>
    <w:rsid w:val="00254C06"/>
    <w:rsid w:val="00254CE6"/>
    <w:rsid w:val="00254D36"/>
    <w:rsid w:val="00255638"/>
    <w:rsid w:val="00255670"/>
    <w:rsid w:val="002559BD"/>
    <w:rsid w:val="00255AE4"/>
    <w:rsid w:val="00256105"/>
    <w:rsid w:val="002569D3"/>
    <w:rsid w:val="00256DA9"/>
    <w:rsid w:val="00260545"/>
    <w:rsid w:val="00260A7E"/>
    <w:rsid w:val="0026172D"/>
    <w:rsid w:val="00261F4A"/>
    <w:rsid w:val="00262116"/>
    <w:rsid w:val="00262625"/>
    <w:rsid w:val="0026275C"/>
    <w:rsid w:val="00262B68"/>
    <w:rsid w:val="00262C0D"/>
    <w:rsid w:val="00262F7C"/>
    <w:rsid w:val="00263B68"/>
    <w:rsid w:val="00265205"/>
    <w:rsid w:val="0026557D"/>
    <w:rsid w:val="00265608"/>
    <w:rsid w:val="002657E7"/>
    <w:rsid w:val="00265C8E"/>
    <w:rsid w:val="00265D48"/>
    <w:rsid w:val="00265FA4"/>
    <w:rsid w:val="002661CA"/>
    <w:rsid w:val="002666CF"/>
    <w:rsid w:val="00266F0C"/>
    <w:rsid w:val="0026724C"/>
    <w:rsid w:val="00267466"/>
    <w:rsid w:val="00267D2D"/>
    <w:rsid w:val="00267FC3"/>
    <w:rsid w:val="00270130"/>
    <w:rsid w:val="00270360"/>
    <w:rsid w:val="0027050E"/>
    <w:rsid w:val="002707FB"/>
    <w:rsid w:val="0027084C"/>
    <w:rsid w:val="002708D9"/>
    <w:rsid w:val="00270CF5"/>
    <w:rsid w:val="0027115D"/>
    <w:rsid w:val="002712BB"/>
    <w:rsid w:val="002723FC"/>
    <w:rsid w:val="00273215"/>
    <w:rsid w:val="00273401"/>
    <w:rsid w:val="0027365A"/>
    <w:rsid w:val="00273B2D"/>
    <w:rsid w:val="00274249"/>
    <w:rsid w:val="00274475"/>
    <w:rsid w:val="00274AF5"/>
    <w:rsid w:val="00274EBC"/>
    <w:rsid w:val="00275471"/>
    <w:rsid w:val="00275CA0"/>
    <w:rsid w:val="00275E04"/>
    <w:rsid w:val="0027605C"/>
    <w:rsid w:val="00276AE8"/>
    <w:rsid w:val="00276D3D"/>
    <w:rsid w:val="00276DB1"/>
    <w:rsid w:val="0027748A"/>
    <w:rsid w:val="002778A7"/>
    <w:rsid w:val="002778F0"/>
    <w:rsid w:val="0028012B"/>
    <w:rsid w:val="0028053D"/>
    <w:rsid w:val="00280D8C"/>
    <w:rsid w:val="00280F0E"/>
    <w:rsid w:val="00281549"/>
    <w:rsid w:val="002836D0"/>
    <w:rsid w:val="00283AA5"/>
    <w:rsid w:val="00284001"/>
    <w:rsid w:val="00284094"/>
    <w:rsid w:val="00285581"/>
    <w:rsid w:val="00286B8D"/>
    <w:rsid w:val="002875AA"/>
    <w:rsid w:val="002900BA"/>
    <w:rsid w:val="00290ECA"/>
    <w:rsid w:val="0029159F"/>
    <w:rsid w:val="0029247D"/>
    <w:rsid w:val="002925B9"/>
    <w:rsid w:val="00292FEF"/>
    <w:rsid w:val="002938F4"/>
    <w:rsid w:val="00293C86"/>
    <w:rsid w:val="00293D92"/>
    <w:rsid w:val="00294441"/>
    <w:rsid w:val="00294896"/>
    <w:rsid w:val="00295666"/>
    <w:rsid w:val="0029579E"/>
    <w:rsid w:val="002957A1"/>
    <w:rsid w:val="002963EC"/>
    <w:rsid w:val="002965ED"/>
    <w:rsid w:val="00297F2B"/>
    <w:rsid w:val="002A07B6"/>
    <w:rsid w:val="002A1254"/>
    <w:rsid w:val="002A1B26"/>
    <w:rsid w:val="002A2AB9"/>
    <w:rsid w:val="002A386C"/>
    <w:rsid w:val="002A3B65"/>
    <w:rsid w:val="002A3FE9"/>
    <w:rsid w:val="002A4529"/>
    <w:rsid w:val="002A455E"/>
    <w:rsid w:val="002A5279"/>
    <w:rsid w:val="002A53A3"/>
    <w:rsid w:val="002A55FF"/>
    <w:rsid w:val="002A577D"/>
    <w:rsid w:val="002A5915"/>
    <w:rsid w:val="002A59E9"/>
    <w:rsid w:val="002A63A3"/>
    <w:rsid w:val="002A70B5"/>
    <w:rsid w:val="002A744B"/>
    <w:rsid w:val="002A79B9"/>
    <w:rsid w:val="002B05B5"/>
    <w:rsid w:val="002B061F"/>
    <w:rsid w:val="002B123F"/>
    <w:rsid w:val="002B1251"/>
    <w:rsid w:val="002B1312"/>
    <w:rsid w:val="002B180C"/>
    <w:rsid w:val="002B1AC3"/>
    <w:rsid w:val="002B1B43"/>
    <w:rsid w:val="002B2305"/>
    <w:rsid w:val="002B351B"/>
    <w:rsid w:val="002B3A40"/>
    <w:rsid w:val="002B3CA8"/>
    <w:rsid w:val="002B4031"/>
    <w:rsid w:val="002B473D"/>
    <w:rsid w:val="002B5280"/>
    <w:rsid w:val="002B5DA3"/>
    <w:rsid w:val="002B604A"/>
    <w:rsid w:val="002B6591"/>
    <w:rsid w:val="002B67CC"/>
    <w:rsid w:val="002B70B0"/>
    <w:rsid w:val="002B772E"/>
    <w:rsid w:val="002B7ECD"/>
    <w:rsid w:val="002C070D"/>
    <w:rsid w:val="002C1116"/>
    <w:rsid w:val="002C1264"/>
    <w:rsid w:val="002C1B22"/>
    <w:rsid w:val="002C2461"/>
    <w:rsid w:val="002C4CF9"/>
    <w:rsid w:val="002C5504"/>
    <w:rsid w:val="002C58AC"/>
    <w:rsid w:val="002C7855"/>
    <w:rsid w:val="002D0727"/>
    <w:rsid w:val="002D0742"/>
    <w:rsid w:val="002D0FAD"/>
    <w:rsid w:val="002D1B76"/>
    <w:rsid w:val="002D1D27"/>
    <w:rsid w:val="002D20D4"/>
    <w:rsid w:val="002D2187"/>
    <w:rsid w:val="002D21BF"/>
    <w:rsid w:val="002D2346"/>
    <w:rsid w:val="002D29DD"/>
    <w:rsid w:val="002D314C"/>
    <w:rsid w:val="002D3409"/>
    <w:rsid w:val="002D49D8"/>
    <w:rsid w:val="002D4A8E"/>
    <w:rsid w:val="002D4EB1"/>
    <w:rsid w:val="002D5188"/>
    <w:rsid w:val="002D51E6"/>
    <w:rsid w:val="002D56B5"/>
    <w:rsid w:val="002D62D2"/>
    <w:rsid w:val="002D74FA"/>
    <w:rsid w:val="002E0656"/>
    <w:rsid w:val="002E081F"/>
    <w:rsid w:val="002E0DDB"/>
    <w:rsid w:val="002E11FB"/>
    <w:rsid w:val="002E174A"/>
    <w:rsid w:val="002E22B3"/>
    <w:rsid w:val="002E2681"/>
    <w:rsid w:val="002E28A1"/>
    <w:rsid w:val="002E2DF1"/>
    <w:rsid w:val="002E3439"/>
    <w:rsid w:val="002E397A"/>
    <w:rsid w:val="002E3B12"/>
    <w:rsid w:val="002E3C74"/>
    <w:rsid w:val="002E3EC0"/>
    <w:rsid w:val="002E4453"/>
    <w:rsid w:val="002E48F8"/>
    <w:rsid w:val="002E49B0"/>
    <w:rsid w:val="002E502D"/>
    <w:rsid w:val="002E53EC"/>
    <w:rsid w:val="002E5CF8"/>
    <w:rsid w:val="002E618C"/>
    <w:rsid w:val="002E62E5"/>
    <w:rsid w:val="002E6394"/>
    <w:rsid w:val="002E78D8"/>
    <w:rsid w:val="002F033C"/>
    <w:rsid w:val="002F070C"/>
    <w:rsid w:val="002F07CC"/>
    <w:rsid w:val="002F1071"/>
    <w:rsid w:val="002F10B6"/>
    <w:rsid w:val="002F15A8"/>
    <w:rsid w:val="002F291F"/>
    <w:rsid w:val="002F2973"/>
    <w:rsid w:val="002F2986"/>
    <w:rsid w:val="002F37C6"/>
    <w:rsid w:val="002F41F9"/>
    <w:rsid w:val="002F46E4"/>
    <w:rsid w:val="002F4867"/>
    <w:rsid w:val="002F58E1"/>
    <w:rsid w:val="002F5B82"/>
    <w:rsid w:val="002F5DB3"/>
    <w:rsid w:val="002F71B9"/>
    <w:rsid w:val="002F7B01"/>
    <w:rsid w:val="003000E0"/>
    <w:rsid w:val="00300D4F"/>
    <w:rsid w:val="00301900"/>
    <w:rsid w:val="00301978"/>
    <w:rsid w:val="003020DD"/>
    <w:rsid w:val="00302688"/>
    <w:rsid w:val="003028CE"/>
    <w:rsid w:val="00302E9B"/>
    <w:rsid w:val="00303290"/>
    <w:rsid w:val="003034EE"/>
    <w:rsid w:val="003036E0"/>
    <w:rsid w:val="00303BB6"/>
    <w:rsid w:val="00303F70"/>
    <w:rsid w:val="00304A68"/>
    <w:rsid w:val="00305C44"/>
    <w:rsid w:val="00305CE6"/>
    <w:rsid w:val="00306750"/>
    <w:rsid w:val="003077D8"/>
    <w:rsid w:val="0031048D"/>
    <w:rsid w:val="003115AD"/>
    <w:rsid w:val="003117A9"/>
    <w:rsid w:val="003118C0"/>
    <w:rsid w:val="003120D3"/>
    <w:rsid w:val="00312342"/>
    <w:rsid w:val="003128E2"/>
    <w:rsid w:val="00312E87"/>
    <w:rsid w:val="003133F5"/>
    <w:rsid w:val="00314F70"/>
    <w:rsid w:val="00315A8C"/>
    <w:rsid w:val="003161AE"/>
    <w:rsid w:val="003175E8"/>
    <w:rsid w:val="003176E1"/>
    <w:rsid w:val="00317CBB"/>
    <w:rsid w:val="00320AAA"/>
    <w:rsid w:val="0032172D"/>
    <w:rsid w:val="00322022"/>
    <w:rsid w:val="003222B1"/>
    <w:rsid w:val="00322959"/>
    <w:rsid w:val="00322B0A"/>
    <w:rsid w:val="00323554"/>
    <w:rsid w:val="00323860"/>
    <w:rsid w:val="00323CB2"/>
    <w:rsid w:val="00324738"/>
    <w:rsid w:val="00324BF5"/>
    <w:rsid w:val="00324E47"/>
    <w:rsid w:val="00325155"/>
    <w:rsid w:val="003257E6"/>
    <w:rsid w:val="00325A90"/>
    <w:rsid w:val="00326A4B"/>
    <w:rsid w:val="00331076"/>
    <w:rsid w:val="00331DC5"/>
    <w:rsid w:val="00331E01"/>
    <w:rsid w:val="00332ADB"/>
    <w:rsid w:val="0033343D"/>
    <w:rsid w:val="00333F5B"/>
    <w:rsid w:val="00334404"/>
    <w:rsid w:val="00334471"/>
    <w:rsid w:val="003349B7"/>
    <w:rsid w:val="00334DDD"/>
    <w:rsid w:val="00334F4B"/>
    <w:rsid w:val="0033512B"/>
    <w:rsid w:val="003368A8"/>
    <w:rsid w:val="0033690D"/>
    <w:rsid w:val="00336FE1"/>
    <w:rsid w:val="003378AE"/>
    <w:rsid w:val="003379E0"/>
    <w:rsid w:val="00337E21"/>
    <w:rsid w:val="003400AD"/>
    <w:rsid w:val="00340737"/>
    <w:rsid w:val="00340A77"/>
    <w:rsid w:val="00340B9F"/>
    <w:rsid w:val="003416E0"/>
    <w:rsid w:val="00341A53"/>
    <w:rsid w:val="00341A72"/>
    <w:rsid w:val="00341E69"/>
    <w:rsid w:val="003422C5"/>
    <w:rsid w:val="003429C4"/>
    <w:rsid w:val="00343587"/>
    <w:rsid w:val="0034435C"/>
    <w:rsid w:val="00344FD2"/>
    <w:rsid w:val="003454A4"/>
    <w:rsid w:val="00345E34"/>
    <w:rsid w:val="003504E6"/>
    <w:rsid w:val="0035144F"/>
    <w:rsid w:val="00351486"/>
    <w:rsid w:val="00351996"/>
    <w:rsid w:val="00352484"/>
    <w:rsid w:val="00352AC6"/>
    <w:rsid w:val="003538C0"/>
    <w:rsid w:val="00353E38"/>
    <w:rsid w:val="00354C67"/>
    <w:rsid w:val="003555DA"/>
    <w:rsid w:val="00355E69"/>
    <w:rsid w:val="0035647A"/>
    <w:rsid w:val="003565AE"/>
    <w:rsid w:val="003566FF"/>
    <w:rsid w:val="00356D5D"/>
    <w:rsid w:val="003579EE"/>
    <w:rsid w:val="0036030A"/>
    <w:rsid w:val="00360F88"/>
    <w:rsid w:val="00361404"/>
    <w:rsid w:val="0036178D"/>
    <w:rsid w:val="00362EF1"/>
    <w:rsid w:val="00363D58"/>
    <w:rsid w:val="0036436B"/>
    <w:rsid w:val="00365D94"/>
    <w:rsid w:val="00365E8B"/>
    <w:rsid w:val="0036624B"/>
    <w:rsid w:val="00366B73"/>
    <w:rsid w:val="00367C70"/>
    <w:rsid w:val="00367DCE"/>
    <w:rsid w:val="00370733"/>
    <w:rsid w:val="00370813"/>
    <w:rsid w:val="00370DA3"/>
    <w:rsid w:val="0037119A"/>
    <w:rsid w:val="003716A0"/>
    <w:rsid w:val="00371DA6"/>
    <w:rsid w:val="00373C00"/>
    <w:rsid w:val="003749F9"/>
    <w:rsid w:val="00374E0A"/>
    <w:rsid w:val="00375E79"/>
    <w:rsid w:val="003764C0"/>
    <w:rsid w:val="00376F39"/>
    <w:rsid w:val="00377252"/>
    <w:rsid w:val="003779BA"/>
    <w:rsid w:val="00381201"/>
    <w:rsid w:val="00381E3D"/>
    <w:rsid w:val="00382389"/>
    <w:rsid w:val="00383AFA"/>
    <w:rsid w:val="00383C77"/>
    <w:rsid w:val="00383EF7"/>
    <w:rsid w:val="0038401B"/>
    <w:rsid w:val="003841CA"/>
    <w:rsid w:val="00384EB6"/>
    <w:rsid w:val="0038527E"/>
    <w:rsid w:val="00385661"/>
    <w:rsid w:val="00385668"/>
    <w:rsid w:val="00385EBC"/>
    <w:rsid w:val="00385FC1"/>
    <w:rsid w:val="0038605B"/>
    <w:rsid w:val="00386A0E"/>
    <w:rsid w:val="0039036E"/>
    <w:rsid w:val="0039046E"/>
    <w:rsid w:val="00390BD8"/>
    <w:rsid w:val="00390F8A"/>
    <w:rsid w:val="003913DA"/>
    <w:rsid w:val="0039184F"/>
    <w:rsid w:val="003919E6"/>
    <w:rsid w:val="00391A20"/>
    <w:rsid w:val="00391D1E"/>
    <w:rsid w:val="00392929"/>
    <w:rsid w:val="00393CAD"/>
    <w:rsid w:val="00393EFD"/>
    <w:rsid w:val="00394296"/>
    <w:rsid w:val="003944DB"/>
    <w:rsid w:val="003946C4"/>
    <w:rsid w:val="003948D7"/>
    <w:rsid w:val="003949AF"/>
    <w:rsid w:val="00395556"/>
    <w:rsid w:val="00395663"/>
    <w:rsid w:val="00395D7E"/>
    <w:rsid w:val="00397208"/>
    <w:rsid w:val="00397687"/>
    <w:rsid w:val="003A03C4"/>
    <w:rsid w:val="003A0589"/>
    <w:rsid w:val="003A0CD2"/>
    <w:rsid w:val="003A1590"/>
    <w:rsid w:val="003A163B"/>
    <w:rsid w:val="003A1D7C"/>
    <w:rsid w:val="003A1E75"/>
    <w:rsid w:val="003A1E7E"/>
    <w:rsid w:val="003A1F23"/>
    <w:rsid w:val="003A2407"/>
    <w:rsid w:val="003A258D"/>
    <w:rsid w:val="003A2FD8"/>
    <w:rsid w:val="003A4028"/>
    <w:rsid w:val="003A4338"/>
    <w:rsid w:val="003A47C1"/>
    <w:rsid w:val="003A57B1"/>
    <w:rsid w:val="003A5A5F"/>
    <w:rsid w:val="003A6259"/>
    <w:rsid w:val="003B05DC"/>
    <w:rsid w:val="003B091A"/>
    <w:rsid w:val="003B0E64"/>
    <w:rsid w:val="003B0FB9"/>
    <w:rsid w:val="003B1175"/>
    <w:rsid w:val="003B194F"/>
    <w:rsid w:val="003B19D3"/>
    <w:rsid w:val="003B1D52"/>
    <w:rsid w:val="003B2DFC"/>
    <w:rsid w:val="003B320A"/>
    <w:rsid w:val="003B3966"/>
    <w:rsid w:val="003B409B"/>
    <w:rsid w:val="003B4401"/>
    <w:rsid w:val="003B479B"/>
    <w:rsid w:val="003B4A6F"/>
    <w:rsid w:val="003B583B"/>
    <w:rsid w:val="003B59E5"/>
    <w:rsid w:val="003B6876"/>
    <w:rsid w:val="003B6B02"/>
    <w:rsid w:val="003B708A"/>
    <w:rsid w:val="003B70C1"/>
    <w:rsid w:val="003B72B1"/>
    <w:rsid w:val="003B7903"/>
    <w:rsid w:val="003B7FB8"/>
    <w:rsid w:val="003C059A"/>
    <w:rsid w:val="003C1480"/>
    <w:rsid w:val="003C1824"/>
    <w:rsid w:val="003C1FFA"/>
    <w:rsid w:val="003C2C2C"/>
    <w:rsid w:val="003C38BB"/>
    <w:rsid w:val="003C418C"/>
    <w:rsid w:val="003C42ED"/>
    <w:rsid w:val="003C61D2"/>
    <w:rsid w:val="003C7303"/>
    <w:rsid w:val="003C7C19"/>
    <w:rsid w:val="003C7C9D"/>
    <w:rsid w:val="003D0E0A"/>
    <w:rsid w:val="003D1277"/>
    <w:rsid w:val="003D1676"/>
    <w:rsid w:val="003D2530"/>
    <w:rsid w:val="003D4419"/>
    <w:rsid w:val="003D575A"/>
    <w:rsid w:val="003D58EC"/>
    <w:rsid w:val="003D5AA7"/>
    <w:rsid w:val="003D6BA7"/>
    <w:rsid w:val="003D6CD6"/>
    <w:rsid w:val="003D7A6F"/>
    <w:rsid w:val="003E04C1"/>
    <w:rsid w:val="003E0941"/>
    <w:rsid w:val="003E0C6F"/>
    <w:rsid w:val="003E1413"/>
    <w:rsid w:val="003E1FDD"/>
    <w:rsid w:val="003E2A1F"/>
    <w:rsid w:val="003E2ABF"/>
    <w:rsid w:val="003E2E7A"/>
    <w:rsid w:val="003E386E"/>
    <w:rsid w:val="003E3E78"/>
    <w:rsid w:val="003E4640"/>
    <w:rsid w:val="003E51FE"/>
    <w:rsid w:val="003E5646"/>
    <w:rsid w:val="003E5C76"/>
    <w:rsid w:val="003E60D6"/>
    <w:rsid w:val="003E6215"/>
    <w:rsid w:val="003E643F"/>
    <w:rsid w:val="003E7758"/>
    <w:rsid w:val="003E77D2"/>
    <w:rsid w:val="003E7CD8"/>
    <w:rsid w:val="003F04E0"/>
    <w:rsid w:val="003F0BF6"/>
    <w:rsid w:val="003F130A"/>
    <w:rsid w:val="003F13F9"/>
    <w:rsid w:val="003F21F3"/>
    <w:rsid w:val="003F2359"/>
    <w:rsid w:val="003F2F53"/>
    <w:rsid w:val="003F3C02"/>
    <w:rsid w:val="003F4081"/>
    <w:rsid w:val="003F4712"/>
    <w:rsid w:val="003F54B6"/>
    <w:rsid w:val="003F5988"/>
    <w:rsid w:val="003F5999"/>
    <w:rsid w:val="003F5C3E"/>
    <w:rsid w:val="003F6406"/>
    <w:rsid w:val="003F6729"/>
    <w:rsid w:val="003F6DAB"/>
    <w:rsid w:val="003F7CBB"/>
    <w:rsid w:val="004003FA"/>
    <w:rsid w:val="0040092F"/>
    <w:rsid w:val="00401034"/>
    <w:rsid w:val="004010BA"/>
    <w:rsid w:val="00401224"/>
    <w:rsid w:val="004021A3"/>
    <w:rsid w:val="0040287F"/>
    <w:rsid w:val="00402CBB"/>
    <w:rsid w:val="00402EF2"/>
    <w:rsid w:val="004046A3"/>
    <w:rsid w:val="00404C5D"/>
    <w:rsid w:val="004055E0"/>
    <w:rsid w:val="00405D59"/>
    <w:rsid w:val="004066F3"/>
    <w:rsid w:val="00406E4B"/>
    <w:rsid w:val="00406FF0"/>
    <w:rsid w:val="00407448"/>
    <w:rsid w:val="00407B5D"/>
    <w:rsid w:val="0041013C"/>
    <w:rsid w:val="00410816"/>
    <w:rsid w:val="00410B81"/>
    <w:rsid w:val="004117E5"/>
    <w:rsid w:val="00411C3B"/>
    <w:rsid w:val="00411D23"/>
    <w:rsid w:val="004124F8"/>
    <w:rsid w:val="00412B8E"/>
    <w:rsid w:val="00412D10"/>
    <w:rsid w:val="00412D6E"/>
    <w:rsid w:val="00413EAD"/>
    <w:rsid w:val="00413F79"/>
    <w:rsid w:val="00414084"/>
    <w:rsid w:val="00414166"/>
    <w:rsid w:val="004142CD"/>
    <w:rsid w:val="00414422"/>
    <w:rsid w:val="0041570D"/>
    <w:rsid w:val="00416159"/>
    <w:rsid w:val="004162A7"/>
    <w:rsid w:val="00417ABE"/>
    <w:rsid w:val="00417AC3"/>
    <w:rsid w:val="00417B9D"/>
    <w:rsid w:val="00417C25"/>
    <w:rsid w:val="00417F76"/>
    <w:rsid w:val="004209C0"/>
    <w:rsid w:val="00420D76"/>
    <w:rsid w:val="00420DC0"/>
    <w:rsid w:val="00421A38"/>
    <w:rsid w:val="00422D17"/>
    <w:rsid w:val="004230AB"/>
    <w:rsid w:val="00423701"/>
    <w:rsid w:val="00423DCB"/>
    <w:rsid w:val="0042541C"/>
    <w:rsid w:val="004261C4"/>
    <w:rsid w:val="00426EA2"/>
    <w:rsid w:val="00427951"/>
    <w:rsid w:val="00427C2A"/>
    <w:rsid w:val="00427D05"/>
    <w:rsid w:val="0043068B"/>
    <w:rsid w:val="004308A9"/>
    <w:rsid w:val="00430D95"/>
    <w:rsid w:val="004325BB"/>
    <w:rsid w:val="0043392E"/>
    <w:rsid w:val="00434130"/>
    <w:rsid w:val="004344CF"/>
    <w:rsid w:val="0043472D"/>
    <w:rsid w:val="0043501D"/>
    <w:rsid w:val="0043639E"/>
    <w:rsid w:val="004365A7"/>
    <w:rsid w:val="00436802"/>
    <w:rsid w:val="00436CEC"/>
    <w:rsid w:val="00436D35"/>
    <w:rsid w:val="00437637"/>
    <w:rsid w:val="00437BFE"/>
    <w:rsid w:val="004408E9"/>
    <w:rsid w:val="00440AA6"/>
    <w:rsid w:val="00441B6D"/>
    <w:rsid w:val="00441E67"/>
    <w:rsid w:val="00442654"/>
    <w:rsid w:val="0044338E"/>
    <w:rsid w:val="0044360B"/>
    <w:rsid w:val="004439F5"/>
    <w:rsid w:val="004447E0"/>
    <w:rsid w:val="00444F71"/>
    <w:rsid w:val="0044551D"/>
    <w:rsid w:val="00445574"/>
    <w:rsid w:val="004456D2"/>
    <w:rsid w:val="0044570D"/>
    <w:rsid w:val="004459D2"/>
    <w:rsid w:val="00445ACA"/>
    <w:rsid w:val="00445C90"/>
    <w:rsid w:val="0044608D"/>
    <w:rsid w:val="004466A6"/>
    <w:rsid w:val="004468A1"/>
    <w:rsid w:val="00446B05"/>
    <w:rsid w:val="00446C06"/>
    <w:rsid w:val="00447B3A"/>
    <w:rsid w:val="00447B4E"/>
    <w:rsid w:val="00447B8B"/>
    <w:rsid w:val="00447CE0"/>
    <w:rsid w:val="00447E20"/>
    <w:rsid w:val="00450F07"/>
    <w:rsid w:val="00451420"/>
    <w:rsid w:val="004518D6"/>
    <w:rsid w:val="00454ABC"/>
    <w:rsid w:val="0045524D"/>
    <w:rsid w:val="00455946"/>
    <w:rsid w:val="004562FF"/>
    <w:rsid w:val="004564CF"/>
    <w:rsid w:val="004566F6"/>
    <w:rsid w:val="004568DF"/>
    <w:rsid w:val="00457157"/>
    <w:rsid w:val="00457577"/>
    <w:rsid w:val="00457763"/>
    <w:rsid w:val="00457B23"/>
    <w:rsid w:val="00457F49"/>
    <w:rsid w:val="00460207"/>
    <w:rsid w:val="004609A6"/>
    <w:rsid w:val="00461380"/>
    <w:rsid w:val="004616DC"/>
    <w:rsid w:val="00461CDB"/>
    <w:rsid w:val="00462180"/>
    <w:rsid w:val="00463668"/>
    <w:rsid w:val="004640EE"/>
    <w:rsid w:val="004643AC"/>
    <w:rsid w:val="00464631"/>
    <w:rsid w:val="00465F55"/>
    <w:rsid w:val="00466020"/>
    <w:rsid w:val="004660CB"/>
    <w:rsid w:val="004663DE"/>
    <w:rsid w:val="00466CE9"/>
    <w:rsid w:val="00466CF9"/>
    <w:rsid w:val="00466EE2"/>
    <w:rsid w:val="004674C4"/>
    <w:rsid w:val="00467BC9"/>
    <w:rsid w:val="00467D56"/>
    <w:rsid w:val="0047083B"/>
    <w:rsid w:val="0047098F"/>
    <w:rsid w:val="00471093"/>
    <w:rsid w:val="00472F6A"/>
    <w:rsid w:val="00473F38"/>
    <w:rsid w:val="0047430E"/>
    <w:rsid w:val="004748FD"/>
    <w:rsid w:val="00475387"/>
    <w:rsid w:val="004757C1"/>
    <w:rsid w:val="00477458"/>
    <w:rsid w:val="00477986"/>
    <w:rsid w:val="00480004"/>
    <w:rsid w:val="00480095"/>
    <w:rsid w:val="0048033B"/>
    <w:rsid w:val="00480375"/>
    <w:rsid w:val="00480517"/>
    <w:rsid w:val="00481040"/>
    <w:rsid w:val="0048125E"/>
    <w:rsid w:val="004815DF"/>
    <w:rsid w:val="004818EA"/>
    <w:rsid w:val="0048195C"/>
    <w:rsid w:val="004819F6"/>
    <w:rsid w:val="00481C25"/>
    <w:rsid w:val="004823D6"/>
    <w:rsid w:val="00482D27"/>
    <w:rsid w:val="00482F97"/>
    <w:rsid w:val="0048315F"/>
    <w:rsid w:val="0048318E"/>
    <w:rsid w:val="00483420"/>
    <w:rsid w:val="0048356D"/>
    <w:rsid w:val="004846D8"/>
    <w:rsid w:val="00485675"/>
    <w:rsid w:val="00485DE8"/>
    <w:rsid w:val="0048689C"/>
    <w:rsid w:val="00486B26"/>
    <w:rsid w:val="00486B7D"/>
    <w:rsid w:val="00487210"/>
    <w:rsid w:val="00487564"/>
    <w:rsid w:val="004878E6"/>
    <w:rsid w:val="00487CEC"/>
    <w:rsid w:val="00487F83"/>
    <w:rsid w:val="004906E9"/>
    <w:rsid w:val="004907ED"/>
    <w:rsid w:val="00490EE9"/>
    <w:rsid w:val="004912C7"/>
    <w:rsid w:val="00491BE5"/>
    <w:rsid w:val="004924A0"/>
    <w:rsid w:val="00492543"/>
    <w:rsid w:val="004928B0"/>
    <w:rsid w:val="00493094"/>
    <w:rsid w:val="004933A4"/>
    <w:rsid w:val="00493C8E"/>
    <w:rsid w:val="00494405"/>
    <w:rsid w:val="0049449E"/>
    <w:rsid w:val="0049453E"/>
    <w:rsid w:val="0049516B"/>
    <w:rsid w:val="00495977"/>
    <w:rsid w:val="00495F48"/>
    <w:rsid w:val="0049624A"/>
    <w:rsid w:val="0049626F"/>
    <w:rsid w:val="00496340"/>
    <w:rsid w:val="00496501"/>
    <w:rsid w:val="00496845"/>
    <w:rsid w:val="00497808"/>
    <w:rsid w:val="004A0ED5"/>
    <w:rsid w:val="004A13BA"/>
    <w:rsid w:val="004A173A"/>
    <w:rsid w:val="004A1FC0"/>
    <w:rsid w:val="004A206C"/>
    <w:rsid w:val="004A24B4"/>
    <w:rsid w:val="004A2750"/>
    <w:rsid w:val="004A31A5"/>
    <w:rsid w:val="004A3350"/>
    <w:rsid w:val="004A37ED"/>
    <w:rsid w:val="004A390F"/>
    <w:rsid w:val="004A4AFB"/>
    <w:rsid w:val="004A55B9"/>
    <w:rsid w:val="004A5DFD"/>
    <w:rsid w:val="004A62CF"/>
    <w:rsid w:val="004A6441"/>
    <w:rsid w:val="004A6664"/>
    <w:rsid w:val="004A6AA2"/>
    <w:rsid w:val="004A6D5A"/>
    <w:rsid w:val="004A6DE3"/>
    <w:rsid w:val="004A6EFC"/>
    <w:rsid w:val="004A76A0"/>
    <w:rsid w:val="004A7978"/>
    <w:rsid w:val="004A7FDE"/>
    <w:rsid w:val="004B057C"/>
    <w:rsid w:val="004B0B33"/>
    <w:rsid w:val="004B0B6A"/>
    <w:rsid w:val="004B1CDD"/>
    <w:rsid w:val="004B2243"/>
    <w:rsid w:val="004B2284"/>
    <w:rsid w:val="004B2B79"/>
    <w:rsid w:val="004B32CD"/>
    <w:rsid w:val="004B5E05"/>
    <w:rsid w:val="004B62FB"/>
    <w:rsid w:val="004B6E83"/>
    <w:rsid w:val="004B7242"/>
    <w:rsid w:val="004B73C7"/>
    <w:rsid w:val="004B762F"/>
    <w:rsid w:val="004B7A21"/>
    <w:rsid w:val="004B7E2C"/>
    <w:rsid w:val="004C042D"/>
    <w:rsid w:val="004C09D5"/>
    <w:rsid w:val="004C1573"/>
    <w:rsid w:val="004C1B8C"/>
    <w:rsid w:val="004C1F65"/>
    <w:rsid w:val="004C30FE"/>
    <w:rsid w:val="004C33DE"/>
    <w:rsid w:val="004C486E"/>
    <w:rsid w:val="004C486F"/>
    <w:rsid w:val="004C4F7A"/>
    <w:rsid w:val="004C591A"/>
    <w:rsid w:val="004C5A6A"/>
    <w:rsid w:val="004C5C7B"/>
    <w:rsid w:val="004C66B0"/>
    <w:rsid w:val="004C6705"/>
    <w:rsid w:val="004C6A57"/>
    <w:rsid w:val="004C6A78"/>
    <w:rsid w:val="004D0515"/>
    <w:rsid w:val="004D0819"/>
    <w:rsid w:val="004D17DA"/>
    <w:rsid w:val="004D1F53"/>
    <w:rsid w:val="004D2476"/>
    <w:rsid w:val="004D27BB"/>
    <w:rsid w:val="004D2AF5"/>
    <w:rsid w:val="004D36A1"/>
    <w:rsid w:val="004D392E"/>
    <w:rsid w:val="004D480E"/>
    <w:rsid w:val="004D5E96"/>
    <w:rsid w:val="004D62FB"/>
    <w:rsid w:val="004D69E4"/>
    <w:rsid w:val="004D702D"/>
    <w:rsid w:val="004E08A8"/>
    <w:rsid w:val="004E1104"/>
    <w:rsid w:val="004E2CD5"/>
    <w:rsid w:val="004E2F83"/>
    <w:rsid w:val="004E337D"/>
    <w:rsid w:val="004E4084"/>
    <w:rsid w:val="004E456F"/>
    <w:rsid w:val="004E46AB"/>
    <w:rsid w:val="004E50BE"/>
    <w:rsid w:val="004E5F15"/>
    <w:rsid w:val="004E640A"/>
    <w:rsid w:val="004E64E3"/>
    <w:rsid w:val="004E6FDB"/>
    <w:rsid w:val="004E726C"/>
    <w:rsid w:val="004E7331"/>
    <w:rsid w:val="004E78F7"/>
    <w:rsid w:val="004F028A"/>
    <w:rsid w:val="004F0313"/>
    <w:rsid w:val="004F0895"/>
    <w:rsid w:val="004F2E30"/>
    <w:rsid w:val="004F2E68"/>
    <w:rsid w:val="004F34CD"/>
    <w:rsid w:val="004F380B"/>
    <w:rsid w:val="004F39E6"/>
    <w:rsid w:val="004F436B"/>
    <w:rsid w:val="004F4921"/>
    <w:rsid w:val="004F5061"/>
    <w:rsid w:val="004F5E4F"/>
    <w:rsid w:val="004F5F97"/>
    <w:rsid w:val="004F6A47"/>
    <w:rsid w:val="004F6B78"/>
    <w:rsid w:val="004F6CCD"/>
    <w:rsid w:val="004F6F75"/>
    <w:rsid w:val="004F7AC6"/>
    <w:rsid w:val="005008B1"/>
    <w:rsid w:val="00501096"/>
    <w:rsid w:val="005012A5"/>
    <w:rsid w:val="005015AF"/>
    <w:rsid w:val="0050211F"/>
    <w:rsid w:val="0050344B"/>
    <w:rsid w:val="005040DA"/>
    <w:rsid w:val="005042B5"/>
    <w:rsid w:val="00504DEF"/>
    <w:rsid w:val="005051F3"/>
    <w:rsid w:val="005052C5"/>
    <w:rsid w:val="00505917"/>
    <w:rsid w:val="00505B49"/>
    <w:rsid w:val="00505FE1"/>
    <w:rsid w:val="0050657E"/>
    <w:rsid w:val="005068DB"/>
    <w:rsid w:val="00507889"/>
    <w:rsid w:val="00507EE1"/>
    <w:rsid w:val="00511A83"/>
    <w:rsid w:val="00512603"/>
    <w:rsid w:val="005127CD"/>
    <w:rsid w:val="00514646"/>
    <w:rsid w:val="00514782"/>
    <w:rsid w:val="00514C72"/>
    <w:rsid w:val="0051550E"/>
    <w:rsid w:val="005157F9"/>
    <w:rsid w:val="005160EA"/>
    <w:rsid w:val="005169DA"/>
    <w:rsid w:val="00516CE5"/>
    <w:rsid w:val="00516FD8"/>
    <w:rsid w:val="005170CF"/>
    <w:rsid w:val="005170F0"/>
    <w:rsid w:val="00517EF8"/>
    <w:rsid w:val="00520095"/>
    <w:rsid w:val="00520125"/>
    <w:rsid w:val="005208A4"/>
    <w:rsid w:val="005210FB"/>
    <w:rsid w:val="005214C5"/>
    <w:rsid w:val="00521933"/>
    <w:rsid w:val="00522D55"/>
    <w:rsid w:val="00523467"/>
    <w:rsid w:val="005236A6"/>
    <w:rsid w:val="00523EFA"/>
    <w:rsid w:val="005243C7"/>
    <w:rsid w:val="005247F7"/>
    <w:rsid w:val="00524844"/>
    <w:rsid w:val="00524A3A"/>
    <w:rsid w:val="00524D1F"/>
    <w:rsid w:val="0052544C"/>
    <w:rsid w:val="00526AB1"/>
    <w:rsid w:val="005270E8"/>
    <w:rsid w:val="005272CA"/>
    <w:rsid w:val="00527917"/>
    <w:rsid w:val="00527F72"/>
    <w:rsid w:val="00530E2A"/>
    <w:rsid w:val="00530E80"/>
    <w:rsid w:val="00531AEA"/>
    <w:rsid w:val="00531F8E"/>
    <w:rsid w:val="00532B50"/>
    <w:rsid w:val="00532FFD"/>
    <w:rsid w:val="00533529"/>
    <w:rsid w:val="00533570"/>
    <w:rsid w:val="0053438E"/>
    <w:rsid w:val="00534626"/>
    <w:rsid w:val="005346DC"/>
    <w:rsid w:val="00534791"/>
    <w:rsid w:val="0053488C"/>
    <w:rsid w:val="00535867"/>
    <w:rsid w:val="00535CF0"/>
    <w:rsid w:val="0053674F"/>
    <w:rsid w:val="005368D1"/>
    <w:rsid w:val="0053792A"/>
    <w:rsid w:val="005379AF"/>
    <w:rsid w:val="005405AE"/>
    <w:rsid w:val="005405E2"/>
    <w:rsid w:val="005408A2"/>
    <w:rsid w:val="00540C24"/>
    <w:rsid w:val="005414DD"/>
    <w:rsid w:val="00541837"/>
    <w:rsid w:val="00541B98"/>
    <w:rsid w:val="00542440"/>
    <w:rsid w:val="00542A0F"/>
    <w:rsid w:val="0054331A"/>
    <w:rsid w:val="00543902"/>
    <w:rsid w:val="00543C34"/>
    <w:rsid w:val="00544E63"/>
    <w:rsid w:val="00545AF6"/>
    <w:rsid w:val="00546F06"/>
    <w:rsid w:val="005470A0"/>
    <w:rsid w:val="00547248"/>
    <w:rsid w:val="00547833"/>
    <w:rsid w:val="00547B39"/>
    <w:rsid w:val="0055076A"/>
    <w:rsid w:val="00550CDF"/>
    <w:rsid w:val="00550CE6"/>
    <w:rsid w:val="005511A5"/>
    <w:rsid w:val="005511D8"/>
    <w:rsid w:val="00551414"/>
    <w:rsid w:val="00553B89"/>
    <w:rsid w:val="00553C0D"/>
    <w:rsid w:val="00554957"/>
    <w:rsid w:val="00554F90"/>
    <w:rsid w:val="0055684C"/>
    <w:rsid w:val="0055702D"/>
    <w:rsid w:val="00557D7E"/>
    <w:rsid w:val="00560B77"/>
    <w:rsid w:val="00560F12"/>
    <w:rsid w:val="00561050"/>
    <w:rsid w:val="0056143D"/>
    <w:rsid w:val="00561A27"/>
    <w:rsid w:val="00561CDF"/>
    <w:rsid w:val="00561E2C"/>
    <w:rsid w:val="0056245B"/>
    <w:rsid w:val="00562BB7"/>
    <w:rsid w:val="00562E6A"/>
    <w:rsid w:val="00563AB2"/>
    <w:rsid w:val="00564177"/>
    <w:rsid w:val="00564F2B"/>
    <w:rsid w:val="00564F57"/>
    <w:rsid w:val="00565149"/>
    <w:rsid w:val="005651B1"/>
    <w:rsid w:val="00565298"/>
    <w:rsid w:val="00566167"/>
    <w:rsid w:val="00566C0A"/>
    <w:rsid w:val="00566E61"/>
    <w:rsid w:val="0056701C"/>
    <w:rsid w:val="005672B8"/>
    <w:rsid w:val="0057108B"/>
    <w:rsid w:val="00571371"/>
    <w:rsid w:val="005716F0"/>
    <w:rsid w:val="00571872"/>
    <w:rsid w:val="0057268B"/>
    <w:rsid w:val="00573893"/>
    <w:rsid w:val="005738F7"/>
    <w:rsid w:val="00573E7E"/>
    <w:rsid w:val="005743F0"/>
    <w:rsid w:val="005750C0"/>
    <w:rsid w:val="005766DD"/>
    <w:rsid w:val="00576F95"/>
    <w:rsid w:val="0057734F"/>
    <w:rsid w:val="0057781B"/>
    <w:rsid w:val="00577CF2"/>
    <w:rsid w:val="00577F2F"/>
    <w:rsid w:val="00580507"/>
    <w:rsid w:val="0058093B"/>
    <w:rsid w:val="00580A8E"/>
    <w:rsid w:val="00580D93"/>
    <w:rsid w:val="00582C31"/>
    <w:rsid w:val="00582CFA"/>
    <w:rsid w:val="00582ED6"/>
    <w:rsid w:val="00583483"/>
    <w:rsid w:val="00583895"/>
    <w:rsid w:val="00584A05"/>
    <w:rsid w:val="00585135"/>
    <w:rsid w:val="00585344"/>
    <w:rsid w:val="005854B4"/>
    <w:rsid w:val="0058579C"/>
    <w:rsid w:val="00586AB6"/>
    <w:rsid w:val="00586B1F"/>
    <w:rsid w:val="00587477"/>
    <w:rsid w:val="005875B8"/>
    <w:rsid w:val="005875BD"/>
    <w:rsid w:val="005879B3"/>
    <w:rsid w:val="00587F2C"/>
    <w:rsid w:val="00590E5F"/>
    <w:rsid w:val="00591B73"/>
    <w:rsid w:val="00591CEC"/>
    <w:rsid w:val="00592272"/>
    <w:rsid w:val="005922FA"/>
    <w:rsid w:val="005925AF"/>
    <w:rsid w:val="0059279C"/>
    <w:rsid w:val="00592866"/>
    <w:rsid w:val="00592DF3"/>
    <w:rsid w:val="00593C69"/>
    <w:rsid w:val="00593E11"/>
    <w:rsid w:val="00594283"/>
    <w:rsid w:val="00594BDF"/>
    <w:rsid w:val="00594C87"/>
    <w:rsid w:val="00594E0A"/>
    <w:rsid w:val="00595DC4"/>
    <w:rsid w:val="00595E31"/>
    <w:rsid w:val="005962AD"/>
    <w:rsid w:val="005964CD"/>
    <w:rsid w:val="00596954"/>
    <w:rsid w:val="0059697D"/>
    <w:rsid w:val="00596C35"/>
    <w:rsid w:val="005975D7"/>
    <w:rsid w:val="00597693"/>
    <w:rsid w:val="005A0050"/>
    <w:rsid w:val="005A04D6"/>
    <w:rsid w:val="005A2998"/>
    <w:rsid w:val="005A3623"/>
    <w:rsid w:val="005A3CBB"/>
    <w:rsid w:val="005A4846"/>
    <w:rsid w:val="005A4B77"/>
    <w:rsid w:val="005A5A64"/>
    <w:rsid w:val="005A64CE"/>
    <w:rsid w:val="005A65D6"/>
    <w:rsid w:val="005A706A"/>
    <w:rsid w:val="005A7126"/>
    <w:rsid w:val="005A73A0"/>
    <w:rsid w:val="005A785C"/>
    <w:rsid w:val="005A7A70"/>
    <w:rsid w:val="005B0560"/>
    <w:rsid w:val="005B0B96"/>
    <w:rsid w:val="005B109C"/>
    <w:rsid w:val="005B10F2"/>
    <w:rsid w:val="005B1321"/>
    <w:rsid w:val="005B1F81"/>
    <w:rsid w:val="005B28DE"/>
    <w:rsid w:val="005B3384"/>
    <w:rsid w:val="005B3CFC"/>
    <w:rsid w:val="005B40A5"/>
    <w:rsid w:val="005B4529"/>
    <w:rsid w:val="005B4653"/>
    <w:rsid w:val="005B4946"/>
    <w:rsid w:val="005B4CF7"/>
    <w:rsid w:val="005B4DCC"/>
    <w:rsid w:val="005B56DF"/>
    <w:rsid w:val="005B6A4B"/>
    <w:rsid w:val="005B6B62"/>
    <w:rsid w:val="005B6F1C"/>
    <w:rsid w:val="005B72F5"/>
    <w:rsid w:val="005B73BA"/>
    <w:rsid w:val="005B765C"/>
    <w:rsid w:val="005C01F9"/>
    <w:rsid w:val="005C050F"/>
    <w:rsid w:val="005C089A"/>
    <w:rsid w:val="005C0B20"/>
    <w:rsid w:val="005C1342"/>
    <w:rsid w:val="005C27D5"/>
    <w:rsid w:val="005C29CF"/>
    <w:rsid w:val="005C2B1B"/>
    <w:rsid w:val="005C33E9"/>
    <w:rsid w:val="005C3CED"/>
    <w:rsid w:val="005C420B"/>
    <w:rsid w:val="005C45E2"/>
    <w:rsid w:val="005C515D"/>
    <w:rsid w:val="005C5BD2"/>
    <w:rsid w:val="005C617C"/>
    <w:rsid w:val="005C6992"/>
    <w:rsid w:val="005C7792"/>
    <w:rsid w:val="005C7C54"/>
    <w:rsid w:val="005C7F97"/>
    <w:rsid w:val="005D0398"/>
    <w:rsid w:val="005D0A6F"/>
    <w:rsid w:val="005D1CF2"/>
    <w:rsid w:val="005D339F"/>
    <w:rsid w:val="005D52D7"/>
    <w:rsid w:val="005D64F6"/>
    <w:rsid w:val="005D66FC"/>
    <w:rsid w:val="005D6DDF"/>
    <w:rsid w:val="005E0131"/>
    <w:rsid w:val="005E023D"/>
    <w:rsid w:val="005E0BE4"/>
    <w:rsid w:val="005E20DE"/>
    <w:rsid w:val="005E2356"/>
    <w:rsid w:val="005E2AE3"/>
    <w:rsid w:val="005E2B8D"/>
    <w:rsid w:val="005E3560"/>
    <w:rsid w:val="005E3779"/>
    <w:rsid w:val="005E3E95"/>
    <w:rsid w:val="005E44C7"/>
    <w:rsid w:val="005E4698"/>
    <w:rsid w:val="005E4D13"/>
    <w:rsid w:val="005E4E36"/>
    <w:rsid w:val="005E728D"/>
    <w:rsid w:val="005E7703"/>
    <w:rsid w:val="005E7A46"/>
    <w:rsid w:val="005E7C6A"/>
    <w:rsid w:val="005E7C76"/>
    <w:rsid w:val="005E7DD0"/>
    <w:rsid w:val="005F03C0"/>
    <w:rsid w:val="005F09D3"/>
    <w:rsid w:val="005F0B3B"/>
    <w:rsid w:val="005F0E05"/>
    <w:rsid w:val="005F121A"/>
    <w:rsid w:val="005F13D8"/>
    <w:rsid w:val="005F1751"/>
    <w:rsid w:val="005F2C40"/>
    <w:rsid w:val="005F3493"/>
    <w:rsid w:val="005F387D"/>
    <w:rsid w:val="005F38FE"/>
    <w:rsid w:val="005F3A1E"/>
    <w:rsid w:val="005F3B8A"/>
    <w:rsid w:val="005F3BCC"/>
    <w:rsid w:val="005F3BF6"/>
    <w:rsid w:val="005F3F88"/>
    <w:rsid w:val="005F45D5"/>
    <w:rsid w:val="005F465D"/>
    <w:rsid w:val="005F4B31"/>
    <w:rsid w:val="005F5889"/>
    <w:rsid w:val="005F66C4"/>
    <w:rsid w:val="005F69CA"/>
    <w:rsid w:val="005F7862"/>
    <w:rsid w:val="005F7D2B"/>
    <w:rsid w:val="00600090"/>
    <w:rsid w:val="006003A3"/>
    <w:rsid w:val="00600612"/>
    <w:rsid w:val="006009F0"/>
    <w:rsid w:val="00601CA9"/>
    <w:rsid w:val="00602D35"/>
    <w:rsid w:val="00602E32"/>
    <w:rsid w:val="00602F08"/>
    <w:rsid w:val="00603B76"/>
    <w:rsid w:val="00603D6A"/>
    <w:rsid w:val="00604573"/>
    <w:rsid w:val="0060474A"/>
    <w:rsid w:val="00605582"/>
    <w:rsid w:val="00605C21"/>
    <w:rsid w:val="006065A5"/>
    <w:rsid w:val="00607079"/>
    <w:rsid w:val="0061002F"/>
    <w:rsid w:val="006114F1"/>
    <w:rsid w:val="006119DC"/>
    <w:rsid w:val="00611D6A"/>
    <w:rsid w:val="0061225C"/>
    <w:rsid w:val="006123FC"/>
    <w:rsid w:val="00612537"/>
    <w:rsid w:val="00612A70"/>
    <w:rsid w:val="00613A9D"/>
    <w:rsid w:val="00614A69"/>
    <w:rsid w:val="006151A4"/>
    <w:rsid w:val="006153AA"/>
    <w:rsid w:val="00616045"/>
    <w:rsid w:val="006161BF"/>
    <w:rsid w:val="00616B49"/>
    <w:rsid w:val="00616C69"/>
    <w:rsid w:val="00617EED"/>
    <w:rsid w:val="00620139"/>
    <w:rsid w:val="006208AB"/>
    <w:rsid w:val="00621E57"/>
    <w:rsid w:val="006222C1"/>
    <w:rsid w:val="00622878"/>
    <w:rsid w:val="00622C9C"/>
    <w:rsid w:val="0062379B"/>
    <w:rsid w:val="00623863"/>
    <w:rsid w:val="006238BF"/>
    <w:rsid w:val="00623E25"/>
    <w:rsid w:val="00624F6E"/>
    <w:rsid w:val="0062506B"/>
    <w:rsid w:val="00625610"/>
    <w:rsid w:val="0062562D"/>
    <w:rsid w:val="006260E0"/>
    <w:rsid w:val="006262B7"/>
    <w:rsid w:val="006270CA"/>
    <w:rsid w:val="00627D8B"/>
    <w:rsid w:val="006301C7"/>
    <w:rsid w:val="00630722"/>
    <w:rsid w:val="00630741"/>
    <w:rsid w:val="00633340"/>
    <w:rsid w:val="00634294"/>
    <w:rsid w:val="00634AFE"/>
    <w:rsid w:val="00634FCE"/>
    <w:rsid w:val="0063556D"/>
    <w:rsid w:val="00635B73"/>
    <w:rsid w:val="00635C11"/>
    <w:rsid w:val="00635E42"/>
    <w:rsid w:val="00635F41"/>
    <w:rsid w:val="006360FE"/>
    <w:rsid w:val="00637660"/>
    <w:rsid w:val="00637681"/>
    <w:rsid w:val="0063784E"/>
    <w:rsid w:val="00640457"/>
    <w:rsid w:val="00640458"/>
    <w:rsid w:val="00640D0E"/>
    <w:rsid w:val="0064113D"/>
    <w:rsid w:val="00641FD2"/>
    <w:rsid w:val="00642397"/>
    <w:rsid w:val="00642C69"/>
    <w:rsid w:val="00643DC2"/>
    <w:rsid w:val="00643E6E"/>
    <w:rsid w:val="006441DD"/>
    <w:rsid w:val="006441F7"/>
    <w:rsid w:val="006442EC"/>
    <w:rsid w:val="0064452E"/>
    <w:rsid w:val="00644572"/>
    <w:rsid w:val="00644C0C"/>
    <w:rsid w:val="00644C87"/>
    <w:rsid w:val="00644EA6"/>
    <w:rsid w:val="00645796"/>
    <w:rsid w:val="00645F50"/>
    <w:rsid w:val="00645FBB"/>
    <w:rsid w:val="00646159"/>
    <w:rsid w:val="0064651D"/>
    <w:rsid w:val="0064654A"/>
    <w:rsid w:val="006467C6"/>
    <w:rsid w:val="006468E2"/>
    <w:rsid w:val="00646A12"/>
    <w:rsid w:val="00646A86"/>
    <w:rsid w:val="00647190"/>
    <w:rsid w:val="0064747B"/>
    <w:rsid w:val="006478E7"/>
    <w:rsid w:val="00650500"/>
    <w:rsid w:val="00650528"/>
    <w:rsid w:val="00652161"/>
    <w:rsid w:val="006523AE"/>
    <w:rsid w:val="00652860"/>
    <w:rsid w:val="00652882"/>
    <w:rsid w:val="00652BBC"/>
    <w:rsid w:val="00654648"/>
    <w:rsid w:val="00655862"/>
    <w:rsid w:val="00655EF1"/>
    <w:rsid w:val="00656B4A"/>
    <w:rsid w:val="00656F74"/>
    <w:rsid w:val="006574BA"/>
    <w:rsid w:val="0065752F"/>
    <w:rsid w:val="00660816"/>
    <w:rsid w:val="00660D59"/>
    <w:rsid w:val="00660EEB"/>
    <w:rsid w:val="0066100C"/>
    <w:rsid w:val="00661027"/>
    <w:rsid w:val="00661732"/>
    <w:rsid w:val="006627AD"/>
    <w:rsid w:val="0066325D"/>
    <w:rsid w:val="00663293"/>
    <w:rsid w:val="006633CB"/>
    <w:rsid w:val="006636C6"/>
    <w:rsid w:val="00663DD2"/>
    <w:rsid w:val="0066405F"/>
    <w:rsid w:val="006641BF"/>
    <w:rsid w:val="00665BCF"/>
    <w:rsid w:val="00665C85"/>
    <w:rsid w:val="00665CD1"/>
    <w:rsid w:val="0066657B"/>
    <w:rsid w:val="0066737E"/>
    <w:rsid w:val="0066799F"/>
    <w:rsid w:val="00667AF8"/>
    <w:rsid w:val="006701E5"/>
    <w:rsid w:val="00670B78"/>
    <w:rsid w:val="00670DCB"/>
    <w:rsid w:val="00670E90"/>
    <w:rsid w:val="00671F03"/>
    <w:rsid w:val="00671F27"/>
    <w:rsid w:val="006732B3"/>
    <w:rsid w:val="006739E8"/>
    <w:rsid w:val="00675584"/>
    <w:rsid w:val="00675D51"/>
    <w:rsid w:val="0067654C"/>
    <w:rsid w:val="00677414"/>
    <w:rsid w:val="00677657"/>
    <w:rsid w:val="00677669"/>
    <w:rsid w:val="006778B8"/>
    <w:rsid w:val="006806F8"/>
    <w:rsid w:val="0068254C"/>
    <w:rsid w:val="00683DF2"/>
    <w:rsid w:val="00684E1D"/>
    <w:rsid w:val="00685338"/>
    <w:rsid w:val="0068573F"/>
    <w:rsid w:val="00687D24"/>
    <w:rsid w:val="00687F4E"/>
    <w:rsid w:val="00690C62"/>
    <w:rsid w:val="006920C7"/>
    <w:rsid w:val="006928D5"/>
    <w:rsid w:val="00693070"/>
    <w:rsid w:val="0069394E"/>
    <w:rsid w:val="0069403E"/>
    <w:rsid w:val="00694738"/>
    <w:rsid w:val="006949F0"/>
    <w:rsid w:val="00694C32"/>
    <w:rsid w:val="00694C53"/>
    <w:rsid w:val="00694CF8"/>
    <w:rsid w:val="00695042"/>
    <w:rsid w:val="00696104"/>
    <w:rsid w:val="00696B22"/>
    <w:rsid w:val="00697C6D"/>
    <w:rsid w:val="006A04F2"/>
    <w:rsid w:val="006A09A4"/>
    <w:rsid w:val="006A0EA2"/>
    <w:rsid w:val="006A3F0A"/>
    <w:rsid w:val="006A446E"/>
    <w:rsid w:val="006A480D"/>
    <w:rsid w:val="006A50A1"/>
    <w:rsid w:val="006A5385"/>
    <w:rsid w:val="006A53AF"/>
    <w:rsid w:val="006A5B8F"/>
    <w:rsid w:val="006A5C33"/>
    <w:rsid w:val="006A639C"/>
    <w:rsid w:val="006A6673"/>
    <w:rsid w:val="006A6DED"/>
    <w:rsid w:val="006A7BBD"/>
    <w:rsid w:val="006A7D32"/>
    <w:rsid w:val="006A7F27"/>
    <w:rsid w:val="006B034E"/>
    <w:rsid w:val="006B052A"/>
    <w:rsid w:val="006B09F3"/>
    <w:rsid w:val="006B0D09"/>
    <w:rsid w:val="006B21A7"/>
    <w:rsid w:val="006B274B"/>
    <w:rsid w:val="006B32B9"/>
    <w:rsid w:val="006B3F78"/>
    <w:rsid w:val="006B4059"/>
    <w:rsid w:val="006B5884"/>
    <w:rsid w:val="006B59E5"/>
    <w:rsid w:val="006B62C4"/>
    <w:rsid w:val="006B6981"/>
    <w:rsid w:val="006B6A5E"/>
    <w:rsid w:val="006B6FD1"/>
    <w:rsid w:val="006B76C0"/>
    <w:rsid w:val="006B785C"/>
    <w:rsid w:val="006B7E8B"/>
    <w:rsid w:val="006C017E"/>
    <w:rsid w:val="006C04BA"/>
    <w:rsid w:val="006C04F2"/>
    <w:rsid w:val="006C09B2"/>
    <w:rsid w:val="006C0A57"/>
    <w:rsid w:val="006C0BFB"/>
    <w:rsid w:val="006C1C7A"/>
    <w:rsid w:val="006C1D58"/>
    <w:rsid w:val="006C2919"/>
    <w:rsid w:val="006C30A3"/>
    <w:rsid w:val="006C30C2"/>
    <w:rsid w:val="006C348F"/>
    <w:rsid w:val="006C3903"/>
    <w:rsid w:val="006C3DF7"/>
    <w:rsid w:val="006C4618"/>
    <w:rsid w:val="006C48B2"/>
    <w:rsid w:val="006C53A4"/>
    <w:rsid w:val="006C55F3"/>
    <w:rsid w:val="006C5833"/>
    <w:rsid w:val="006C5EF1"/>
    <w:rsid w:val="006C6202"/>
    <w:rsid w:val="006C64A6"/>
    <w:rsid w:val="006C6F47"/>
    <w:rsid w:val="006C7448"/>
    <w:rsid w:val="006C757E"/>
    <w:rsid w:val="006C75F2"/>
    <w:rsid w:val="006C7B70"/>
    <w:rsid w:val="006D010C"/>
    <w:rsid w:val="006D16BC"/>
    <w:rsid w:val="006D1AF6"/>
    <w:rsid w:val="006D1DE8"/>
    <w:rsid w:val="006D241C"/>
    <w:rsid w:val="006D31DA"/>
    <w:rsid w:val="006D3438"/>
    <w:rsid w:val="006D38A1"/>
    <w:rsid w:val="006D3D52"/>
    <w:rsid w:val="006D4FAA"/>
    <w:rsid w:val="006D605A"/>
    <w:rsid w:val="006D6277"/>
    <w:rsid w:val="006D682E"/>
    <w:rsid w:val="006D690B"/>
    <w:rsid w:val="006D6F34"/>
    <w:rsid w:val="006D7000"/>
    <w:rsid w:val="006D7A57"/>
    <w:rsid w:val="006D7E3B"/>
    <w:rsid w:val="006D7E9E"/>
    <w:rsid w:val="006E0130"/>
    <w:rsid w:val="006E11CF"/>
    <w:rsid w:val="006E13B4"/>
    <w:rsid w:val="006E20AA"/>
    <w:rsid w:val="006E211C"/>
    <w:rsid w:val="006E25BB"/>
    <w:rsid w:val="006E330E"/>
    <w:rsid w:val="006E39E4"/>
    <w:rsid w:val="006E40BB"/>
    <w:rsid w:val="006E41A9"/>
    <w:rsid w:val="006E4CF8"/>
    <w:rsid w:val="006E57C1"/>
    <w:rsid w:val="006E5A28"/>
    <w:rsid w:val="006E5B25"/>
    <w:rsid w:val="006E67BB"/>
    <w:rsid w:val="006E6C1C"/>
    <w:rsid w:val="006E7694"/>
    <w:rsid w:val="006F0F2E"/>
    <w:rsid w:val="006F1627"/>
    <w:rsid w:val="006F1F8C"/>
    <w:rsid w:val="006F3103"/>
    <w:rsid w:val="006F3450"/>
    <w:rsid w:val="006F360A"/>
    <w:rsid w:val="006F4B96"/>
    <w:rsid w:val="006F4C97"/>
    <w:rsid w:val="006F4D8C"/>
    <w:rsid w:val="006F55C1"/>
    <w:rsid w:val="006F595F"/>
    <w:rsid w:val="006F68B9"/>
    <w:rsid w:val="006F6D65"/>
    <w:rsid w:val="006F70A4"/>
    <w:rsid w:val="006F7355"/>
    <w:rsid w:val="006F73EC"/>
    <w:rsid w:val="007002DC"/>
    <w:rsid w:val="00700913"/>
    <w:rsid w:val="00701209"/>
    <w:rsid w:val="00701A84"/>
    <w:rsid w:val="00703040"/>
    <w:rsid w:val="00703303"/>
    <w:rsid w:val="007044D0"/>
    <w:rsid w:val="00704677"/>
    <w:rsid w:val="00704940"/>
    <w:rsid w:val="0070540C"/>
    <w:rsid w:val="00705B44"/>
    <w:rsid w:val="00705B54"/>
    <w:rsid w:val="00705E84"/>
    <w:rsid w:val="007062CF"/>
    <w:rsid w:val="007070E4"/>
    <w:rsid w:val="007075EB"/>
    <w:rsid w:val="00707667"/>
    <w:rsid w:val="00707EDB"/>
    <w:rsid w:val="0071057F"/>
    <w:rsid w:val="00711038"/>
    <w:rsid w:val="00711EA6"/>
    <w:rsid w:val="00712A20"/>
    <w:rsid w:val="00714C30"/>
    <w:rsid w:val="0071597C"/>
    <w:rsid w:val="00716297"/>
    <w:rsid w:val="007169D6"/>
    <w:rsid w:val="00716C2B"/>
    <w:rsid w:val="00716E09"/>
    <w:rsid w:val="007175D4"/>
    <w:rsid w:val="007204B5"/>
    <w:rsid w:val="00721A6C"/>
    <w:rsid w:val="00721B98"/>
    <w:rsid w:val="007221EB"/>
    <w:rsid w:val="00722646"/>
    <w:rsid w:val="00722BBC"/>
    <w:rsid w:val="00723126"/>
    <w:rsid w:val="00723209"/>
    <w:rsid w:val="007233E7"/>
    <w:rsid w:val="00723408"/>
    <w:rsid w:val="007235D8"/>
    <w:rsid w:val="0072420A"/>
    <w:rsid w:val="0072524F"/>
    <w:rsid w:val="0072526E"/>
    <w:rsid w:val="0072552C"/>
    <w:rsid w:val="007258E9"/>
    <w:rsid w:val="007276C0"/>
    <w:rsid w:val="00727E66"/>
    <w:rsid w:val="00727E79"/>
    <w:rsid w:val="007308F7"/>
    <w:rsid w:val="00730D1D"/>
    <w:rsid w:val="0073132E"/>
    <w:rsid w:val="007315DE"/>
    <w:rsid w:val="0073205F"/>
    <w:rsid w:val="00732AFD"/>
    <w:rsid w:val="00732B40"/>
    <w:rsid w:val="00732B6F"/>
    <w:rsid w:val="00732DCF"/>
    <w:rsid w:val="00733BE6"/>
    <w:rsid w:val="00734103"/>
    <w:rsid w:val="007355BE"/>
    <w:rsid w:val="00735FD2"/>
    <w:rsid w:val="00735FF0"/>
    <w:rsid w:val="00736AF3"/>
    <w:rsid w:val="00737073"/>
    <w:rsid w:val="0073782E"/>
    <w:rsid w:val="0073783E"/>
    <w:rsid w:val="00740029"/>
    <w:rsid w:val="00740C6D"/>
    <w:rsid w:val="00740D32"/>
    <w:rsid w:val="00741424"/>
    <w:rsid w:val="0074195A"/>
    <w:rsid w:val="007429E7"/>
    <w:rsid w:val="00744509"/>
    <w:rsid w:val="00745645"/>
    <w:rsid w:val="00746430"/>
    <w:rsid w:val="00746BBD"/>
    <w:rsid w:val="007472A0"/>
    <w:rsid w:val="0075055D"/>
    <w:rsid w:val="0075076C"/>
    <w:rsid w:val="00750BCB"/>
    <w:rsid w:val="00751056"/>
    <w:rsid w:val="007536E2"/>
    <w:rsid w:val="00753817"/>
    <w:rsid w:val="00753CFD"/>
    <w:rsid w:val="00754968"/>
    <w:rsid w:val="00754AAA"/>
    <w:rsid w:val="00754DAB"/>
    <w:rsid w:val="007550BA"/>
    <w:rsid w:val="00755597"/>
    <w:rsid w:val="00755985"/>
    <w:rsid w:val="0075668A"/>
    <w:rsid w:val="007569EA"/>
    <w:rsid w:val="00757733"/>
    <w:rsid w:val="007577B2"/>
    <w:rsid w:val="00757992"/>
    <w:rsid w:val="007604A3"/>
    <w:rsid w:val="00760A2D"/>
    <w:rsid w:val="00760B0A"/>
    <w:rsid w:val="00761258"/>
    <w:rsid w:val="00762204"/>
    <w:rsid w:val="00762700"/>
    <w:rsid w:val="00762797"/>
    <w:rsid w:val="00762C76"/>
    <w:rsid w:val="00763967"/>
    <w:rsid w:val="00764272"/>
    <w:rsid w:val="007646F9"/>
    <w:rsid w:val="0076488D"/>
    <w:rsid w:val="00764FA2"/>
    <w:rsid w:val="0076663F"/>
    <w:rsid w:val="007666CF"/>
    <w:rsid w:val="00766703"/>
    <w:rsid w:val="00767217"/>
    <w:rsid w:val="0076736D"/>
    <w:rsid w:val="00770AEE"/>
    <w:rsid w:val="007710A3"/>
    <w:rsid w:val="00771DCD"/>
    <w:rsid w:val="00773C5D"/>
    <w:rsid w:val="00774BDB"/>
    <w:rsid w:val="0077500B"/>
    <w:rsid w:val="007753A5"/>
    <w:rsid w:val="00775CE0"/>
    <w:rsid w:val="00777990"/>
    <w:rsid w:val="00777BBC"/>
    <w:rsid w:val="00777DDD"/>
    <w:rsid w:val="00780938"/>
    <w:rsid w:val="007820AE"/>
    <w:rsid w:val="007822D2"/>
    <w:rsid w:val="007823BA"/>
    <w:rsid w:val="00782A03"/>
    <w:rsid w:val="007830E2"/>
    <w:rsid w:val="00783934"/>
    <w:rsid w:val="00784EED"/>
    <w:rsid w:val="007851A7"/>
    <w:rsid w:val="007856F9"/>
    <w:rsid w:val="00785F42"/>
    <w:rsid w:val="007861CC"/>
    <w:rsid w:val="00786396"/>
    <w:rsid w:val="00786D3A"/>
    <w:rsid w:val="00790983"/>
    <w:rsid w:val="00790EB9"/>
    <w:rsid w:val="00791440"/>
    <w:rsid w:val="00791A3C"/>
    <w:rsid w:val="00791B78"/>
    <w:rsid w:val="00791C89"/>
    <w:rsid w:val="00792894"/>
    <w:rsid w:val="00793570"/>
    <w:rsid w:val="0079537D"/>
    <w:rsid w:val="007957EE"/>
    <w:rsid w:val="00795D50"/>
    <w:rsid w:val="007973D1"/>
    <w:rsid w:val="007975E9"/>
    <w:rsid w:val="0079771A"/>
    <w:rsid w:val="007A21E4"/>
    <w:rsid w:val="007A2206"/>
    <w:rsid w:val="007A25C8"/>
    <w:rsid w:val="007A2D22"/>
    <w:rsid w:val="007A2F8F"/>
    <w:rsid w:val="007A3980"/>
    <w:rsid w:val="007A3DBC"/>
    <w:rsid w:val="007A508B"/>
    <w:rsid w:val="007A533C"/>
    <w:rsid w:val="007A6199"/>
    <w:rsid w:val="007A6275"/>
    <w:rsid w:val="007A630F"/>
    <w:rsid w:val="007A6979"/>
    <w:rsid w:val="007A6BBC"/>
    <w:rsid w:val="007A6C7E"/>
    <w:rsid w:val="007A797A"/>
    <w:rsid w:val="007A7A5E"/>
    <w:rsid w:val="007B1C36"/>
    <w:rsid w:val="007B1E72"/>
    <w:rsid w:val="007B217D"/>
    <w:rsid w:val="007B23D6"/>
    <w:rsid w:val="007B2870"/>
    <w:rsid w:val="007B2F0A"/>
    <w:rsid w:val="007B3420"/>
    <w:rsid w:val="007B3480"/>
    <w:rsid w:val="007B3B38"/>
    <w:rsid w:val="007B3E07"/>
    <w:rsid w:val="007B4014"/>
    <w:rsid w:val="007B4D85"/>
    <w:rsid w:val="007B4FB4"/>
    <w:rsid w:val="007B5AA4"/>
    <w:rsid w:val="007B5B06"/>
    <w:rsid w:val="007B63FF"/>
    <w:rsid w:val="007B6E75"/>
    <w:rsid w:val="007B76DA"/>
    <w:rsid w:val="007B796D"/>
    <w:rsid w:val="007B7A43"/>
    <w:rsid w:val="007C05F5"/>
    <w:rsid w:val="007C3073"/>
    <w:rsid w:val="007C30EB"/>
    <w:rsid w:val="007C314A"/>
    <w:rsid w:val="007C35E8"/>
    <w:rsid w:val="007C36FC"/>
    <w:rsid w:val="007C37DA"/>
    <w:rsid w:val="007C432F"/>
    <w:rsid w:val="007C4567"/>
    <w:rsid w:val="007C4605"/>
    <w:rsid w:val="007C4CB6"/>
    <w:rsid w:val="007C53DD"/>
    <w:rsid w:val="007C5446"/>
    <w:rsid w:val="007C5CDF"/>
    <w:rsid w:val="007C608E"/>
    <w:rsid w:val="007C6140"/>
    <w:rsid w:val="007C665F"/>
    <w:rsid w:val="007C6747"/>
    <w:rsid w:val="007C69A1"/>
    <w:rsid w:val="007C6C88"/>
    <w:rsid w:val="007C7DE0"/>
    <w:rsid w:val="007D0462"/>
    <w:rsid w:val="007D1110"/>
    <w:rsid w:val="007D132A"/>
    <w:rsid w:val="007D2188"/>
    <w:rsid w:val="007D2656"/>
    <w:rsid w:val="007D2CE7"/>
    <w:rsid w:val="007D2D93"/>
    <w:rsid w:val="007D3157"/>
    <w:rsid w:val="007D36D2"/>
    <w:rsid w:val="007D3871"/>
    <w:rsid w:val="007D44CA"/>
    <w:rsid w:val="007D4FD9"/>
    <w:rsid w:val="007D55F9"/>
    <w:rsid w:val="007D5A15"/>
    <w:rsid w:val="007D5F9D"/>
    <w:rsid w:val="007D6120"/>
    <w:rsid w:val="007D652B"/>
    <w:rsid w:val="007D656A"/>
    <w:rsid w:val="007D688D"/>
    <w:rsid w:val="007D7A80"/>
    <w:rsid w:val="007D7EB5"/>
    <w:rsid w:val="007D7F8A"/>
    <w:rsid w:val="007E01F9"/>
    <w:rsid w:val="007E0689"/>
    <w:rsid w:val="007E0DCB"/>
    <w:rsid w:val="007E129C"/>
    <w:rsid w:val="007E19A6"/>
    <w:rsid w:val="007E1DBA"/>
    <w:rsid w:val="007E2286"/>
    <w:rsid w:val="007E238B"/>
    <w:rsid w:val="007E36B5"/>
    <w:rsid w:val="007E443A"/>
    <w:rsid w:val="007E49CC"/>
    <w:rsid w:val="007E50E5"/>
    <w:rsid w:val="007E5660"/>
    <w:rsid w:val="007E6A54"/>
    <w:rsid w:val="007E6DB4"/>
    <w:rsid w:val="007E7199"/>
    <w:rsid w:val="007E79C0"/>
    <w:rsid w:val="007E7AE0"/>
    <w:rsid w:val="007E7F69"/>
    <w:rsid w:val="007F0995"/>
    <w:rsid w:val="007F0EDB"/>
    <w:rsid w:val="007F1224"/>
    <w:rsid w:val="007F246E"/>
    <w:rsid w:val="007F2808"/>
    <w:rsid w:val="007F2EB3"/>
    <w:rsid w:val="007F3033"/>
    <w:rsid w:val="007F34D4"/>
    <w:rsid w:val="007F4D08"/>
    <w:rsid w:val="007F5CD6"/>
    <w:rsid w:val="007F63FD"/>
    <w:rsid w:val="007F6CF0"/>
    <w:rsid w:val="007F6E1F"/>
    <w:rsid w:val="007F79EC"/>
    <w:rsid w:val="0080078F"/>
    <w:rsid w:val="008018EC"/>
    <w:rsid w:val="008025E5"/>
    <w:rsid w:val="00805B52"/>
    <w:rsid w:val="008060DC"/>
    <w:rsid w:val="0080627B"/>
    <w:rsid w:val="00806A3E"/>
    <w:rsid w:val="00806AED"/>
    <w:rsid w:val="00806F28"/>
    <w:rsid w:val="00807E30"/>
    <w:rsid w:val="00810271"/>
    <w:rsid w:val="0081030F"/>
    <w:rsid w:val="0081137A"/>
    <w:rsid w:val="0081150B"/>
    <w:rsid w:val="00811968"/>
    <w:rsid w:val="008132C7"/>
    <w:rsid w:val="00813B48"/>
    <w:rsid w:val="00814AAB"/>
    <w:rsid w:val="00814DBB"/>
    <w:rsid w:val="00814EA5"/>
    <w:rsid w:val="0081519B"/>
    <w:rsid w:val="00815CB9"/>
    <w:rsid w:val="0082044E"/>
    <w:rsid w:val="00820977"/>
    <w:rsid w:val="00820BD6"/>
    <w:rsid w:val="00821390"/>
    <w:rsid w:val="00821609"/>
    <w:rsid w:val="00821C7B"/>
    <w:rsid w:val="00821EC6"/>
    <w:rsid w:val="00821EDA"/>
    <w:rsid w:val="00821FD3"/>
    <w:rsid w:val="00822F37"/>
    <w:rsid w:val="008230EB"/>
    <w:rsid w:val="008231F4"/>
    <w:rsid w:val="008232E8"/>
    <w:rsid w:val="00824024"/>
    <w:rsid w:val="00824943"/>
    <w:rsid w:val="0082512B"/>
    <w:rsid w:val="008263AE"/>
    <w:rsid w:val="0082696F"/>
    <w:rsid w:val="00826E60"/>
    <w:rsid w:val="008278E6"/>
    <w:rsid w:val="0083009D"/>
    <w:rsid w:val="00830814"/>
    <w:rsid w:val="00830816"/>
    <w:rsid w:val="00830B3B"/>
    <w:rsid w:val="0083149E"/>
    <w:rsid w:val="008314A0"/>
    <w:rsid w:val="008329E2"/>
    <w:rsid w:val="00832B2E"/>
    <w:rsid w:val="00832D29"/>
    <w:rsid w:val="00834253"/>
    <w:rsid w:val="00834D25"/>
    <w:rsid w:val="00835430"/>
    <w:rsid w:val="0083587A"/>
    <w:rsid w:val="008359AE"/>
    <w:rsid w:val="00835C17"/>
    <w:rsid w:val="00836668"/>
    <w:rsid w:val="00836DAE"/>
    <w:rsid w:val="008374DE"/>
    <w:rsid w:val="00837AC0"/>
    <w:rsid w:val="00837E5A"/>
    <w:rsid w:val="00840495"/>
    <w:rsid w:val="008408E6"/>
    <w:rsid w:val="00840EB3"/>
    <w:rsid w:val="00841074"/>
    <w:rsid w:val="00841662"/>
    <w:rsid w:val="00842212"/>
    <w:rsid w:val="00843974"/>
    <w:rsid w:val="00843F0D"/>
    <w:rsid w:val="00844A01"/>
    <w:rsid w:val="00844CBD"/>
    <w:rsid w:val="00844F2E"/>
    <w:rsid w:val="00845851"/>
    <w:rsid w:val="00845997"/>
    <w:rsid w:val="008462DD"/>
    <w:rsid w:val="008469AE"/>
    <w:rsid w:val="00847B6D"/>
    <w:rsid w:val="00850262"/>
    <w:rsid w:val="008507DA"/>
    <w:rsid w:val="0085097F"/>
    <w:rsid w:val="00852010"/>
    <w:rsid w:val="00852CB9"/>
    <w:rsid w:val="00853095"/>
    <w:rsid w:val="00853171"/>
    <w:rsid w:val="00853D15"/>
    <w:rsid w:val="008544D8"/>
    <w:rsid w:val="00854996"/>
    <w:rsid w:val="00854FBF"/>
    <w:rsid w:val="0085557E"/>
    <w:rsid w:val="008559A1"/>
    <w:rsid w:val="00856180"/>
    <w:rsid w:val="008570E1"/>
    <w:rsid w:val="00857525"/>
    <w:rsid w:val="008576B6"/>
    <w:rsid w:val="00857C7F"/>
    <w:rsid w:val="00860912"/>
    <w:rsid w:val="00860A10"/>
    <w:rsid w:val="00860AA0"/>
    <w:rsid w:val="00860CB6"/>
    <w:rsid w:val="00860F94"/>
    <w:rsid w:val="00861088"/>
    <w:rsid w:val="008622DF"/>
    <w:rsid w:val="008627AF"/>
    <w:rsid w:val="008627EC"/>
    <w:rsid w:val="0086297D"/>
    <w:rsid w:val="00863856"/>
    <w:rsid w:val="00863D14"/>
    <w:rsid w:val="008651B5"/>
    <w:rsid w:val="008653D8"/>
    <w:rsid w:val="0086587E"/>
    <w:rsid w:val="00865BC5"/>
    <w:rsid w:val="008661E4"/>
    <w:rsid w:val="00866BDB"/>
    <w:rsid w:val="00866E29"/>
    <w:rsid w:val="00866FB6"/>
    <w:rsid w:val="00867184"/>
    <w:rsid w:val="00867699"/>
    <w:rsid w:val="00867CEF"/>
    <w:rsid w:val="00867E87"/>
    <w:rsid w:val="008711A8"/>
    <w:rsid w:val="00871227"/>
    <w:rsid w:val="00871BCE"/>
    <w:rsid w:val="00872D01"/>
    <w:rsid w:val="00873322"/>
    <w:rsid w:val="008733AB"/>
    <w:rsid w:val="0087390A"/>
    <w:rsid w:val="00873A51"/>
    <w:rsid w:val="00874205"/>
    <w:rsid w:val="0087447B"/>
    <w:rsid w:val="008757EC"/>
    <w:rsid w:val="00875AE4"/>
    <w:rsid w:val="008760A3"/>
    <w:rsid w:val="00876589"/>
    <w:rsid w:val="0087667D"/>
    <w:rsid w:val="00877294"/>
    <w:rsid w:val="0087773B"/>
    <w:rsid w:val="0087788E"/>
    <w:rsid w:val="00877E0E"/>
    <w:rsid w:val="0088051A"/>
    <w:rsid w:val="00880A7B"/>
    <w:rsid w:val="00880C58"/>
    <w:rsid w:val="00880D72"/>
    <w:rsid w:val="008814E2"/>
    <w:rsid w:val="0088163B"/>
    <w:rsid w:val="00882337"/>
    <w:rsid w:val="008825A2"/>
    <w:rsid w:val="008827C2"/>
    <w:rsid w:val="00882C71"/>
    <w:rsid w:val="00883295"/>
    <w:rsid w:val="00883716"/>
    <w:rsid w:val="008839A4"/>
    <w:rsid w:val="00884BC8"/>
    <w:rsid w:val="00884E8D"/>
    <w:rsid w:val="008852C8"/>
    <w:rsid w:val="00886298"/>
    <w:rsid w:val="008865F2"/>
    <w:rsid w:val="00887468"/>
    <w:rsid w:val="008875E8"/>
    <w:rsid w:val="00887773"/>
    <w:rsid w:val="00887B18"/>
    <w:rsid w:val="00890473"/>
    <w:rsid w:val="008909FF"/>
    <w:rsid w:val="00890E0D"/>
    <w:rsid w:val="008915C1"/>
    <w:rsid w:val="00891730"/>
    <w:rsid w:val="00891BF7"/>
    <w:rsid w:val="00891CEC"/>
    <w:rsid w:val="00891D54"/>
    <w:rsid w:val="00891F3A"/>
    <w:rsid w:val="00892950"/>
    <w:rsid w:val="00892B6D"/>
    <w:rsid w:val="0089310B"/>
    <w:rsid w:val="008934B3"/>
    <w:rsid w:val="008938E8"/>
    <w:rsid w:val="0089433B"/>
    <w:rsid w:val="008943E6"/>
    <w:rsid w:val="00894D6A"/>
    <w:rsid w:val="00895067"/>
    <w:rsid w:val="00895243"/>
    <w:rsid w:val="00895494"/>
    <w:rsid w:val="00895DAC"/>
    <w:rsid w:val="00896A65"/>
    <w:rsid w:val="00896A98"/>
    <w:rsid w:val="00897190"/>
    <w:rsid w:val="00897263"/>
    <w:rsid w:val="00897413"/>
    <w:rsid w:val="008A0381"/>
    <w:rsid w:val="008A0E4A"/>
    <w:rsid w:val="008A0FA6"/>
    <w:rsid w:val="008A10BC"/>
    <w:rsid w:val="008A153C"/>
    <w:rsid w:val="008A2213"/>
    <w:rsid w:val="008A29A7"/>
    <w:rsid w:val="008A3BEB"/>
    <w:rsid w:val="008A3D95"/>
    <w:rsid w:val="008A40DC"/>
    <w:rsid w:val="008A4377"/>
    <w:rsid w:val="008A483D"/>
    <w:rsid w:val="008A4F17"/>
    <w:rsid w:val="008A5118"/>
    <w:rsid w:val="008A6E98"/>
    <w:rsid w:val="008A6EEC"/>
    <w:rsid w:val="008A7027"/>
    <w:rsid w:val="008A7A18"/>
    <w:rsid w:val="008B07C7"/>
    <w:rsid w:val="008B0F00"/>
    <w:rsid w:val="008B0F96"/>
    <w:rsid w:val="008B172E"/>
    <w:rsid w:val="008B1C3F"/>
    <w:rsid w:val="008B2281"/>
    <w:rsid w:val="008B2919"/>
    <w:rsid w:val="008B343F"/>
    <w:rsid w:val="008B3D4A"/>
    <w:rsid w:val="008B3FEC"/>
    <w:rsid w:val="008B443A"/>
    <w:rsid w:val="008B473B"/>
    <w:rsid w:val="008B4B64"/>
    <w:rsid w:val="008B5246"/>
    <w:rsid w:val="008B58E8"/>
    <w:rsid w:val="008B5A35"/>
    <w:rsid w:val="008B5CAC"/>
    <w:rsid w:val="008B62F4"/>
    <w:rsid w:val="008B6E45"/>
    <w:rsid w:val="008B6F74"/>
    <w:rsid w:val="008B7848"/>
    <w:rsid w:val="008B7BDB"/>
    <w:rsid w:val="008C0553"/>
    <w:rsid w:val="008C0B6F"/>
    <w:rsid w:val="008C117B"/>
    <w:rsid w:val="008C18AE"/>
    <w:rsid w:val="008C18CB"/>
    <w:rsid w:val="008C1CE0"/>
    <w:rsid w:val="008C1ED3"/>
    <w:rsid w:val="008C2060"/>
    <w:rsid w:val="008C26D3"/>
    <w:rsid w:val="008C2B6B"/>
    <w:rsid w:val="008C2F57"/>
    <w:rsid w:val="008C32BB"/>
    <w:rsid w:val="008C3BF9"/>
    <w:rsid w:val="008C3C0D"/>
    <w:rsid w:val="008C3DA1"/>
    <w:rsid w:val="008C405E"/>
    <w:rsid w:val="008C40F8"/>
    <w:rsid w:val="008C422D"/>
    <w:rsid w:val="008C4D3C"/>
    <w:rsid w:val="008C6343"/>
    <w:rsid w:val="008C6A8F"/>
    <w:rsid w:val="008C6BEE"/>
    <w:rsid w:val="008C7DDC"/>
    <w:rsid w:val="008D0089"/>
    <w:rsid w:val="008D014D"/>
    <w:rsid w:val="008D0682"/>
    <w:rsid w:val="008D0E1B"/>
    <w:rsid w:val="008D12DA"/>
    <w:rsid w:val="008D15D4"/>
    <w:rsid w:val="008D1760"/>
    <w:rsid w:val="008D17B0"/>
    <w:rsid w:val="008D18A8"/>
    <w:rsid w:val="008D20F4"/>
    <w:rsid w:val="008D267F"/>
    <w:rsid w:val="008D274B"/>
    <w:rsid w:val="008D2E9A"/>
    <w:rsid w:val="008D2FAA"/>
    <w:rsid w:val="008D3227"/>
    <w:rsid w:val="008D32C8"/>
    <w:rsid w:val="008D35F9"/>
    <w:rsid w:val="008D391F"/>
    <w:rsid w:val="008D48C2"/>
    <w:rsid w:val="008D4F50"/>
    <w:rsid w:val="008D55F2"/>
    <w:rsid w:val="008D588A"/>
    <w:rsid w:val="008D7C26"/>
    <w:rsid w:val="008D7EBF"/>
    <w:rsid w:val="008E04F5"/>
    <w:rsid w:val="008E0AE9"/>
    <w:rsid w:val="008E17B5"/>
    <w:rsid w:val="008E194A"/>
    <w:rsid w:val="008E2677"/>
    <w:rsid w:val="008E2FC6"/>
    <w:rsid w:val="008E32A4"/>
    <w:rsid w:val="008E3300"/>
    <w:rsid w:val="008E4AAA"/>
    <w:rsid w:val="008E57C0"/>
    <w:rsid w:val="008E62C0"/>
    <w:rsid w:val="008E6462"/>
    <w:rsid w:val="008E64AC"/>
    <w:rsid w:val="008E658A"/>
    <w:rsid w:val="008E67B0"/>
    <w:rsid w:val="008E67C2"/>
    <w:rsid w:val="008E6C72"/>
    <w:rsid w:val="008E6D4D"/>
    <w:rsid w:val="008E7697"/>
    <w:rsid w:val="008E77E4"/>
    <w:rsid w:val="008E7C65"/>
    <w:rsid w:val="008E7DD3"/>
    <w:rsid w:val="008F0A0F"/>
    <w:rsid w:val="008F2290"/>
    <w:rsid w:val="008F2B86"/>
    <w:rsid w:val="008F2D34"/>
    <w:rsid w:val="008F326A"/>
    <w:rsid w:val="008F425D"/>
    <w:rsid w:val="008F4E13"/>
    <w:rsid w:val="008F5408"/>
    <w:rsid w:val="008F5993"/>
    <w:rsid w:val="008F5F53"/>
    <w:rsid w:val="008F6232"/>
    <w:rsid w:val="008F70A9"/>
    <w:rsid w:val="008F70CB"/>
    <w:rsid w:val="008F748A"/>
    <w:rsid w:val="008F75A4"/>
    <w:rsid w:val="008F760C"/>
    <w:rsid w:val="00900050"/>
    <w:rsid w:val="0090074C"/>
    <w:rsid w:val="0090105D"/>
    <w:rsid w:val="00901126"/>
    <w:rsid w:val="00901218"/>
    <w:rsid w:val="009027C1"/>
    <w:rsid w:val="00903F9E"/>
    <w:rsid w:val="00904825"/>
    <w:rsid w:val="00904AD4"/>
    <w:rsid w:val="00904BB5"/>
    <w:rsid w:val="00904FB5"/>
    <w:rsid w:val="0090556E"/>
    <w:rsid w:val="00905803"/>
    <w:rsid w:val="00905F33"/>
    <w:rsid w:val="00906425"/>
    <w:rsid w:val="0090683E"/>
    <w:rsid w:val="00907A96"/>
    <w:rsid w:val="00907C80"/>
    <w:rsid w:val="00910474"/>
    <w:rsid w:val="00910AD7"/>
    <w:rsid w:val="00910DF9"/>
    <w:rsid w:val="00911436"/>
    <w:rsid w:val="009114B8"/>
    <w:rsid w:val="00912BAB"/>
    <w:rsid w:val="00912D98"/>
    <w:rsid w:val="00913691"/>
    <w:rsid w:val="00913A3B"/>
    <w:rsid w:val="00913D5A"/>
    <w:rsid w:val="00913F14"/>
    <w:rsid w:val="00913F58"/>
    <w:rsid w:val="00914998"/>
    <w:rsid w:val="00915536"/>
    <w:rsid w:val="00915579"/>
    <w:rsid w:val="009157B8"/>
    <w:rsid w:val="00915A2C"/>
    <w:rsid w:val="009163F8"/>
    <w:rsid w:val="009165F2"/>
    <w:rsid w:val="0091748F"/>
    <w:rsid w:val="00917FA8"/>
    <w:rsid w:val="00920011"/>
    <w:rsid w:val="00920985"/>
    <w:rsid w:val="00920BF0"/>
    <w:rsid w:val="009216DB"/>
    <w:rsid w:val="00921FDA"/>
    <w:rsid w:val="00922204"/>
    <w:rsid w:val="00922624"/>
    <w:rsid w:val="00923289"/>
    <w:rsid w:val="00923C21"/>
    <w:rsid w:val="009246C1"/>
    <w:rsid w:val="009268E9"/>
    <w:rsid w:val="00927D87"/>
    <w:rsid w:val="00932803"/>
    <w:rsid w:val="00932BC8"/>
    <w:rsid w:val="00933919"/>
    <w:rsid w:val="009349EC"/>
    <w:rsid w:val="00935E37"/>
    <w:rsid w:val="00935F44"/>
    <w:rsid w:val="00936C03"/>
    <w:rsid w:val="00937807"/>
    <w:rsid w:val="009400FC"/>
    <w:rsid w:val="009404EA"/>
    <w:rsid w:val="00940779"/>
    <w:rsid w:val="0094124A"/>
    <w:rsid w:val="00942B54"/>
    <w:rsid w:val="00942B59"/>
    <w:rsid w:val="00943AA5"/>
    <w:rsid w:val="009448FF"/>
    <w:rsid w:val="00945168"/>
    <w:rsid w:val="00947270"/>
    <w:rsid w:val="0094759F"/>
    <w:rsid w:val="00950487"/>
    <w:rsid w:val="00951311"/>
    <w:rsid w:val="00951555"/>
    <w:rsid w:val="00951806"/>
    <w:rsid w:val="00951BC2"/>
    <w:rsid w:val="0095233C"/>
    <w:rsid w:val="00953072"/>
    <w:rsid w:val="00953767"/>
    <w:rsid w:val="00954089"/>
    <w:rsid w:val="009541A4"/>
    <w:rsid w:val="00954C65"/>
    <w:rsid w:val="00954F40"/>
    <w:rsid w:val="00955146"/>
    <w:rsid w:val="00955297"/>
    <w:rsid w:val="009555AF"/>
    <w:rsid w:val="00955C02"/>
    <w:rsid w:val="00956594"/>
    <w:rsid w:val="009574BA"/>
    <w:rsid w:val="009614A6"/>
    <w:rsid w:val="0096197F"/>
    <w:rsid w:val="00961EFE"/>
    <w:rsid w:val="009624ED"/>
    <w:rsid w:val="0096336E"/>
    <w:rsid w:val="009638BC"/>
    <w:rsid w:val="00964711"/>
    <w:rsid w:val="00965BFD"/>
    <w:rsid w:val="00965DA9"/>
    <w:rsid w:val="00966019"/>
    <w:rsid w:val="0096655C"/>
    <w:rsid w:val="0096709D"/>
    <w:rsid w:val="00967A4A"/>
    <w:rsid w:val="0097039E"/>
    <w:rsid w:val="009704B7"/>
    <w:rsid w:val="009712C7"/>
    <w:rsid w:val="0097212D"/>
    <w:rsid w:val="00972176"/>
    <w:rsid w:val="00972D98"/>
    <w:rsid w:val="00972DA3"/>
    <w:rsid w:val="00974408"/>
    <w:rsid w:val="00974A03"/>
    <w:rsid w:val="009759D4"/>
    <w:rsid w:val="00975C47"/>
    <w:rsid w:val="00975D6E"/>
    <w:rsid w:val="00975E42"/>
    <w:rsid w:val="00976314"/>
    <w:rsid w:val="00977221"/>
    <w:rsid w:val="00977F91"/>
    <w:rsid w:val="00977FD7"/>
    <w:rsid w:val="0098059F"/>
    <w:rsid w:val="00980E55"/>
    <w:rsid w:val="00981DD0"/>
    <w:rsid w:val="009821ED"/>
    <w:rsid w:val="00982543"/>
    <w:rsid w:val="0098347F"/>
    <w:rsid w:val="00983954"/>
    <w:rsid w:val="00983B1B"/>
    <w:rsid w:val="00985E93"/>
    <w:rsid w:val="00990C34"/>
    <w:rsid w:val="00990CD9"/>
    <w:rsid w:val="009913B7"/>
    <w:rsid w:val="00991A86"/>
    <w:rsid w:val="00991DF4"/>
    <w:rsid w:val="00992407"/>
    <w:rsid w:val="00992551"/>
    <w:rsid w:val="00992610"/>
    <w:rsid w:val="00992CDB"/>
    <w:rsid w:val="00993918"/>
    <w:rsid w:val="00993939"/>
    <w:rsid w:val="00993945"/>
    <w:rsid w:val="00993B61"/>
    <w:rsid w:val="009942DF"/>
    <w:rsid w:val="009954FD"/>
    <w:rsid w:val="0099558A"/>
    <w:rsid w:val="009961E7"/>
    <w:rsid w:val="00996734"/>
    <w:rsid w:val="009A0122"/>
    <w:rsid w:val="009A07D1"/>
    <w:rsid w:val="009A0F01"/>
    <w:rsid w:val="009A18AD"/>
    <w:rsid w:val="009A1D1C"/>
    <w:rsid w:val="009A4296"/>
    <w:rsid w:val="009A4CCB"/>
    <w:rsid w:val="009A620B"/>
    <w:rsid w:val="009A6791"/>
    <w:rsid w:val="009A6894"/>
    <w:rsid w:val="009A6A59"/>
    <w:rsid w:val="009A6A98"/>
    <w:rsid w:val="009A6AEA"/>
    <w:rsid w:val="009A6D9B"/>
    <w:rsid w:val="009A76B2"/>
    <w:rsid w:val="009B0964"/>
    <w:rsid w:val="009B0EA9"/>
    <w:rsid w:val="009B151E"/>
    <w:rsid w:val="009B1798"/>
    <w:rsid w:val="009B1A8C"/>
    <w:rsid w:val="009B1D50"/>
    <w:rsid w:val="009B1F86"/>
    <w:rsid w:val="009B2228"/>
    <w:rsid w:val="009B2266"/>
    <w:rsid w:val="009B24CF"/>
    <w:rsid w:val="009B2684"/>
    <w:rsid w:val="009B3C33"/>
    <w:rsid w:val="009B3CB5"/>
    <w:rsid w:val="009B47BB"/>
    <w:rsid w:val="009B4ABB"/>
    <w:rsid w:val="009B4B97"/>
    <w:rsid w:val="009B5842"/>
    <w:rsid w:val="009B5C20"/>
    <w:rsid w:val="009B5F07"/>
    <w:rsid w:val="009B6978"/>
    <w:rsid w:val="009B7141"/>
    <w:rsid w:val="009B7170"/>
    <w:rsid w:val="009B7CC9"/>
    <w:rsid w:val="009C1148"/>
    <w:rsid w:val="009C2102"/>
    <w:rsid w:val="009C265E"/>
    <w:rsid w:val="009C2BBD"/>
    <w:rsid w:val="009C34FC"/>
    <w:rsid w:val="009C3693"/>
    <w:rsid w:val="009C3890"/>
    <w:rsid w:val="009C3C26"/>
    <w:rsid w:val="009C3C9B"/>
    <w:rsid w:val="009C3D54"/>
    <w:rsid w:val="009C3F65"/>
    <w:rsid w:val="009C473A"/>
    <w:rsid w:val="009C4E59"/>
    <w:rsid w:val="009C60DA"/>
    <w:rsid w:val="009C6782"/>
    <w:rsid w:val="009C6E1C"/>
    <w:rsid w:val="009C71BD"/>
    <w:rsid w:val="009C746B"/>
    <w:rsid w:val="009C771B"/>
    <w:rsid w:val="009D0044"/>
    <w:rsid w:val="009D0481"/>
    <w:rsid w:val="009D0D9E"/>
    <w:rsid w:val="009D145A"/>
    <w:rsid w:val="009D152E"/>
    <w:rsid w:val="009D16E3"/>
    <w:rsid w:val="009D4334"/>
    <w:rsid w:val="009D43BF"/>
    <w:rsid w:val="009D4D1D"/>
    <w:rsid w:val="009D54E0"/>
    <w:rsid w:val="009D5F36"/>
    <w:rsid w:val="009D6A62"/>
    <w:rsid w:val="009D7063"/>
    <w:rsid w:val="009D732A"/>
    <w:rsid w:val="009D7472"/>
    <w:rsid w:val="009D76CD"/>
    <w:rsid w:val="009E0077"/>
    <w:rsid w:val="009E0189"/>
    <w:rsid w:val="009E0E90"/>
    <w:rsid w:val="009E0EB6"/>
    <w:rsid w:val="009E14AD"/>
    <w:rsid w:val="009E1B4F"/>
    <w:rsid w:val="009E247C"/>
    <w:rsid w:val="009E2514"/>
    <w:rsid w:val="009E2C58"/>
    <w:rsid w:val="009E2C85"/>
    <w:rsid w:val="009E2F64"/>
    <w:rsid w:val="009E30F7"/>
    <w:rsid w:val="009E3110"/>
    <w:rsid w:val="009E3158"/>
    <w:rsid w:val="009E393D"/>
    <w:rsid w:val="009E3DA6"/>
    <w:rsid w:val="009E4FA9"/>
    <w:rsid w:val="009E695C"/>
    <w:rsid w:val="009E6D58"/>
    <w:rsid w:val="009E794F"/>
    <w:rsid w:val="009E7E02"/>
    <w:rsid w:val="009E7F19"/>
    <w:rsid w:val="009F0290"/>
    <w:rsid w:val="009F0645"/>
    <w:rsid w:val="009F088E"/>
    <w:rsid w:val="009F0DAD"/>
    <w:rsid w:val="009F1130"/>
    <w:rsid w:val="009F19E3"/>
    <w:rsid w:val="009F1EA7"/>
    <w:rsid w:val="009F1EDC"/>
    <w:rsid w:val="009F3097"/>
    <w:rsid w:val="009F36E6"/>
    <w:rsid w:val="009F3858"/>
    <w:rsid w:val="009F38DB"/>
    <w:rsid w:val="009F4093"/>
    <w:rsid w:val="009F52D2"/>
    <w:rsid w:val="009F5616"/>
    <w:rsid w:val="009F5C62"/>
    <w:rsid w:val="009F5E5E"/>
    <w:rsid w:val="009F5FC1"/>
    <w:rsid w:val="009F6335"/>
    <w:rsid w:val="009F6BC6"/>
    <w:rsid w:val="009F6CD3"/>
    <w:rsid w:val="009F7364"/>
    <w:rsid w:val="009F7519"/>
    <w:rsid w:val="009F79C8"/>
    <w:rsid w:val="009F7BFB"/>
    <w:rsid w:val="009F7EC9"/>
    <w:rsid w:val="00A00177"/>
    <w:rsid w:val="00A00342"/>
    <w:rsid w:val="00A0040B"/>
    <w:rsid w:val="00A01483"/>
    <w:rsid w:val="00A01628"/>
    <w:rsid w:val="00A027C2"/>
    <w:rsid w:val="00A02992"/>
    <w:rsid w:val="00A02CA4"/>
    <w:rsid w:val="00A038D4"/>
    <w:rsid w:val="00A03A7F"/>
    <w:rsid w:val="00A03D5B"/>
    <w:rsid w:val="00A04A88"/>
    <w:rsid w:val="00A05337"/>
    <w:rsid w:val="00A05443"/>
    <w:rsid w:val="00A06F1F"/>
    <w:rsid w:val="00A07F3D"/>
    <w:rsid w:val="00A1036C"/>
    <w:rsid w:val="00A103F0"/>
    <w:rsid w:val="00A114FC"/>
    <w:rsid w:val="00A11D12"/>
    <w:rsid w:val="00A11E7B"/>
    <w:rsid w:val="00A11FCC"/>
    <w:rsid w:val="00A12591"/>
    <w:rsid w:val="00A13BD7"/>
    <w:rsid w:val="00A14B74"/>
    <w:rsid w:val="00A161D8"/>
    <w:rsid w:val="00A169B1"/>
    <w:rsid w:val="00A1783D"/>
    <w:rsid w:val="00A209C9"/>
    <w:rsid w:val="00A209E5"/>
    <w:rsid w:val="00A20EEB"/>
    <w:rsid w:val="00A216CF"/>
    <w:rsid w:val="00A21EAC"/>
    <w:rsid w:val="00A2283E"/>
    <w:rsid w:val="00A22F13"/>
    <w:rsid w:val="00A23392"/>
    <w:rsid w:val="00A233DC"/>
    <w:rsid w:val="00A23A07"/>
    <w:rsid w:val="00A2480D"/>
    <w:rsid w:val="00A24B52"/>
    <w:rsid w:val="00A250E3"/>
    <w:rsid w:val="00A255EA"/>
    <w:rsid w:val="00A25C1F"/>
    <w:rsid w:val="00A25F9D"/>
    <w:rsid w:val="00A26A38"/>
    <w:rsid w:val="00A26DE3"/>
    <w:rsid w:val="00A27080"/>
    <w:rsid w:val="00A27330"/>
    <w:rsid w:val="00A303C0"/>
    <w:rsid w:val="00A31146"/>
    <w:rsid w:val="00A31C12"/>
    <w:rsid w:val="00A31C9C"/>
    <w:rsid w:val="00A328D1"/>
    <w:rsid w:val="00A32C58"/>
    <w:rsid w:val="00A3325A"/>
    <w:rsid w:val="00A3371C"/>
    <w:rsid w:val="00A33D74"/>
    <w:rsid w:val="00A33DC7"/>
    <w:rsid w:val="00A34636"/>
    <w:rsid w:val="00A34B17"/>
    <w:rsid w:val="00A36207"/>
    <w:rsid w:val="00A366C9"/>
    <w:rsid w:val="00A368E8"/>
    <w:rsid w:val="00A369F5"/>
    <w:rsid w:val="00A37647"/>
    <w:rsid w:val="00A377E0"/>
    <w:rsid w:val="00A40CBB"/>
    <w:rsid w:val="00A410E0"/>
    <w:rsid w:val="00A4166B"/>
    <w:rsid w:val="00A42CBC"/>
    <w:rsid w:val="00A42D14"/>
    <w:rsid w:val="00A43230"/>
    <w:rsid w:val="00A44833"/>
    <w:rsid w:val="00A454B9"/>
    <w:rsid w:val="00A454F6"/>
    <w:rsid w:val="00A45951"/>
    <w:rsid w:val="00A45F1F"/>
    <w:rsid w:val="00A463D3"/>
    <w:rsid w:val="00A46BA5"/>
    <w:rsid w:val="00A46EA8"/>
    <w:rsid w:val="00A47A22"/>
    <w:rsid w:val="00A47AE2"/>
    <w:rsid w:val="00A47E25"/>
    <w:rsid w:val="00A50053"/>
    <w:rsid w:val="00A50465"/>
    <w:rsid w:val="00A50C97"/>
    <w:rsid w:val="00A50DDC"/>
    <w:rsid w:val="00A5177F"/>
    <w:rsid w:val="00A51B05"/>
    <w:rsid w:val="00A524EC"/>
    <w:rsid w:val="00A52ADD"/>
    <w:rsid w:val="00A530A4"/>
    <w:rsid w:val="00A53873"/>
    <w:rsid w:val="00A53A2A"/>
    <w:rsid w:val="00A53AED"/>
    <w:rsid w:val="00A5422F"/>
    <w:rsid w:val="00A54807"/>
    <w:rsid w:val="00A567ED"/>
    <w:rsid w:val="00A574A1"/>
    <w:rsid w:val="00A60B5C"/>
    <w:rsid w:val="00A60C16"/>
    <w:rsid w:val="00A60EE8"/>
    <w:rsid w:val="00A6152D"/>
    <w:rsid w:val="00A61798"/>
    <w:rsid w:val="00A62A25"/>
    <w:rsid w:val="00A632B4"/>
    <w:rsid w:val="00A6338F"/>
    <w:rsid w:val="00A63BFD"/>
    <w:rsid w:val="00A63C61"/>
    <w:rsid w:val="00A63F52"/>
    <w:rsid w:val="00A641DB"/>
    <w:rsid w:val="00A64451"/>
    <w:rsid w:val="00A6469F"/>
    <w:rsid w:val="00A64794"/>
    <w:rsid w:val="00A64C3E"/>
    <w:rsid w:val="00A64CBB"/>
    <w:rsid w:val="00A64F72"/>
    <w:rsid w:val="00A6545B"/>
    <w:rsid w:val="00A6587B"/>
    <w:rsid w:val="00A6591B"/>
    <w:rsid w:val="00A6632B"/>
    <w:rsid w:val="00A664E7"/>
    <w:rsid w:val="00A6707E"/>
    <w:rsid w:val="00A670CE"/>
    <w:rsid w:val="00A67426"/>
    <w:rsid w:val="00A678C8"/>
    <w:rsid w:val="00A67B5F"/>
    <w:rsid w:val="00A67DDD"/>
    <w:rsid w:val="00A67E59"/>
    <w:rsid w:val="00A708A2"/>
    <w:rsid w:val="00A7093F"/>
    <w:rsid w:val="00A709DB"/>
    <w:rsid w:val="00A70CA7"/>
    <w:rsid w:val="00A712CD"/>
    <w:rsid w:val="00A719E6"/>
    <w:rsid w:val="00A71B2A"/>
    <w:rsid w:val="00A72290"/>
    <w:rsid w:val="00A72821"/>
    <w:rsid w:val="00A72AF5"/>
    <w:rsid w:val="00A738F1"/>
    <w:rsid w:val="00A73931"/>
    <w:rsid w:val="00A73E23"/>
    <w:rsid w:val="00A73F3A"/>
    <w:rsid w:val="00A74D52"/>
    <w:rsid w:val="00A754AC"/>
    <w:rsid w:val="00A75B18"/>
    <w:rsid w:val="00A760C7"/>
    <w:rsid w:val="00A7786E"/>
    <w:rsid w:val="00A77AA6"/>
    <w:rsid w:val="00A77ABF"/>
    <w:rsid w:val="00A80129"/>
    <w:rsid w:val="00A807B1"/>
    <w:rsid w:val="00A80B58"/>
    <w:rsid w:val="00A80C02"/>
    <w:rsid w:val="00A813FA"/>
    <w:rsid w:val="00A82935"/>
    <w:rsid w:val="00A82C2A"/>
    <w:rsid w:val="00A82C6C"/>
    <w:rsid w:val="00A83600"/>
    <w:rsid w:val="00A837BD"/>
    <w:rsid w:val="00A8438C"/>
    <w:rsid w:val="00A85867"/>
    <w:rsid w:val="00A8593C"/>
    <w:rsid w:val="00A86755"/>
    <w:rsid w:val="00A86965"/>
    <w:rsid w:val="00A86B4F"/>
    <w:rsid w:val="00A87340"/>
    <w:rsid w:val="00A874C3"/>
    <w:rsid w:val="00A8798E"/>
    <w:rsid w:val="00A900C1"/>
    <w:rsid w:val="00A90160"/>
    <w:rsid w:val="00A904A5"/>
    <w:rsid w:val="00A909E4"/>
    <w:rsid w:val="00A90DD4"/>
    <w:rsid w:val="00A91830"/>
    <w:rsid w:val="00A91BBE"/>
    <w:rsid w:val="00A92EE5"/>
    <w:rsid w:val="00A9442F"/>
    <w:rsid w:val="00A947B0"/>
    <w:rsid w:val="00A947CC"/>
    <w:rsid w:val="00A949D4"/>
    <w:rsid w:val="00A9524F"/>
    <w:rsid w:val="00A95699"/>
    <w:rsid w:val="00A95A1D"/>
    <w:rsid w:val="00A96ACD"/>
    <w:rsid w:val="00A96B93"/>
    <w:rsid w:val="00AA030E"/>
    <w:rsid w:val="00AA0445"/>
    <w:rsid w:val="00AA0ED2"/>
    <w:rsid w:val="00AA10E8"/>
    <w:rsid w:val="00AA1715"/>
    <w:rsid w:val="00AA2035"/>
    <w:rsid w:val="00AA2DA7"/>
    <w:rsid w:val="00AA2DE2"/>
    <w:rsid w:val="00AA36F6"/>
    <w:rsid w:val="00AA3C93"/>
    <w:rsid w:val="00AA4CE0"/>
    <w:rsid w:val="00AA4CE1"/>
    <w:rsid w:val="00AA4D1F"/>
    <w:rsid w:val="00AA5040"/>
    <w:rsid w:val="00AA512F"/>
    <w:rsid w:val="00AA53A4"/>
    <w:rsid w:val="00AA676D"/>
    <w:rsid w:val="00AA6D63"/>
    <w:rsid w:val="00AA6F02"/>
    <w:rsid w:val="00AA77A0"/>
    <w:rsid w:val="00AA7851"/>
    <w:rsid w:val="00AA7BF4"/>
    <w:rsid w:val="00AB1BB3"/>
    <w:rsid w:val="00AB2559"/>
    <w:rsid w:val="00AB269B"/>
    <w:rsid w:val="00AB2EDB"/>
    <w:rsid w:val="00AB3488"/>
    <w:rsid w:val="00AB36DA"/>
    <w:rsid w:val="00AB39E0"/>
    <w:rsid w:val="00AB3AB1"/>
    <w:rsid w:val="00AB4556"/>
    <w:rsid w:val="00AB459F"/>
    <w:rsid w:val="00AB4A52"/>
    <w:rsid w:val="00AB4A99"/>
    <w:rsid w:val="00AB4DC2"/>
    <w:rsid w:val="00AB514C"/>
    <w:rsid w:val="00AB5808"/>
    <w:rsid w:val="00AB5F27"/>
    <w:rsid w:val="00AB6424"/>
    <w:rsid w:val="00AB6AF4"/>
    <w:rsid w:val="00AB7E7A"/>
    <w:rsid w:val="00AC160B"/>
    <w:rsid w:val="00AC1CF4"/>
    <w:rsid w:val="00AC1DB2"/>
    <w:rsid w:val="00AC224E"/>
    <w:rsid w:val="00AC2480"/>
    <w:rsid w:val="00AC2539"/>
    <w:rsid w:val="00AC260E"/>
    <w:rsid w:val="00AC3E93"/>
    <w:rsid w:val="00AC416F"/>
    <w:rsid w:val="00AC4333"/>
    <w:rsid w:val="00AC4486"/>
    <w:rsid w:val="00AC4729"/>
    <w:rsid w:val="00AC4C05"/>
    <w:rsid w:val="00AC4CDF"/>
    <w:rsid w:val="00AC548D"/>
    <w:rsid w:val="00AC5876"/>
    <w:rsid w:val="00AC6142"/>
    <w:rsid w:val="00AC7BC5"/>
    <w:rsid w:val="00AC7F49"/>
    <w:rsid w:val="00AD021A"/>
    <w:rsid w:val="00AD0262"/>
    <w:rsid w:val="00AD0564"/>
    <w:rsid w:val="00AD219D"/>
    <w:rsid w:val="00AD28EF"/>
    <w:rsid w:val="00AD2ACA"/>
    <w:rsid w:val="00AD2B0F"/>
    <w:rsid w:val="00AD2C99"/>
    <w:rsid w:val="00AD3207"/>
    <w:rsid w:val="00AD332B"/>
    <w:rsid w:val="00AD3A64"/>
    <w:rsid w:val="00AD3F61"/>
    <w:rsid w:val="00AD3F7A"/>
    <w:rsid w:val="00AD440B"/>
    <w:rsid w:val="00AD4518"/>
    <w:rsid w:val="00AD47C1"/>
    <w:rsid w:val="00AD54B9"/>
    <w:rsid w:val="00AD58C9"/>
    <w:rsid w:val="00AD5C3E"/>
    <w:rsid w:val="00AD5EEF"/>
    <w:rsid w:val="00AD5F67"/>
    <w:rsid w:val="00AD616E"/>
    <w:rsid w:val="00AD6249"/>
    <w:rsid w:val="00AD6AA5"/>
    <w:rsid w:val="00AD7475"/>
    <w:rsid w:val="00AD7844"/>
    <w:rsid w:val="00AE0019"/>
    <w:rsid w:val="00AE03DB"/>
    <w:rsid w:val="00AE0716"/>
    <w:rsid w:val="00AE0A68"/>
    <w:rsid w:val="00AE0D1F"/>
    <w:rsid w:val="00AE0D31"/>
    <w:rsid w:val="00AE1844"/>
    <w:rsid w:val="00AE184E"/>
    <w:rsid w:val="00AE1914"/>
    <w:rsid w:val="00AE2188"/>
    <w:rsid w:val="00AE2E57"/>
    <w:rsid w:val="00AE33AB"/>
    <w:rsid w:val="00AE50A5"/>
    <w:rsid w:val="00AE5791"/>
    <w:rsid w:val="00AE58F4"/>
    <w:rsid w:val="00AE7226"/>
    <w:rsid w:val="00AE7F0D"/>
    <w:rsid w:val="00AF0131"/>
    <w:rsid w:val="00AF0D94"/>
    <w:rsid w:val="00AF19DF"/>
    <w:rsid w:val="00AF2D40"/>
    <w:rsid w:val="00AF2EF4"/>
    <w:rsid w:val="00AF372B"/>
    <w:rsid w:val="00AF380D"/>
    <w:rsid w:val="00AF3D5D"/>
    <w:rsid w:val="00AF4065"/>
    <w:rsid w:val="00AF4086"/>
    <w:rsid w:val="00AF4190"/>
    <w:rsid w:val="00AF4B85"/>
    <w:rsid w:val="00AF4D20"/>
    <w:rsid w:val="00AF4E41"/>
    <w:rsid w:val="00AF573D"/>
    <w:rsid w:val="00AF60DF"/>
    <w:rsid w:val="00AF65D9"/>
    <w:rsid w:val="00AF67CA"/>
    <w:rsid w:val="00AF6A06"/>
    <w:rsid w:val="00AF6B7C"/>
    <w:rsid w:val="00AF6C23"/>
    <w:rsid w:val="00AF7366"/>
    <w:rsid w:val="00AF7D4E"/>
    <w:rsid w:val="00AF7F17"/>
    <w:rsid w:val="00B0001F"/>
    <w:rsid w:val="00B000BD"/>
    <w:rsid w:val="00B001A3"/>
    <w:rsid w:val="00B00B3A"/>
    <w:rsid w:val="00B00D3D"/>
    <w:rsid w:val="00B00F88"/>
    <w:rsid w:val="00B0161C"/>
    <w:rsid w:val="00B01FAF"/>
    <w:rsid w:val="00B0298B"/>
    <w:rsid w:val="00B02D06"/>
    <w:rsid w:val="00B03330"/>
    <w:rsid w:val="00B037F5"/>
    <w:rsid w:val="00B03DDE"/>
    <w:rsid w:val="00B0484B"/>
    <w:rsid w:val="00B048F8"/>
    <w:rsid w:val="00B0529B"/>
    <w:rsid w:val="00B05E01"/>
    <w:rsid w:val="00B06BC6"/>
    <w:rsid w:val="00B06C27"/>
    <w:rsid w:val="00B06FED"/>
    <w:rsid w:val="00B07AD8"/>
    <w:rsid w:val="00B07F5F"/>
    <w:rsid w:val="00B1082A"/>
    <w:rsid w:val="00B11FAF"/>
    <w:rsid w:val="00B12708"/>
    <w:rsid w:val="00B12C17"/>
    <w:rsid w:val="00B12CB7"/>
    <w:rsid w:val="00B13317"/>
    <w:rsid w:val="00B1335D"/>
    <w:rsid w:val="00B14355"/>
    <w:rsid w:val="00B1614D"/>
    <w:rsid w:val="00B166F9"/>
    <w:rsid w:val="00B17057"/>
    <w:rsid w:val="00B20141"/>
    <w:rsid w:val="00B206D8"/>
    <w:rsid w:val="00B207CC"/>
    <w:rsid w:val="00B20D66"/>
    <w:rsid w:val="00B20FC8"/>
    <w:rsid w:val="00B210A6"/>
    <w:rsid w:val="00B216A3"/>
    <w:rsid w:val="00B21965"/>
    <w:rsid w:val="00B21B4C"/>
    <w:rsid w:val="00B221E3"/>
    <w:rsid w:val="00B2231D"/>
    <w:rsid w:val="00B23D3A"/>
    <w:rsid w:val="00B254B5"/>
    <w:rsid w:val="00B26B94"/>
    <w:rsid w:val="00B270E7"/>
    <w:rsid w:val="00B273F0"/>
    <w:rsid w:val="00B276BA"/>
    <w:rsid w:val="00B30DD6"/>
    <w:rsid w:val="00B31203"/>
    <w:rsid w:val="00B32706"/>
    <w:rsid w:val="00B32E25"/>
    <w:rsid w:val="00B34864"/>
    <w:rsid w:val="00B35324"/>
    <w:rsid w:val="00B3532A"/>
    <w:rsid w:val="00B36ECF"/>
    <w:rsid w:val="00B3730E"/>
    <w:rsid w:val="00B37BD3"/>
    <w:rsid w:val="00B40256"/>
    <w:rsid w:val="00B41394"/>
    <w:rsid w:val="00B415E6"/>
    <w:rsid w:val="00B43192"/>
    <w:rsid w:val="00B4328F"/>
    <w:rsid w:val="00B43896"/>
    <w:rsid w:val="00B439FA"/>
    <w:rsid w:val="00B44216"/>
    <w:rsid w:val="00B45EFF"/>
    <w:rsid w:val="00B45F74"/>
    <w:rsid w:val="00B47194"/>
    <w:rsid w:val="00B501B0"/>
    <w:rsid w:val="00B50DE5"/>
    <w:rsid w:val="00B510C8"/>
    <w:rsid w:val="00B51AAF"/>
    <w:rsid w:val="00B52005"/>
    <w:rsid w:val="00B52912"/>
    <w:rsid w:val="00B53EC1"/>
    <w:rsid w:val="00B54BAE"/>
    <w:rsid w:val="00B54E8A"/>
    <w:rsid w:val="00B566FD"/>
    <w:rsid w:val="00B56823"/>
    <w:rsid w:val="00B56E31"/>
    <w:rsid w:val="00B56E76"/>
    <w:rsid w:val="00B572E5"/>
    <w:rsid w:val="00B57BB0"/>
    <w:rsid w:val="00B605C2"/>
    <w:rsid w:val="00B60885"/>
    <w:rsid w:val="00B613EC"/>
    <w:rsid w:val="00B61662"/>
    <w:rsid w:val="00B61914"/>
    <w:rsid w:val="00B61B2C"/>
    <w:rsid w:val="00B629AE"/>
    <w:rsid w:val="00B62CA2"/>
    <w:rsid w:val="00B6323B"/>
    <w:rsid w:val="00B634DA"/>
    <w:rsid w:val="00B639BE"/>
    <w:rsid w:val="00B643CF"/>
    <w:rsid w:val="00B664B4"/>
    <w:rsid w:val="00B66A19"/>
    <w:rsid w:val="00B67A37"/>
    <w:rsid w:val="00B70C50"/>
    <w:rsid w:val="00B7150F"/>
    <w:rsid w:val="00B71E97"/>
    <w:rsid w:val="00B72202"/>
    <w:rsid w:val="00B72C74"/>
    <w:rsid w:val="00B72F35"/>
    <w:rsid w:val="00B73746"/>
    <w:rsid w:val="00B73C7C"/>
    <w:rsid w:val="00B73D27"/>
    <w:rsid w:val="00B749D7"/>
    <w:rsid w:val="00B750EB"/>
    <w:rsid w:val="00B75128"/>
    <w:rsid w:val="00B759D8"/>
    <w:rsid w:val="00B75E56"/>
    <w:rsid w:val="00B75FCF"/>
    <w:rsid w:val="00B76A57"/>
    <w:rsid w:val="00B76C7E"/>
    <w:rsid w:val="00B77597"/>
    <w:rsid w:val="00B778AE"/>
    <w:rsid w:val="00B77CBC"/>
    <w:rsid w:val="00B80774"/>
    <w:rsid w:val="00B8089C"/>
    <w:rsid w:val="00B80C20"/>
    <w:rsid w:val="00B80E13"/>
    <w:rsid w:val="00B81521"/>
    <w:rsid w:val="00B82A38"/>
    <w:rsid w:val="00B82A57"/>
    <w:rsid w:val="00B82CD9"/>
    <w:rsid w:val="00B82D24"/>
    <w:rsid w:val="00B832DF"/>
    <w:rsid w:val="00B84F4E"/>
    <w:rsid w:val="00B85076"/>
    <w:rsid w:val="00B86353"/>
    <w:rsid w:val="00B863B3"/>
    <w:rsid w:val="00B8647A"/>
    <w:rsid w:val="00B8661E"/>
    <w:rsid w:val="00B8705D"/>
    <w:rsid w:val="00B872CF"/>
    <w:rsid w:val="00B87C07"/>
    <w:rsid w:val="00B87C9A"/>
    <w:rsid w:val="00B9058B"/>
    <w:rsid w:val="00B90613"/>
    <w:rsid w:val="00B90812"/>
    <w:rsid w:val="00B916F9"/>
    <w:rsid w:val="00B91CC0"/>
    <w:rsid w:val="00B92A0D"/>
    <w:rsid w:val="00B92C50"/>
    <w:rsid w:val="00B93044"/>
    <w:rsid w:val="00B93264"/>
    <w:rsid w:val="00B9359E"/>
    <w:rsid w:val="00B93850"/>
    <w:rsid w:val="00B9393D"/>
    <w:rsid w:val="00B93B62"/>
    <w:rsid w:val="00B93C3D"/>
    <w:rsid w:val="00B94FBF"/>
    <w:rsid w:val="00B95A01"/>
    <w:rsid w:val="00B95E68"/>
    <w:rsid w:val="00B961A2"/>
    <w:rsid w:val="00B9641E"/>
    <w:rsid w:val="00B966BB"/>
    <w:rsid w:val="00B96779"/>
    <w:rsid w:val="00B96C1B"/>
    <w:rsid w:val="00B9725A"/>
    <w:rsid w:val="00BA0142"/>
    <w:rsid w:val="00BA03CD"/>
    <w:rsid w:val="00BA0949"/>
    <w:rsid w:val="00BA0C2C"/>
    <w:rsid w:val="00BA157C"/>
    <w:rsid w:val="00BA1708"/>
    <w:rsid w:val="00BA1953"/>
    <w:rsid w:val="00BA1E96"/>
    <w:rsid w:val="00BA309F"/>
    <w:rsid w:val="00BA3A81"/>
    <w:rsid w:val="00BA3D83"/>
    <w:rsid w:val="00BA3FA0"/>
    <w:rsid w:val="00BA4871"/>
    <w:rsid w:val="00BA488B"/>
    <w:rsid w:val="00BA5718"/>
    <w:rsid w:val="00BA7393"/>
    <w:rsid w:val="00BB0125"/>
    <w:rsid w:val="00BB02E9"/>
    <w:rsid w:val="00BB0465"/>
    <w:rsid w:val="00BB0CA7"/>
    <w:rsid w:val="00BB4441"/>
    <w:rsid w:val="00BB46CA"/>
    <w:rsid w:val="00BB52B3"/>
    <w:rsid w:val="00BB52E5"/>
    <w:rsid w:val="00BB5F14"/>
    <w:rsid w:val="00BB7A8A"/>
    <w:rsid w:val="00BB7F6E"/>
    <w:rsid w:val="00BC0C31"/>
    <w:rsid w:val="00BC0F95"/>
    <w:rsid w:val="00BC135E"/>
    <w:rsid w:val="00BC161E"/>
    <w:rsid w:val="00BC1D61"/>
    <w:rsid w:val="00BC1FCD"/>
    <w:rsid w:val="00BC23B4"/>
    <w:rsid w:val="00BC2614"/>
    <w:rsid w:val="00BC2656"/>
    <w:rsid w:val="00BC2749"/>
    <w:rsid w:val="00BC30F3"/>
    <w:rsid w:val="00BC3B7C"/>
    <w:rsid w:val="00BC4D1C"/>
    <w:rsid w:val="00BC518F"/>
    <w:rsid w:val="00BC53BD"/>
    <w:rsid w:val="00BC63CA"/>
    <w:rsid w:val="00BC7112"/>
    <w:rsid w:val="00BC72AC"/>
    <w:rsid w:val="00BC7847"/>
    <w:rsid w:val="00BC7929"/>
    <w:rsid w:val="00BC7B33"/>
    <w:rsid w:val="00BC7FFC"/>
    <w:rsid w:val="00BD0746"/>
    <w:rsid w:val="00BD16BF"/>
    <w:rsid w:val="00BD2B8A"/>
    <w:rsid w:val="00BD409C"/>
    <w:rsid w:val="00BD466D"/>
    <w:rsid w:val="00BD4F59"/>
    <w:rsid w:val="00BD4FA0"/>
    <w:rsid w:val="00BD5A58"/>
    <w:rsid w:val="00BD61FC"/>
    <w:rsid w:val="00BD6766"/>
    <w:rsid w:val="00BD7201"/>
    <w:rsid w:val="00BD729C"/>
    <w:rsid w:val="00BE055A"/>
    <w:rsid w:val="00BE0621"/>
    <w:rsid w:val="00BE11AF"/>
    <w:rsid w:val="00BE164C"/>
    <w:rsid w:val="00BE1AC1"/>
    <w:rsid w:val="00BE1B63"/>
    <w:rsid w:val="00BE1CBA"/>
    <w:rsid w:val="00BE1CC8"/>
    <w:rsid w:val="00BE25F0"/>
    <w:rsid w:val="00BE299B"/>
    <w:rsid w:val="00BE2B91"/>
    <w:rsid w:val="00BE3648"/>
    <w:rsid w:val="00BE42FD"/>
    <w:rsid w:val="00BE4EE5"/>
    <w:rsid w:val="00BE5042"/>
    <w:rsid w:val="00BE5DE3"/>
    <w:rsid w:val="00BE6F44"/>
    <w:rsid w:val="00BE7621"/>
    <w:rsid w:val="00BE7A98"/>
    <w:rsid w:val="00BE7E71"/>
    <w:rsid w:val="00BF00F5"/>
    <w:rsid w:val="00BF0A61"/>
    <w:rsid w:val="00BF0D1D"/>
    <w:rsid w:val="00BF17A8"/>
    <w:rsid w:val="00BF1FC3"/>
    <w:rsid w:val="00BF2338"/>
    <w:rsid w:val="00BF27D5"/>
    <w:rsid w:val="00BF27FC"/>
    <w:rsid w:val="00BF28C0"/>
    <w:rsid w:val="00BF2CB3"/>
    <w:rsid w:val="00BF2D19"/>
    <w:rsid w:val="00BF4229"/>
    <w:rsid w:val="00BF5669"/>
    <w:rsid w:val="00BF571D"/>
    <w:rsid w:val="00BF5B00"/>
    <w:rsid w:val="00BF6DDA"/>
    <w:rsid w:val="00BF75E1"/>
    <w:rsid w:val="00BF7834"/>
    <w:rsid w:val="00BF7B17"/>
    <w:rsid w:val="00C015BF"/>
    <w:rsid w:val="00C0184A"/>
    <w:rsid w:val="00C01D50"/>
    <w:rsid w:val="00C0319B"/>
    <w:rsid w:val="00C039BC"/>
    <w:rsid w:val="00C03D6C"/>
    <w:rsid w:val="00C044C6"/>
    <w:rsid w:val="00C04F87"/>
    <w:rsid w:val="00C0554B"/>
    <w:rsid w:val="00C0578C"/>
    <w:rsid w:val="00C05A6F"/>
    <w:rsid w:val="00C06AAD"/>
    <w:rsid w:val="00C0701E"/>
    <w:rsid w:val="00C0721F"/>
    <w:rsid w:val="00C07429"/>
    <w:rsid w:val="00C079DA"/>
    <w:rsid w:val="00C07C20"/>
    <w:rsid w:val="00C118E4"/>
    <w:rsid w:val="00C12865"/>
    <w:rsid w:val="00C12D31"/>
    <w:rsid w:val="00C13C88"/>
    <w:rsid w:val="00C13E43"/>
    <w:rsid w:val="00C13FAA"/>
    <w:rsid w:val="00C1480B"/>
    <w:rsid w:val="00C14859"/>
    <w:rsid w:val="00C153A1"/>
    <w:rsid w:val="00C1594A"/>
    <w:rsid w:val="00C1662A"/>
    <w:rsid w:val="00C167CE"/>
    <w:rsid w:val="00C16885"/>
    <w:rsid w:val="00C16E68"/>
    <w:rsid w:val="00C16ED8"/>
    <w:rsid w:val="00C170D0"/>
    <w:rsid w:val="00C1745F"/>
    <w:rsid w:val="00C174E4"/>
    <w:rsid w:val="00C17ACA"/>
    <w:rsid w:val="00C2036D"/>
    <w:rsid w:val="00C209A5"/>
    <w:rsid w:val="00C221E0"/>
    <w:rsid w:val="00C224D4"/>
    <w:rsid w:val="00C2263F"/>
    <w:rsid w:val="00C228AD"/>
    <w:rsid w:val="00C22F0F"/>
    <w:rsid w:val="00C23C1B"/>
    <w:rsid w:val="00C24027"/>
    <w:rsid w:val="00C24482"/>
    <w:rsid w:val="00C25136"/>
    <w:rsid w:val="00C25BCB"/>
    <w:rsid w:val="00C25F8D"/>
    <w:rsid w:val="00C260E6"/>
    <w:rsid w:val="00C26138"/>
    <w:rsid w:val="00C268D8"/>
    <w:rsid w:val="00C27372"/>
    <w:rsid w:val="00C27488"/>
    <w:rsid w:val="00C27AE9"/>
    <w:rsid w:val="00C3061C"/>
    <w:rsid w:val="00C30D6E"/>
    <w:rsid w:val="00C31319"/>
    <w:rsid w:val="00C314A4"/>
    <w:rsid w:val="00C31A66"/>
    <w:rsid w:val="00C320A7"/>
    <w:rsid w:val="00C337F3"/>
    <w:rsid w:val="00C343B8"/>
    <w:rsid w:val="00C343C5"/>
    <w:rsid w:val="00C349F3"/>
    <w:rsid w:val="00C34A71"/>
    <w:rsid w:val="00C34AE2"/>
    <w:rsid w:val="00C34B9F"/>
    <w:rsid w:val="00C34DF8"/>
    <w:rsid w:val="00C35090"/>
    <w:rsid w:val="00C35233"/>
    <w:rsid w:val="00C35CEC"/>
    <w:rsid w:val="00C367BF"/>
    <w:rsid w:val="00C36A8B"/>
    <w:rsid w:val="00C36DF0"/>
    <w:rsid w:val="00C36FA5"/>
    <w:rsid w:val="00C37750"/>
    <w:rsid w:val="00C40F95"/>
    <w:rsid w:val="00C4106D"/>
    <w:rsid w:val="00C4117F"/>
    <w:rsid w:val="00C41EDE"/>
    <w:rsid w:val="00C42781"/>
    <w:rsid w:val="00C43280"/>
    <w:rsid w:val="00C4370D"/>
    <w:rsid w:val="00C439DF"/>
    <w:rsid w:val="00C43C7F"/>
    <w:rsid w:val="00C43E15"/>
    <w:rsid w:val="00C44259"/>
    <w:rsid w:val="00C449F3"/>
    <w:rsid w:val="00C44A1A"/>
    <w:rsid w:val="00C450BD"/>
    <w:rsid w:val="00C45B94"/>
    <w:rsid w:val="00C45E0C"/>
    <w:rsid w:val="00C4635B"/>
    <w:rsid w:val="00C464B3"/>
    <w:rsid w:val="00C46725"/>
    <w:rsid w:val="00C4701A"/>
    <w:rsid w:val="00C474C3"/>
    <w:rsid w:val="00C47B2E"/>
    <w:rsid w:val="00C50589"/>
    <w:rsid w:val="00C50FE6"/>
    <w:rsid w:val="00C51362"/>
    <w:rsid w:val="00C52F52"/>
    <w:rsid w:val="00C53419"/>
    <w:rsid w:val="00C5383F"/>
    <w:rsid w:val="00C539EE"/>
    <w:rsid w:val="00C53A2F"/>
    <w:rsid w:val="00C54B21"/>
    <w:rsid w:val="00C54F41"/>
    <w:rsid w:val="00C5583A"/>
    <w:rsid w:val="00C55D8B"/>
    <w:rsid w:val="00C560F4"/>
    <w:rsid w:val="00C569D6"/>
    <w:rsid w:val="00C605EB"/>
    <w:rsid w:val="00C60877"/>
    <w:rsid w:val="00C60A95"/>
    <w:rsid w:val="00C60CED"/>
    <w:rsid w:val="00C60D76"/>
    <w:rsid w:val="00C611E5"/>
    <w:rsid w:val="00C61395"/>
    <w:rsid w:val="00C61505"/>
    <w:rsid w:val="00C62444"/>
    <w:rsid w:val="00C62664"/>
    <w:rsid w:val="00C6267C"/>
    <w:rsid w:val="00C62751"/>
    <w:rsid w:val="00C6284B"/>
    <w:rsid w:val="00C62D44"/>
    <w:rsid w:val="00C63314"/>
    <w:rsid w:val="00C636B0"/>
    <w:rsid w:val="00C63E31"/>
    <w:rsid w:val="00C64994"/>
    <w:rsid w:val="00C65720"/>
    <w:rsid w:val="00C659C1"/>
    <w:rsid w:val="00C66015"/>
    <w:rsid w:val="00C66492"/>
    <w:rsid w:val="00C66A48"/>
    <w:rsid w:val="00C66ABA"/>
    <w:rsid w:val="00C66E2C"/>
    <w:rsid w:val="00C67426"/>
    <w:rsid w:val="00C67763"/>
    <w:rsid w:val="00C67C41"/>
    <w:rsid w:val="00C67C78"/>
    <w:rsid w:val="00C701CB"/>
    <w:rsid w:val="00C70952"/>
    <w:rsid w:val="00C70E72"/>
    <w:rsid w:val="00C720B2"/>
    <w:rsid w:val="00C72A3A"/>
    <w:rsid w:val="00C72F62"/>
    <w:rsid w:val="00C72F91"/>
    <w:rsid w:val="00C73D7F"/>
    <w:rsid w:val="00C74CCE"/>
    <w:rsid w:val="00C74E67"/>
    <w:rsid w:val="00C75B7D"/>
    <w:rsid w:val="00C7629D"/>
    <w:rsid w:val="00C7631E"/>
    <w:rsid w:val="00C76555"/>
    <w:rsid w:val="00C76F53"/>
    <w:rsid w:val="00C76FB3"/>
    <w:rsid w:val="00C774CE"/>
    <w:rsid w:val="00C77728"/>
    <w:rsid w:val="00C77D41"/>
    <w:rsid w:val="00C80AFE"/>
    <w:rsid w:val="00C81CD5"/>
    <w:rsid w:val="00C82340"/>
    <w:rsid w:val="00C825CC"/>
    <w:rsid w:val="00C82656"/>
    <w:rsid w:val="00C834ED"/>
    <w:rsid w:val="00C836A4"/>
    <w:rsid w:val="00C83B55"/>
    <w:rsid w:val="00C83CA5"/>
    <w:rsid w:val="00C841AE"/>
    <w:rsid w:val="00C84791"/>
    <w:rsid w:val="00C84D5D"/>
    <w:rsid w:val="00C85E6D"/>
    <w:rsid w:val="00C86226"/>
    <w:rsid w:val="00C86944"/>
    <w:rsid w:val="00C86EF0"/>
    <w:rsid w:val="00C8706B"/>
    <w:rsid w:val="00C87AB0"/>
    <w:rsid w:val="00C87ACA"/>
    <w:rsid w:val="00C87C84"/>
    <w:rsid w:val="00C90BB8"/>
    <w:rsid w:val="00C91DC3"/>
    <w:rsid w:val="00C91E7A"/>
    <w:rsid w:val="00C9255B"/>
    <w:rsid w:val="00C9297B"/>
    <w:rsid w:val="00C92A55"/>
    <w:rsid w:val="00C92F77"/>
    <w:rsid w:val="00C93BDC"/>
    <w:rsid w:val="00C93FEC"/>
    <w:rsid w:val="00C945E1"/>
    <w:rsid w:val="00C95230"/>
    <w:rsid w:val="00C9586A"/>
    <w:rsid w:val="00C95BF8"/>
    <w:rsid w:val="00C960B4"/>
    <w:rsid w:val="00C963FF"/>
    <w:rsid w:val="00C97BB0"/>
    <w:rsid w:val="00CA06B2"/>
    <w:rsid w:val="00CA06E3"/>
    <w:rsid w:val="00CA085D"/>
    <w:rsid w:val="00CA0B61"/>
    <w:rsid w:val="00CA0FF8"/>
    <w:rsid w:val="00CA111F"/>
    <w:rsid w:val="00CA1F27"/>
    <w:rsid w:val="00CA22A4"/>
    <w:rsid w:val="00CA2757"/>
    <w:rsid w:val="00CA2883"/>
    <w:rsid w:val="00CA38D1"/>
    <w:rsid w:val="00CA3FD3"/>
    <w:rsid w:val="00CA487E"/>
    <w:rsid w:val="00CA4E01"/>
    <w:rsid w:val="00CA536C"/>
    <w:rsid w:val="00CA5591"/>
    <w:rsid w:val="00CA5750"/>
    <w:rsid w:val="00CA5925"/>
    <w:rsid w:val="00CA59E2"/>
    <w:rsid w:val="00CA5B35"/>
    <w:rsid w:val="00CA620F"/>
    <w:rsid w:val="00CA7353"/>
    <w:rsid w:val="00CB066F"/>
    <w:rsid w:val="00CB0A3D"/>
    <w:rsid w:val="00CB17C4"/>
    <w:rsid w:val="00CB2117"/>
    <w:rsid w:val="00CB28AF"/>
    <w:rsid w:val="00CB306C"/>
    <w:rsid w:val="00CB344C"/>
    <w:rsid w:val="00CB40EC"/>
    <w:rsid w:val="00CB4DAD"/>
    <w:rsid w:val="00CB53BD"/>
    <w:rsid w:val="00CB66CF"/>
    <w:rsid w:val="00CB74A0"/>
    <w:rsid w:val="00CB75DA"/>
    <w:rsid w:val="00CB76FA"/>
    <w:rsid w:val="00CB793A"/>
    <w:rsid w:val="00CB7CBA"/>
    <w:rsid w:val="00CC0280"/>
    <w:rsid w:val="00CC1B8D"/>
    <w:rsid w:val="00CC1FB9"/>
    <w:rsid w:val="00CC20C1"/>
    <w:rsid w:val="00CC2359"/>
    <w:rsid w:val="00CC2798"/>
    <w:rsid w:val="00CC283F"/>
    <w:rsid w:val="00CC2FE8"/>
    <w:rsid w:val="00CC34BC"/>
    <w:rsid w:val="00CC6008"/>
    <w:rsid w:val="00CC665C"/>
    <w:rsid w:val="00CC748A"/>
    <w:rsid w:val="00CC7572"/>
    <w:rsid w:val="00CC7785"/>
    <w:rsid w:val="00CD01FB"/>
    <w:rsid w:val="00CD0A9B"/>
    <w:rsid w:val="00CD0D19"/>
    <w:rsid w:val="00CD1DA4"/>
    <w:rsid w:val="00CD1EC4"/>
    <w:rsid w:val="00CD25A4"/>
    <w:rsid w:val="00CD2953"/>
    <w:rsid w:val="00CD2AA9"/>
    <w:rsid w:val="00CD2CC8"/>
    <w:rsid w:val="00CD2CE5"/>
    <w:rsid w:val="00CD3E72"/>
    <w:rsid w:val="00CD4C9D"/>
    <w:rsid w:val="00CD54E3"/>
    <w:rsid w:val="00CD5848"/>
    <w:rsid w:val="00CD5DE1"/>
    <w:rsid w:val="00CD6261"/>
    <w:rsid w:val="00CD62BE"/>
    <w:rsid w:val="00CD6C74"/>
    <w:rsid w:val="00CD6F5F"/>
    <w:rsid w:val="00CD7151"/>
    <w:rsid w:val="00CD7C71"/>
    <w:rsid w:val="00CE02D3"/>
    <w:rsid w:val="00CE043F"/>
    <w:rsid w:val="00CE05E7"/>
    <w:rsid w:val="00CE0A8E"/>
    <w:rsid w:val="00CE0B17"/>
    <w:rsid w:val="00CE0ED7"/>
    <w:rsid w:val="00CE1532"/>
    <w:rsid w:val="00CE1A57"/>
    <w:rsid w:val="00CE1D08"/>
    <w:rsid w:val="00CE22D3"/>
    <w:rsid w:val="00CE2509"/>
    <w:rsid w:val="00CE3D7F"/>
    <w:rsid w:val="00CE4B12"/>
    <w:rsid w:val="00CE50FF"/>
    <w:rsid w:val="00CE5477"/>
    <w:rsid w:val="00CE649C"/>
    <w:rsid w:val="00CE6588"/>
    <w:rsid w:val="00CE6663"/>
    <w:rsid w:val="00CE6ABC"/>
    <w:rsid w:val="00CE6F6A"/>
    <w:rsid w:val="00CE72F8"/>
    <w:rsid w:val="00CE7622"/>
    <w:rsid w:val="00CF03A4"/>
    <w:rsid w:val="00CF1640"/>
    <w:rsid w:val="00CF1BB6"/>
    <w:rsid w:val="00CF1EB9"/>
    <w:rsid w:val="00CF1EDD"/>
    <w:rsid w:val="00CF2F36"/>
    <w:rsid w:val="00CF3267"/>
    <w:rsid w:val="00CF3424"/>
    <w:rsid w:val="00CF4401"/>
    <w:rsid w:val="00CF53DF"/>
    <w:rsid w:val="00CF5927"/>
    <w:rsid w:val="00CF5E3C"/>
    <w:rsid w:val="00CF6380"/>
    <w:rsid w:val="00CF667B"/>
    <w:rsid w:val="00CF6E19"/>
    <w:rsid w:val="00CF7011"/>
    <w:rsid w:val="00CF747D"/>
    <w:rsid w:val="00CF774F"/>
    <w:rsid w:val="00CF7DDF"/>
    <w:rsid w:val="00D00003"/>
    <w:rsid w:val="00D00237"/>
    <w:rsid w:val="00D004A4"/>
    <w:rsid w:val="00D00E7C"/>
    <w:rsid w:val="00D01A24"/>
    <w:rsid w:val="00D02434"/>
    <w:rsid w:val="00D024A0"/>
    <w:rsid w:val="00D02881"/>
    <w:rsid w:val="00D0291E"/>
    <w:rsid w:val="00D02A69"/>
    <w:rsid w:val="00D02CA0"/>
    <w:rsid w:val="00D03113"/>
    <w:rsid w:val="00D03560"/>
    <w:rsid w:val="00D03745"/>
    <w:rsid w:val="00D03765"/>
    <w:rsid w:val="00D04109"/>
    <w:rsid w:val="00D04830"/>
    <w:rsid w:val="00D04CCA"/>
    <w:rsid w:val="00D05715"/>
    <w:rsid w:val="00D05B4D"/>
    <w:rsid w:val="00D066BF"/>
    <w:rsid w:val="00D07552"/>
    <w:rsid w:val="00D07A0F"/>
    <w:rsid w:val="00D1173E"/>
    <w:rsid w:val="00D1190E"/>
    <w:rsid w:val="00D119C8"/>
    <w:rsid w:val="00D11AA1"/>
    <w:rsid w:val="00D11F38"/>
    <w:rsid w:val="00D11F57"/>
    <w:rsid w:val="00D12263"/>
    <w:rsid w:val="00D12924"/>
    <w:rsid w:val="00D132A1"/>
    <w:rsid w:val="00D14C2B"/>
    <w:rsid w:val="00D1519B"/>
    <w:rsid w:val="00D16729"/>
    <w:rsid w:val="00D17629"/>
    <w:rsid w:val="00D207C5"/>
    <w:rsid w:val="00D20D7F"/>
    <w:rsid w:val="00D20EF7"/>
    <w:rsid w:val="00D21096"/>
    <w:rsid w:val="00D214E3"/>
    <w:rsid w:val="00D221D6"/>
    <w:rsid w:val="00D2237D"/>
    <w:rsid w:val="00D23517"/>
    <w:rsid w:val="00D236CF"/>
    <w:rsid w:val="00D2387E"/>
    <w:rsid w:val="00D24353"/>
    <w:rsid w:val="00D244A1"/>
    <w:rsid w:val="00D2471C"/>
    <w:rsid w:val="00D24C61"/>
    <w:rsid w:val="00D25583"/>
    <w:rsid w:val="00D2568B"/>
    <w:rsid w:val="00D259F0"/>
    <w:rsid w:val="00D26324"/>
    <w:rsid w:val="00D263B9"/>
    <w:rsid w:val="00D26E70"/>
    <w:rsid w:val="00D27C1C"/>
    <w:rsid w:val="00D30105"/>
    <w:rsid w:val="00D30380"/>
    <w:rsid w:val="00D32C7B"/>
    <w:rsid w:val="00D332F2"/>
    <w:rsid w:val="00D34276"/>
    <w:rsid w:val="00D35534"/>
    <w:rsid w:val="00D35C15"/>
    <w:rsid w:val="00D35CAC"/>
    <w:rsid w:val="00D3690A"/>
    <w:rsid w:val="00D37304"/>
    <w:rsid w:val="00D37886"/>
    <w:rsid w:val="00D37F74"/>
    <w:rsid w:val="00D4043D"/>
    <w:rsid w:val="00D40A66"/>
    <w:rsid w:val="00D40C52"/>
    <w:rsid w:val="00D40CD6"/>
    <w:rsid w:val="00D41010"/>
    <w:rsid w:val="00D410FA"/>
    <w:rsid w:val="00D41AA2"/>
    <w:rsid w:val="00D41DD3"/>
    <w:rsid w:val="00D42500"/>
    <w:rsid w:val="00D4250F"/>
    <w:rsid w:val="00D428E2"/>
    <w:rsid w:val="00D42E29"/>
    <w:rsid w:val="00D435C0"/>
    <w:rsid w:val="00D43CB3"/>
    <w:rsid w:val="00D43D03"/>
    <w:rsid w:val="00D44360"/>
    <w:rsid w:val="00D44AAB"/>
    <w:rsid w:val="00D45216"/>
    <w:rsid w:val="00D454C2"/>
    <w:rsid w:val="00D45571"/>
    <w:rsid w:val="00D455DE"/>
    <w:rsid w:val="00D45803"/>
    <w:rsid w:val="00D4764B"/>
    <w:rsid w:val="00D47721"/>
    <w:rsid w:val="00D47AC2"/>
    <w:rsid w:val="00D47FB5"/>
    <w:rsid w:val="00D508F7"/>
    <w:rsid w:val="00D50D66"/>
    <w:rsid w:val="00D5179E"/>
    <w:rsid w:val="00D518E2"/>
    <w:rsid w:val="00D52AF3"/>
    <w:rsid w:val="00D53108"/>
    <w:rsid w:val="00D53621"/>
    <w:rsid w:val="00D53DB2"/>
    <w:rsid w:val="00D54B68"/>
    <w:rsid w:val="00D54E45"/>
    <w:rsid w:val="00D5518F"/>
    <w:rsid w:val="00D55282"/>
    <w:rsid w:val="00D55721"/>
    <w:rsid w:val="00D5574B"/>
    <w:rsid w:val="00D558BF"/>
    <w:rsid w:val="00D55EB0"/>
    <w:rsid w:val="00D56617"/>
    <w:rsid w:val="00D56E69"/>
    <w:rsid w:val="00D575D0"/>
    <w:rsid w:val="00D604D7"/>
    <w:rsid w:val="00D605E8"/>
    <w:rsid w:val="00D6081D"/>
    <w:rsid w:val="00D61C72"/>
    <w:rsid w:val="00D61DED"/>
    <w:rsid w:val="00D6211A"/>
    <w:rsid w:val="00D62498"/>
    <w:rsid w:val="00D62505"/>
    <w:rsid w:val="00D6352F"/>
    <w:rsid w:val="00D63723"/>
    <w:rsid w:val="00D64071"/>
    <w:rsid w:val="00D64939"/>
    <w:rsid w:val="00D64DC2"/>
    <w:rsid w:val="00D659C0"/>
    <w:rsid w:val="00D667C3"/>
    <w:rsid w:val="00D66CDA"/>
    <w:rsid w:val="00D67C16"/>
    <w:rsid w:val="00D70196"/>
    <w:rsid w:val="00D71F54"/>
    <w:rsid w:val="00D71FF9"/>
    <w:rsid w:val="00D72270"/>
    <w:rsid w:val="00D72953"/>
    <w:rsid w:val="00D729AD"/>
    <w:rsid w:val="00D72A32"/>
    <w:rsid w:val="00D75DFF"/>
    <w:rsid w:val="00D76420"/>
    <w:rsid w:val="00D768AA"/>
    <w:rsid w:val="00D76E3B"/>
    <w:rsid w:val="00D77973"/>
    <w:rsid w:val="00D77E6D"/>
    <w:rsid w:val="00D8053C"/>
    <w:rsid w:val="00D80C7D"/>
    <w:rsid w:val="00D81A95"/>
    <w:rsid w:val="00D82879"/>
    <w:rsid w:val="00D83AA9"/>
    <w:rsid w:val="00D85090"/>
    <w:rsid w:val="00D854CF"/>
    <w:rsid w:val="00D85787"/>
    <w:rsid w:val="00D863B0"/>
    <w:rsid w:val="00D8646E"/>
    <w:rsid w:val="00D869C1"/>
    <w:rsid w:val="00D86AD5"/>
    <w:rsid w:val="00D87991"/>
    <w:rsid w:val="00D87A09"/>
    <w:rsid w:val="00D87A7C"/>
    <w:rsid w:val="00D87AED"/>
    <w:rsid w:val="00D90400"/>
    <w:rsid w:val="00D91F2B"/>
    <w:rsid w:val="00D92356"/>
    <w:rsid w:val="00D9246A"/>
    <w:rsid w:val="00D92494"/>
    <w:rsid w:val="00D92886"/>
    <w:rsid w:val="00D9337F"/>
    <w:rsid w:val="00D94241"/>
    <w:rsid w:val="00D945E8"/>
    <w:rsid w:val="00D94F4C"/>
    <w:rsid w:val="00D95CBA"/>
    <w:rsid w:val="00D95CE2"/>
    <w:rsid w:val="00D96663"/>
    <w:rsid w:val="00D96926"/>
    <w:rsid w:val="00D976F8"/>
    <w:rsid w:val="00DA03BF"/>
    <w:rsid w:val="00DA0640"/>
    <w:rsid w:val="00DA0D28"/>
    <w:rsid w:val="00DA11D1"/>
    <w:rsid w:val="00DA1B22"/>
    <w:rsid w:val="00DA1B70"/>
    <w:rsid w:val="00DA1C44"/>
    <w:rsid w:val="00DA1F65"/>
    <w:rsid w:val="00DA30B8"/>
    <w:rsid w:val="00DA34E9"/>
    <w:rsid w:val="00DA3550"/>
    <w:rsid w:val="00DA3AC2"/>
    <w:rsid w:val="00DA3B3E"/>
    <w:rsid w:val="00DA3FA5"/>
    <w:rsid w:val="00DA420C"/>
    <w:rsid w:val="00DA4D19"/>
    <w:rsid w:val="00DA5302"/>
    <w:rsid w:val="00DA59B9"/>
    <w:rsid w:val="00DA5A8C"/>
    <w:rsid w:val="00DA62A3"/>
    <w:rsid w:val="00DA696D"/>
    <w:rsid w:val="00DA7244"/>
    <w:rsid w:val="00DB03DF"/>
    <w:rsid w:val="00DB044E"/>
    <w:rsid w:val="00DB057F"/>
    <w:rsid w:val="00DB06CC"/>
    <w:rsid w:val="00DB07A4"/>
    <w:rsid w:val="00DB0DB3"/>
    <w:rsid w:val="00DB0F7C"/>
    <w:rsid w:val="00DB136E"/>
    <w:rsid w:val="00DB1396"/>
    <w:rsid w:val="00DB1FE7"/>
    <w:rsid w:val="00DB20EC"/>
    <w:rsid w:val="00DB226F"/>
    <w:rsid w:val="00DB2A11"/>
    <w:rsid w:val="00DB2D81"/>
    <w:rsid w:val="00DB2DFE"/>
    <w:rsid w:val="00DB3F2B"/>
    <w:rsid w:val="00DB45F4"/>
    <w:rsid w:val="00DB4A07"/>
    <w:rsid w:val="00DB4BC8"/>
    <w:rsid w:val="00DB5068"/>
    <w:rsid w:val="00DB561E"/>
    <w:rsid w:val="00DB698C"/>
    <w:rsid w:val="00DB6EB5"/>
    <w:rsid w:val="00DB733A"/>
    <w:rsid w:val="00DB75E7"/>
    <w:rsid w:val="00DB7C9D"/>
    <w:rsid w:val="00DB7EEE"/>
    <w:rsid w:val="00DC0270"/>
    <w:rsid w:val="00DC0749"/>
    <w:rsid w:val="00DC0E0B"/>
    <w:rsid w:val="00DC1027"/>
    <w:rsid w:val="00DC182F"/>
    <w:rsid w:val="00DC1957"/>
    <w:rsid w:val="00DC26B1"/>
    <w:rsid w:val="00DC2D20"/>
    <w:rsid w:val="00DC3CA9"/>
    <w:rsid w:val="00DC436F"/>
    <w:rsid w:val="00DC4882"/>
    <w:rsid w:val="00DC48DC"/>
    <w:rsid w:val="00DC622E"/>
    <w:rsid w:val="00DC624D"/>
    <w:rsid w:val="00DC6940"/>
    <w:rsid w:val="00DC70BE"/>
    <w:rsid w:val="00DC76AA"/>
    <w:rsid w:val="00DC7D6A"/>
    <w:rsid w:val="00DD04C4"/>
    <w:rsid w:val="00DD0FC8"/>
    <w:rsid w:val="00DD108A"/>
    <w:rsid w:val="00DD15D3"/>
    <w:rsid w:val="00DD1BBF"/>
    <w:rsid w:val="00DD302D"/>
    <w:rsid w:val="00DD3EF6"/>
    <w:rsid w:val="00DD45B7"/>
    <w:rsid w:val="00DD48E3"/>
    <w:rsid w:val="00DD4A88"/>
    <w:rsid w:val="00DD52A6"/>
    <w:rsid w:val="00DD582C"/>
    <w:rsid w:val="00DD5AD1"/>
    <w:rsid w:val="00DD616D"/>
    <w:rsid w:val="00DD7980"/>
    <w:rsid w:val="00DD7DE3"/>
    <w:rsid w:val="00DE03AE"/>
    <w:rsid w:val="00DE0FDC"/>
    <w:rsid w:val="00DE19DB"/>
    <w:rsid w:val="00DE252E"/>
    <w:rsid w:val="00DE25AF"/>
    <w:rsid w:val="00DE2D66"/>
    <w:rsid w:val="00DE2E28"/>
    <w:rsid w:val="00DE2F8F"/>
    <w:rsid w:val="00DE3F60"/>
    <w:rsid w:val="00DE4B20"/>
    <w:rsid w:val="00DE5016"/>
    <w:rsid w:val="00DE53A1"/>
    <w:rsid w:val="00DE5E8B"/>
    <w:rsid w:val="00DE5F63"/>
    <w:rsid w:val="00DE6209"/>
    <w:rsid w:val="00DE6382"/>
    <w:rsid w:val="00DE68FD"/>
    <w:rsid w:val="00DE6D12"/>
    <w:rsid w:val="00DE72E1"/>
    <w:rsid w:val="00DE7D8A"/>
    <w:rsid w:val="00DE7F0F"/>
    <w:rsid w:val="00DF0063"/>
    <w:rsid w:val="00DF13AD"/>
    <w:rsid w:val="00DF16C8"/>
    <w:rsid w:val="00DF2CB8"/>
    <w:rsid w:val="00DF2CEF"/>
    <w:rsid w:val="00DF33D7"/>
    <w:rsid w:val="00DF36B8"/>
    <w:rsid w:val="00DF39EA"/>
    <w:rsid w:val="00DF3B61"/>
    <w:rsid w:val="00DF3BE8"/>
    <w:rsid w:val="00DF3C3F"/>
    <w:rsid w:val="00DF3EEC"/>
    <w:rsid w:val="00DF46CE"/>
    <w:rsid w:val="00DF4784"/>
    <w:rsid w:val="00DF5BB3"/>
    <w:rsid w:val="00DF5ECC"/>
    <w:rsid w:val="00DF6562"/>
    <w:rsid w:val="00DF65E0"/>
    <w:rsid w:val="00DF6702"/>
    <w:rsid w:val="00E001E2"/>
    <w:rsid w:val="00E01536"/>
    <w:rsid w:val="00E01A04"/>
    <w:rsid w:val="00E01D42"/>
    <w:rsid w:val="00E01DAA"/>
    <w:rsid w:val="00E024EC"/>
    <w:rsid w:val="00E02F79"/>
    <w:rsid w:val="00E03BE7"/>
    <w:rsid w:val="00E04CD5"/>
    <w:rsid w:val="00E05C5B"/>
    <w:rsid w:val="00E05D87"/>
    <w:rsid w:val="00E05FBD"/>
    <w:rsid w:val="00E06009"/>
    <w:rsid w:val="00E063A7"/>
    <w:rsid w:val="00E063F1"/>
    <w:rsid w:val="00E06411"/>
    <w:rsid w:val="00E06EE6"/>
    <w:rsid w:val="00E071D8"/>
    <w:rsid w:val="00E075EF"/>
    <w:rsid w:val="00E07B82"/>
    <w:rsid w:val="00E07C64"/>
    <w:rsid w:val="00E1002D"/>
    <w:rsid w:val="00E103F4"/>
    <w:rsid w:val="00E10D15"/>
    <w:rsid w:val="00E11195"/>
    <w:rsid w:val="00E11511"/>
    <w:rsid w:val="00E11513"/>
    <w:rsid w:val="00E11657"/>
    <w:rsid w:val="00E11F17"/>
    <w:rsid w:val="00E12695"/>
    <w:rsid w:val="00E13271"/>
    <w:rsid w:val="00E135CD"/>
    <w:rsid w:val="00E135E7"/>
    <w:rsid w:val="00E1370A"/>
    <w:rsid w:val="00E137E4"/>
    <w:rsid w:val="00E14250"/>
    <w:rsid w:val="00E14BC3"/>
    <w:rsid w:val="00E14D35"/>
    <w:rsid w:val="00E1536D"/>
    <w:rsid w:val="00E154C8"/>
    <w:rsid w:val="00E1593D"/>
    <w:rsid w:val="00E15AD6"/>
    <w:rsid w:val="00E171B0"/>
    <w:rsid w:val="00E177EA"/>
    <w:rsid w:val="00E1785A"/>
    <w:rsid w:val="00E17CF7"/>
    <w:rsid w:val="00E200BA"/>
    <w:rsid w:val="00E20659"/>
    <w:rsid w:val="00E218B5"/>
    <w:rsid w:val="00E21A9B"/>
    <w:rsid w:val="00E21AD9"/>
    <w:rsid w:val="00E2219F"/>
    <w:rsid w:val="00E2222F"/>
    <w:rsid w:val="00E2291F"/>
    <w:rsid w:val="00E23308"/>
    <w:rsid w:val="00E23D2F"/>
    <w:rsid w:val="00E23FF2"/>
    <w:rsid w:val="00E24163"/>
    <w:rsid w:val="00E24438"/>
    <w:rsid w:val="00E2451A"/>
    <w:rsid w:val="00E24654"/>
    <w:rsid w:val="00E24BFB"/>
    <w:rsid w:val="00E25779"/>
    <w:rsid w:val="00E261FB"/>
    <w:rsid w:val="00E267E8"/>
    <w:rsid w:val="00E2771D"/>
    <w:rsid w:val="00E27805"/>
    <w:rsid w:val="00E303BD"/>
    <w:rsid w:val="00E305FB"/>
    <w:rsid w:val="00E310DF"/>
    <w:rsid w:val="00E31155"/>
    <w:rsid w:val="00E3130C"/>
    <w:rsid w:val="00E3243F"/>
    <w:rsid w:val="00E32AA3"/>
    <w:rsid w:val="00E3303A"/>
    <w:rsid w:val="00E3313E"/>
    <w:rsid w:val="00E33383"/>
    <w:rsid w:val="00E33B70"/>
    <w:rsid w:val="00E33EEC"/>
    <w:rsid w:val="00E345A5"/>
    <w:rsid w:val="00E34A1B"/>
    <w:rsid w:val="00E352A5"/>
    <w:rsid w:val="00E371C8"/>
    <w:rsid w:val="00E37A7D"/>
    <w:rsid w:val="00E37FE0"/>
    <w:rsid w:val="00E37FE1"/>
    <w:rsid w:val="00E40995"/>
    <w:rsid w:val="00E40C6D"/>
    <w:rsid w:val="00E417B3"/>
    <w:rsid w:val="00E42C91"/>
    <w:rsid w:val="00E42D2D"/>
    <w:rsid w:val="00E43B2F"/>
    <w:rsid w:val="00E4421A"/>
    <w:rsid w:val="00E44893"/>
    <w:rsid w:val="00E449A0"/>
    <w:rsid w:val="00E45133"/>
    <w:rsid w:val="00E45276"/>
    <w:rsid w:val="00E452B4"/>
    <w:rsid w:val="00E46710"/>
    <w:rsid w:val="00E47780"/>
    <w:rsid w:val="00E5003C"/>
    <w:rsid w:val="00E50A1C"/>
    <w:rsid w:val="00E51368"/>
    <w:rsid w:val="00E51E9B"/>
    <w:rsid w:val="00E52028"/>
    <w:rsid w:val="00E52D8E"/>
    <w:rsid w:val="00E530BC"/>
    <w:rsid w:val="00E557CF"/>
    <w:rsid w:val="00E557DB"/>
    <w:rsid w:val="00E55B47"/>
    <w:rsid w:val="00E55CB3"/>
    <w:rsid w:val="00E55CBC"/>
    <w:rsid w:val="00E56638"/>
    <w:rsid w:val="00E6001F"/>
    <w:rsid w:val="00E60103"/>
    <w:rsid w:val="00E609EF"/>
    <w:rsid w:val="00E60A12"/>
    <w:rsid w:val="00E6125A"/>
    <w:rsid w:val="00E62394"/>
    <w:rsid w:val="00E62B06"/>
    <w:rsid w:val="00E62E7C"/>
    <w:rsid w:val="00E62EEF"/>
    <w:rsid w:val="00E635F8"/>
    <w:rsid w:val="00E636A2"/>
    <w:rsid w:val="00E638CC"/>
    <w:rsid w:val="00E63AD5"/>
    <w:rsid w:val="00E63DC0"/>
    <w:rsid w:val="00E63DF9"/>
    <w:rsid w:val="00E63E4D"/>
    <w:rsid w:val="00E645D7"/>
    <w:rsid w:val="00E657B2"/>
    <w:rsid w:val="00E65A41"/>
    <w:rsid w:val="00E65CE9"/>
    <w:rsid w:val="00E6631E"/>
    <w:rsid w:val="00E6654B"/>
    <w:rsid w:val="00E66643"/>
    <w:rsid w:val="00E66B15"/>
    <w:rsid w:val="00E670B1"/>
    <w:rsid w:val="00E672CF"/>
    <w:rsid w:val="00E673E6"/>
    <w:rsid w:val="00E67CE4"/>
    <w:rsid w:val="00E67D5F"/>
    <w:rsid w:val="00E7126A"/>
    <w:rsid w:val="00E71551"/>
    <w:rsid w:val="00E719DD"/>
    <w:rsid w:val="00E71B74"/>
    <w:rsid w:val="00E724DE"/>
    <w:rsid w:val="00E72D21"/>
    <w:rsid w:val="00E72D73"/>
    <w:rsid w:val="00E731C7"/>
    <w:rsid w:val="00E732AA"/>
    <w:rsid w:val="00E738BD"/>
    <w:rsid w:val="00E73AE1"/>
    <w:rsid w:val="00E74363"/>
    <w:rsid w:val="00E74ADD"/>
    <w:rsid w:val="00E7513F"/>
    <w:rsid w:val="00E7656F"/>
    <w:rsid w:val="00E77661"/>
    <w:rsid w:val="00E779F3"/>
    <w:rsid w:val="00E80F2E"/>
    <w:rsid w:val="00E8115A"/>
    <w:rsid w:val="00E81403"/>
    <w:rsid w:val="00E81642"/>
    <w:rsid w:val="00E8272D"/>
    <w:rsid w:val="00E82DDA"/>
    <w:rsid w:val="00E833A9"/>
    <w:rsid w:val="00E83467"/>
    <w:rsid w:val="00E83AEC"/>
    <w:rsid w:val="00E83D4A"/>
    <w:rsid w:val="00E84FD7"/>
    <w:rsid w:val="00E8559B"/>
    <w:rsid w:val="00E869C5"/>
    <w:rsid w:val="00E9006E"/>
    <w:rsid w:val="00E904D9"/>
    <w:rsid w:val="00E9072E"/>
    <w:rsid w:val="00E90B00"/>
    <w:rsid w:val="00E919A8"/>
    <w:rsid w:val="00E91FD8"/>
    <w:rsid w:val="00E92282"/>
    <w:rsid w:val="00E92557"/>
    <w:rsid w:val="00E93822"/>
    <w:rsid w:val="00E93912"/>
    <w:rsid w:val="00E93D5B"/>
    <w:rsid w:val="00E95845"/>
    <w:rsid w:val="00E958D7"/>
    <w:rsid w:val="00E95C8C"/>
    <w:rsid w:val="00E960E6"/>
    <w:rsid w:val="00E961AB"/>
    <w:rsid w:val="00E964EA"/>
    <w:rsid w:val="00E966F0"/>
    <w:rsid w:val="00E96937"/>
    <w:rsid w:val="00E96B30"/>
    <w:rsid w:val="00E970A2"/>
    <w:rsid w:val="00E970A4"/>
    <w:rsid w:val="00E970FB"/>
    <w:rsid w:val="00E972A1"/>
    <w:rsid w:val="00E973B1"/>
    <w:rsid w:val="00E97BA3"/>
    <w:rsid w:val="00E97E96"/>
    <w:rsid w:val="00EA0AE9"/>
    <w:rsid w:val="00EA0B12"/>
    <w:rsid w:val="00EA0B77"/>
    <w:rsid w:val="00EA177A"/>
    <w:rsid w:val="00EA18A4"/>
    <w:rsid w:val="00EA1FA6"/>
    <w:rsid w:val="00EA20E1"/>
    <w:rsid w:val="00EA2C71"/>
    <w:rsid w:val="00EA40B2"/>
    <w:rsid w:val="00EA4755"/>
    <w:rsid w:val="00EA4E0A"/>
    <w:rsid w:val="00EA4F76"/>
    <w:rsid w:val="00EA51E9"/>
    <w:rsid w:val="00EA5805"/>
    <w:rsid w:val="00EA5F59"/>
    <w:rsid w:val="00EA6017"/>
    <w:rsid w:val="00EA6069"/>
    <w:rsid w:val="00EA6599"/>
    <w:rsid w:val="00EA6900"/>
    <w:rsid w:val="00EA7602"/>
    <w:rsid w:val="00EB0885"/>
    <w:rsid w:val="00EB0AE8"/>
    <w:rsid w:val="00EB1128"/>
    <w:rsid w:val="00EB1D3A"/>
    <w:rsid w:val="00EB1F63"/>
    <w:rsid w:val="00EB22E1"/>
    <w:rsid w:val="00EB2593"/>
    <w:rsid w:val="00EB276B"/>
    <w:rsid w:val="00EB2815"/>
    <w:rsid w:val="00EB3DA0"/>
    <w:rsid w:val="00EB42DB"/>
    <w:rsid w:val="00EB452B"/>
    <w:rsid w:val="00EB47B4"/>
    <w:rsid w:val="00EB4B7C"/>
    <w:rsid w:val="00EB626D"/>
    <w:rsid w:val="00EB6365"/>
    <w:rsid w:val="00EB652B"/>
    <w:rsid w:val="00EB688C"/>
    <w:rsid w:val="00EC01C4"/>
    <w:rsid w:val="00EC14D9"/>
    <w:rsid w:val="00EC232E"/>
    <w:rsid w:val="00EC28CE"/>
    <w:rsid w:val="00EC2BDD"/>
    <w:rsid w:val="00EC313A"/>
    <w:rsid w:val="00EC3490"/>
    <w:rsid w:val="00EC376D"/>
    <w:rsid w:val="00EC4364"/>
    <w:rsid w:val="00EC4B06"/>
    <w:rsid w:val="00EC4E3C"/>
    <w:rsid w:val="00EC5294"/>
    <w:rsid w:val="00EC5AB7"/>
    <w:rsid w:val="00EC625E"/>
    <w:rsid w:val="00EC6562"/>
    <w:rsid w:val="00EC6C00"/>
    <w:rsid w:val="00EC7B67"/>
    <w:rsid w:val="00EC7FF1"/>
    <w:rsid w:val="00ED15A9"/>
    <w:rsid w:val="00ED27C8"/>
    <w:rsid w:val="00ED2A76"/>
    <w:rsid w:val="00ED2CE9"/>
    <w:rsid w:val="00ED3362"/>
    <w:rsid w:val="00ED362C"/>
    <w:rsid w:val="00ED483D"/>
    <w:rsid w:val="00ED4F75"/>
    <w:rsid w:val="00ED569A"/>
    <w:rsid w:val="00ED6EEB"/>
    <w:rsid w:val="00ED7298"/>
    <w:rsid w:val="00ED79D7"/>
    <w:rsid w:val="00ED79FA"/>
    <w:rsid w:val="00EE00ED"/>
    <w:rsid w:val="00EE0875"/>
    <w:rsid w:val="00EE0994"/>
    <w:rsid w:val="00EE0FB0"/>
    <w:rsid w:val="00EE1B11"/>
    <w:rsid w:val="00EE1BF3"/>
    <w:rsid w:val="00EE1D33"/>
    <w:rsid w:val="00EE1F18"/>
    <w:rsid w:val="00EE2316"/>
    <w:rsid w:val="00EE3579"/>
    <w:rsid w:val="00EE3947"/>
    <w:rsid w:val="00EE3D3C"/>
    <w:rsid w:val="00EE486E"/>
    <w:rsid w:val="00EE4B9D"/>
    <w:rsid w:val="00EE52AC"/>
    <w:rsid w:val="00EE67DF"/>
    <w:rsid w:val="00EE758B"/>
    <w:rsid w:val="00EE78A9"/>
    <w:rsid w:val="00EE7EE0"/>
    <w:rsid w:val="00EF1467"/>
    <w:rsid w:val="00EF3951"/>
    <w:rsid w:val="00EF4744"/>
    <w:rsid w:val="00EF51D2"/>
    <w:rsid w:val="00EF54B4"/>
    <w:rsid w:val="00EF55A3"/>
    <w:rsid w:val="00EF55FD"/>
    <w:rsid w:val="00EF61F0"/>
    <w:rsid w:val="00EF667D"/>
    <w:rsid w:val="00EF670B"/>
    <w:rsid w:val="00EF709A"/>
    <w:rsid w:val="00EF74F9"/>
    <w:rsid w:val="00F00B1D"/>
    <w:rsid w:val="00F01627"/>
    <w:rsid w:val="00F01D7D"/>
    <w:rsid w:val="00F01FD6"/>
    <w:rsid w:val="00F0203A"/>
    <w:rsid w:val="00F02065"/>
    <w:rsid w:val="00F02BBA"/>
    <w:rsid w:val="00F02CF5"/>
    <w:rsid w:val="00F03062"/>
    <w:rsid w:val="00F03A2E"/>
    <w:rsid w:val="00F041EF"/>
    <w:rsid w:val="00F04F5F"/>
    <w:rsid w:val="00F05741"/>
    <w:rsid w:val="00F05960"/>
    <w:rsid w:val="00F05DFF"/>
    <w:rsid w:val="00F06293"/>
    <w:rsid w:val="00F06639"/>
    <w:rsid w:val="00F06A2B"/>
    <w:rsid w:val="00F06ABD"/>
    <w:rsid w:val="00F07304"/>
    <w:rsid w:val="00F10C92"/>
    <w:rsid w:val="00F10CD4"/>
    <w:rsid w:val="00F11038"/>
    <w:rsid w:val="00F110A9"/>
    <w:rsid w:val="00F11213"/>
    <w:rsid w:val="00F11276"/>
    <w:rsid w:val="00F1138F"/>
    <w:rsid w:val="00F11F81"/>
    <w:rsid w:val="00F121D6"/>
    <w:rsid w:val="00F1346A"/>
    <w:rsid w:val="00F1377A"/>
    <w:rsid w:val="00F13C96"/>
    <w:rsid w:val="00F13D13"/>
    <w:rsid w:val="00F142A1"/>
    <w:rsid w:val="00F15134"/>
    <w:rsid w:val="00F1539F"/>
    <w:rsid w:val="00F165AD"/>
    <w:rsid w:val="00F169DF"/>
    <w:rsid w:val="00F16FC3"/>
    <w:rsid w:val="00F16FFA"/>
    <w:rsid w:val="00F20415"/>
    <w:rsid w:val="00F20F1E"/>
    <w:rsid w:val="00F21D20"/>
    <w:rsid w:val="00F21F57"/>
    <w:rsid w:val="00F223A1"/>
    <w:rsid w:val="00F224BE"/>
    <w:rsid w:val="00F22E08"/>
    <w:rsid w:val="00F23471"/>
    <w:rsid w:val="00F23948"/>
    <w:rsid w:val="00F23EA5"/>
    <w:rsid w:val="00F24654"/>
    <w:rsid w:val="00F24D6C"/>
    <w:rsid w:val="00F2577E"/>
    <w:rsid w:val="00F26DE1"/>
    <w:rsid w:val="00F26FB7"/>
    <w:rsid w:val="00F272EA"/>
    <w:rsid w:val="00F27755"/>
    <w:rsid w:val="00F30355"/>
    <w:rsid w:val="00F305C4"/>
    <w:rsid w:val="00F31750"/>
    <w:rsid w:val="00F31F78"/>
    <w:rsid w:val="00F32980"/>
    <w:rsid w:val="00F329A2"/>
    <w:rsid w:val="00F33AAF"/>
    <w:rsid w:val="00F33C84"/>
    <w:rsid w:val="00F33FF4"/>
    <w:rsid w:val="00F3438A"/>
    <w:rsid w:val="00F34706"/>
    <w:rsid w:val="00F34902"/>
    <w:rsid w:val="00F3576A"/>
    <w:rsid w:val="00F35C7E"/>
    <w:rsid w:val="00F35E9F"/>
    <w:rsid w:val="00F364E3"/>
    <w:rsid w:val="00F3654D"/>
    <w:rsid w:val="00F3670C"/>
    <w:rsid w:val="00F36924"/>
    <w:rsid w:val="00F36B71"/>
    <w:rsid w:val="00F36F27"/>
    <w:rsid w:val="00F37566"/>
    <w:rsid w:val="00F37C45"/>
    <w:rsid w:val="00F37E4C"/>
    <w:rsid w:val="00F402E6"/>
    <w:rsid w:val="00F40D1C"/>
    <w:rsid w:val="00F4177E"/>
    <w:rsid w:val="00F41902"/>
    <w:rsid w:val="00F427CB"/>
    <w:rsid w:val="00F42B00"/>
    <w:rsid w:val="00F43598"/>
    <w:rsid w:val="00F43751"/>
    <w:rsid w:val="00F43DAB"/>
    <w:rsid w:val="00F44FD9"/>
    <w:rsid w:val="00F45147"/>
    <w:rsid w:val="00F46868"/>
    <w:rsid w:val="00F4692E"/>
    <w:rsid w:val="00F46F79"/>
    <w:rsid w:val="00F4753F"/>
    <w:rsid w:val="00F47D49"/>
    <w:rsid w:val="00F500F8"/>
    <w:rsid w:val="00F503C3"/>
    <w:rsid w:val="00F515E9"/>
    <w:rsid w:val="00F519D4"/>
    <w:rsid w:val="00F51C08"/>
    <w:rsid w:val="00F51DA1"/>
    <w:rsid w:val="00F52277"/>
    <w:rsid w:val="00F52E1B"/>
    <w:rsid w:val="00F52F18"/>
    <w:rsid w:val="00F53857"/>
    <w:rsid w:val="00F545EC"/>
    <w:rsid w:val="00F55A06"/>
    <w:rsid w:val="00F561F4"/>
    <w:rsid w:val="00F563B3"/>
    <w:rsid w:val="00F567D4"/>
    <w:rsid w:val="00F56DCE"/>
    <w:rsid w:val="00F56F4D"/>
    <w:rsid w:val="00F57294"/>
    <w:rsid w:val="00F574F9"/>
    <w:rsid w:val="00F57ADB"/>
    <w:rsid w:val="00F57E61"/>
    <w:rsid w:val="00F6036C"/>
    <w:rsid w:val="00F60D2F"/>
    <w:rsid w:val="00F60E88"/>
    <w:rsid w:val="00F61B9C"/>
    <w:rsid w:val="00F625A5"/>
    <w:rsid w:val="00F62868"/>
    <w:rsid w:val="00F63411"/>
    <w:rsid w:val="00F63DFC"/>
    <w:rsid w:val="00F6470B"/>
    <w:rsid w:val="00F64F24"/>
    <w:rsid w:val="00F64FFF"/>
    <w:rsid w:val="00F650ED"/>
    <w:rsid w:val="00F67449"/>
    <w:rsid w:val="00F677EB"/>
    <w:rsid w:val="00F679E9"/>
    <w:rsid w:val="00F67F12"/>
    <w:rsid w:val="00F70B84"/>
    <w:rsid w:val="00F72827"/>
    <w:rsid w:val="00F73507"/>
    <w:rsid w:val="00F735D4"/>
    <w:rsid w:val="00F73851"/>
    <w:rsid w:val="00F73C28"/>
    <w:rsid w:val="00F74BE4"/>
    <w:rsid w:val="00F74C83"/>
    <w:rsid w:val="00F74ECC"/>
    <w:rsid w:val="00F752EA"/>
    <w:rsid w:val="00F75735"/>
    <w:rsid w:val="00F7624F"/>
    <w:rsid w:val="00F76625"/>
    <w:rsid w:val="00F76C87"/>
    <w:rsid w:val="00F776DC"/>
    <w:rsid w:val="00F7778E"/>
    <w:rsid w:val="00F77804"/>
    <w:rsid w:val="00F8026D"/>
    <w:rsid w:val="00F817AC"/>
    <w:rsid w:val="00F81877"/>
    <w:rsid w:val="00F81F39"/>
    <w:rsid w:val="00F82CF9"/>
    <w:rsid w:val="00F83308"/>
    <w:rsid w:val="00F834B9"/>
    <w:rsid w:val="00F83660"/>
    <w:rsid w:val="00F847B7"/>
    <w:rsid w:val="00F855F3"/>
    <w:rsid w:val="00F8622C"/>
    <w:rsid w:val="00F86835"/>
    <w:rsid w:val="00F87037"/>
    <w:rsid w:val="00F90201"/>
    <w:rsid w:val="00F9033C"/>
    <w:rsid w:val="00F903DB"/>
    <w:rsid w:val="00F90A9B"/>
    <w:rsid w:val="00F90B89"/>
    <w:rsid w:val="00F91341"/>
    <w:rsid w:val="00F91660"/>
    <w:rsid w:val="00F91D50"/>
    <w:rsid w:val="00F9226F"/>
    <w:rsid w:val="00F92CDC"/>
    <w:rsid w:val="00F92F26"/>
    <w:rsid w:val="00F9351C"/>
    <w:rsid w:val="00F93750"/>
    <w:rsid w:val="00F93B5E"/>
    <w:rsid w:val="00F93D43"/>
    <w:rsid w:val="00F93D6D"/>
    <w:rsid w:val="00F95800"/>
    <w:rsid w:val="00F95952"/>
    <w:rsid w:val="00F96210"/>
    <w:rsid w:val="00F96327"/>
    <w:rsid w:val="00F96492"/>
    <w:rsid w:val="00F96D97"/>
    <w:rsid w:val="00F973F8"/>
    <w:rsid w:val="00F97454"/>
    <w:rsid w:val="00F97A92"/>
    <w:rsid w:val="00FA0959"/>
    <w:rsid w:val="00FA10E3"/>
    <w:rsid w:val="00FA11BF"/>
    <w:rsid w:val="00FA220F"/>
    <w:rsid w:val="00FA22E5"/>
    <w:rsid w:val="00FA27D9"/>
    <w:rsid w:val="00FA2DA8"/>
    <w:rsid w:val="00FA30DA"/>
    <w:rsid w:val="00FA31D3"/>
    <w:rsid w:val="00FA3661"/>
    <w:rsid w:val="00FA36FD"/>
    <w:rsid w:val="00FA3794"/>
    <w:rsid w:val="00FA3B95"/>
    <w:rsid w:val="00FA3D72"/>
    <w:rsid w:val="00FA4014"/>
    <w:rsid w:val="00FA414E"/>
    <w:rsid w:val="00FA4442"/>
    <w:rsid w:val="00FA46A9"/>
    <w:rsid w:val="00FA5ACC"/>
    <w:rsid w:val="00FA5FC1"/>
    <w:rsid w:val="00FA673A"/>
    <w:rsid w:val="00FA69C5"/>
    <w:rsid w:val="00FA6F4F"/>
    <w:rsid w:val="00FA7163"/>
    <w:rsid w:val="00FA798F"/>
    <w:rsid w:val="00FB00CE"/>
    <w:rsid w:val="00FB05C2"/>
    <w:rsid w:val="00FB08A4"/>
    <w:rsid w:val="00FB0F3E"/>
    <w:rsid w:val="00FB1F97"/>
    <w:rsid w:val="00FB244C"/>
    <w:rsid w:val="00FB250E"/>
    <w:rsid w:val="00FB2D63"/>
    <w:rsid w:val="00FB331A"/>
    <w:rsid w:val="00FB3427"/>
    <w:rsid w:val="00FB3502"/>
    <w:rsid w:val="00FB414D"/>
    <w:rsid w:val="00FB4CDA"/>
    <w:rsid w:val="00FB5865"/>
    <w:rsid w:val="00FB5DD9"/>
    <w:rsid w:val="00FB5E00"/>
    <w:rsid w:val="00FB633A"/>
    <w:rsid w:val="00FB6E0A"/>
    <w:rsid w:val="00FB6FC0"/>
    <w:rsid w:val="00FB720E"/>
    <w:rsid w:val="00FB77D8"/>
    <w:rsid w:val="00FB7A3F"/>
    <w:rsid w:val="00FB7B72"/>
    <w:rsid w:val="00FC019B"/>
    <w:rsid w:val="00FC0931"/>
    <w:rsid w:val="00FC10CE"/>
    <w:rsid w:val="00FC10ED"/>
    <w:rsid w:val="00FC17CB"/>
    <w:rsid w:val="00FC1B2B"/>
    <w:rsid w:val="00FC1B9F"/>
    <w:rsid w:val="00FC1CC9"/>
    <w:rsid w:val="00FC2783"/>
    <w:rsid w:val="00FC3477"/>
    <w:rsid w:val="00FC3CCE"/>
    <w:rsid w:val="00FC43E0"/>
    <w:rsid w:val="00FC46B4"/>
    <w:rsid w:val="00FC4C54"/>
    <w:rsid w:val="00FC4DDB"/>
    <w:rsid w:val="00FC5100"/>
    <w:rsid w:val="00FC5D57"/>
    <w:rsid w:val="00FC6309"/>
    <w:rsid w:val="00FC6529"/>
    <w:rsid w:val="00FC6B3D"/>
    <w:rsid w:val="00FC7B27"/>
    <w:rsid w:val="00FC7DF4"/>
    <w:rsid w:val="00FD038F"/>
    <w:rsid w:val="00FD08CE"/>
    <w:rsid w:val="00FD092B"/>
    <w:rsid w:val="00FD107C"/>
    <w:rsid w:val="00FD1342"/>
    <w:rsid w:val="00FD16B9"/>
    <w:rsid w:val="00FD1A50"/>
    <w:rsid w:val="00FD2256"/>
    <w:rsid w:val="00FD2262"/>
    <w:rsid w:val="00FD26D0"/>
    <w:rsid w:val="00FD3095"/>
    <w:rsid w:val="00FD3102"/>
    <w:rsid w:val="00FD3433"/>
    <w:rsid w:val="00FD58FE"/>
    <w:rsid w:val="00FD6594"/>
    <w:rsid w:val="00FD6A76"/>
    <w:rsid w:val="00FD6E54"/>
    <w:rsid w:val="00FD7017"/>
    <w:rsid w:val="00FD77CE"/>
    <w:rsid w:val="00FD787D"/>
    <w:rsid w:val="00FE02F4"/>
    <w:rsid w:val="00FE04C7"/>
    <w:rsid w:val="00FE0CB5"/>
    <w:rsid w:val="00FE125B"/>
    <w:rsid w:val="00FE1ADB"/>
    <w:rsid w:val="00FE1B5B"/>
    <w:rsid w:val="00FE2216"/>
    <w:rsid w:val="00FE2D98"/>
    <w:rsid w:val="00FE3652"/>
    <w:rsid w:val="00FE3F1E"/>
    <w:rsid w:val="00FE3F61"/>
    <w:rsid w:val="00FE4047"/>
    <w:rsid w:val="00FE4462"/>
    <w:rsid w:val="00FE4DAD"/>
    <w:rsid w:val="00FE5133"/>
    <w:rsid w:val="00FE537B"/>
    <w:rsid w:val="00FE539E"/>
    <w:rsid w:val="00FE667D"/>
    <w:rsid w:val="00FE7999"/>
    <w:rsid w:val="00FE79E5"/>
    <w:rsid w:val="00FF05DF"/>
    <w:rsid w:val="00FF05EC"/>
    <w:rsid w:val="00FF0709"/>
    <w:rsid w:val="00FF1401"/>
    <w:rsid w:val="00FF1726"/>
    <w:rsid w:val="00FF1A58"/>
    <w:rsid w:val="00FF1CC6"/>
    <w:rsid w:val="00FF2493"/>
    <w:rsid w:val="00FF2884"/>
    <w:rsid w:val="00FF2886"/>
    <w:rsid w:val="00FF391D"/>
    <w:rsid w:val="00FF3ACA"/>
    <w:rsid w:val="00FF61F2"/>
    <w:rsid w:val="00FF6D1D"/>
    <w:rsid w:val="00FF7420"/>
    <w:rsid w:val="00FF77C3"/>
    <w:rsid w:val="00FF7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7A742E"/>
  <w15:chartTrackingRefBased/>
  <w15:docId w15:val="{6C089D32-3DBD-4206-96FF-3BD892D4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lang w:val="en-US" w:eastAsia="zh-CN" w:bidi="ar-SA"/>
      </w:rPr>
    </w:rPrDefault>
    <w:pPrDefault>
      <w:pPr>
        <w:spacing w:line="360" w:lineRule="auto"/>
        <w:ind w:left="420" w:hanging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66F"/>
  </w:style>
  <w:style w:type="paragraph" w:styleId="1">
    <w:name w:val="heading 1"/>
    <w:aliases w:val="Heading 1 Char Char,heading 1,??????????????????µÚ,第一章：标题 1,µÚÒ»ÕÂ£º±êÌâ 1,合同标题,H1,标书1,h1,Heading 0,Header 1,Header1,PIM 1,L1,boc,Section Head,l1,ÕÂ±êÌâ,Head 1,Head 11,Head 12,Head 111,Head 13,Head 112,Head 14,Head 113,Head 15,Head 114,Head 16,R1"/>
    <w:basedOn w:val="a"/>
    <w:next w:val="a"/>
    <w:link w:val="10"/>
    <w:qFormat/>
    <w:rsid w:val="00853D15"/>
    <w:pPr>
      <w:widowControl w:val="0"/>
      <w:numPr>
        <w:numId w:val="1"/>
      </w:numPr>
      <w:tabs>
        <w:tab w:val="left" w:pos="320"/>
        <w:tab w:val="left" w:pos="720"/>
      </w:tabs>
      <w:spacing w:before="240" w:after="60"/>
      <w:outlineLvl w:val="0"/>
    </w:pPr>
    <w:rPr>
      <w:b/>
      <w:color w:val="000000"/>
      <w:kern w:val="28"/>
      <w:sz w:val="28"/>
      <w:lang w:val="x-none" w:eastAsia="x-none"/>
    </w:rPr>
  </w:style>
  <w:style w:type="paragraph" w:styleId="2">
    <w:name w:val="heading 2"/>
    <w:aliases w:val="heading 2,H2,h2,Level 2 Topic Heading,2,Header 2,Heading 2 Hidden,Heading 2 CCBS,R2,H21,H22,H211,H23,H212,H24,H213,H25,H214,H26,H215,H27,H216,H28,H217,H29,H218,H210,H219,H220,H2110,H221,H2111,H231,H2121,H241,H2131,H251,H2141,H261,H2151,T2,T21,A,l2"/>
    <w:basedOn w:val="a"/>
    <w:next w:val="a"/>
    <w:link w:val="20"/>
    <w:qFormat/>
    <w:rsid w:val="00721B98"/>
    <w:pPr>
      <w:keepNext/>
      <w:numPr>
        <w:ilvl w:val="1"/>
        <w:numId w:val="1"/>
      </w:numPr>
      <w:tabs>
        <w:tab w:val="left" w:pos="1080"/>
      </w:tabs>
      <w:spacing w:before="120" w:after="60"/>
      <w:outlineLvl w:val="1"/>
    </w:pPr>
    <w:rPr>
      <w:b/>
      <w:sz w:val="24"/>
      <w:lang w:val="x-none" w:eastAsia="x-none"/>
    </w:rPr>
  </w:style>
  <w:style w:type="paragraph" w:styleId="3">
    <w:name w:val="heading 3"/>
    <w:aliases w:val="H3,h3,3rd level,Level 3 Head,l3,CT,Heading 3 - old,ISO2,L3,sect1.2.3,sect1.2.31,sect1.2.32,sect1.2.311,sect1.2.33,sect1.2.312,3,sl3,Heading 3under,- Maj Side,BOD 0,Bold Head,bh,heading 3,level_3,PIM 3,prop3,3heading,Heading 31,Head 3,Fab-3,一、"/>
    <w:basedOn w:val="a"/>
    <w:next w:val="a"/>
    <w:link w:val="30"/>
    <w:uiPriority w:val="99"/>
    <w:qFormat/>
    <w:rsid w:val="006C1C7A"/>
    <w:pPr>
      <w:keepNext/>
      <w:numPr>
        <w:ilvl w:val="2"/>
        <w:numId w:val="1"/>
      </w:numPr>
      <w:tabs>
        <w:tab w:val="left" w:pos="1440"/>
      </w:tabs>
      <w:spacing w:before="120" w:after="60"/>
      <w:ind w:left="504"/>
      <w:outlineLvl w:val="2"/>
    </w:pPr>
    <w:rPr>
      <w:b/>
      <w:sz w:val="24"/>
      <w:lang w:val="x-none" w:eastAsia="x-none"/>
    </w:rPr>
  </w:style>
  <w:style w:type="paragraph" w:styleId="4">
    <w:name w:val="heading 4"/>
    <w:aliases w:val="heading 4,h4,Annex 4,H4,bullet,bl,bb,Level3 Hd,(Alt+4),H41,(Alt+4)1,H42,(Alt+4)2,H43,(Alt+4)3,H44,(Alt+4)4,H45,(Alt+4)5,H411,(Alt+4)11,H421,(Alt+4)21,H431,(Alt+4)31,H46,(Alt+4)6,H412,(Alt+4)12,H422,(Alt+4)22,H432,(Alt+4)32,H47,(Alt+4)7,H48,(Alt+4)8"/>
    <w:basedOn w:val="a"/>
    <w:next w:val="a"/>
    <w:link w:val="40"/>
    <w:qFormat/>
    <w:rsid w:val="0098059F"/>
    <w:pPr>
      <w:keepNext/>
      <w:numPr>
        <w:ilvl w:val="3"/>
        <w:numId w:val="1"/>
      </w:numPr>
      <w:tabs>
        <w:tab w:val="left" w:pos="2160"/>
      </w:tabs>
      <w:spacing w:before="240" w:after="60"/>
      <w:outlineLvl w:val="3"/>
    </w:pPr>
    <w:rPr>
      <w:b/>
      <w:sz w:val="21"/>
      <w:lang w:val="x-none" w:eastAsia="x-none"/>
    </w:rPr>
  </w:style>
  <w:style w:type="paragraph" w:styleId="5">
    <w:name w:val="heading 5"/>
    <w:aliases w:val="Level4 Hd,h5,H5,Gliederung 5,H51,H52,H53,H54,H55,H56,H57,H58,H59,H510,H511,H512,H513,H514,H515,H516,H517,H518,H519,H520,H521,H522,H523,H524,H525,H526,H527,H528,H529,H530,H531,H532,H533,H534,H535,H536,H537,H538,H539,H540,H541,H542,H543,H544,ds"/>
    <w:basedOn w:val="a"/>
    <w:next w:val="a"/>
    <w:link w:val="50"/>
    <w:qFormat/>
    <w:rsid w:val="0098059F"/>
    <w:pPr>
      <w:numPr>
        <w:ilvl w:val="4"/>
        <w:numId w:val="1"/>
      </w:numPr>
      <w:spacing w:before="240" w:after="60"/>
      <w:outlineLvl w:val="4"/>
    </w:pPr>
    <w:rPr>
      <w:b/>
      <w:sz w:val="21"/>
    </w:rPr>
  </w:style>
  <w:style w:type="paragraph" w:styleId="6">
    <w:name w:val="heading 6"/>
    <w:basedOn w:val="a"/>
    <w:next w:val="a"/>
    <w:link w:val="60"/>
    <w:qFormat/>
    <w:rsid w:val="00F33FF4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aliases w:val="Appendix Heading,Appendix Heading1"/>
    <w:basedOn w:val="a"/>
    <w:next w:val="a"/>
    <w:link w:val="70"/>
    <w:qFormat/>
    <w:rsid w:val="00F33FF4"/>
    <w:pPr>
      <w:spacing w:before="240" w:after="60"/>
      <w:outlineLvl w:val="6"/>
    </w:pPr>
  </w:style>
  <w:style w:type="paragraph" w:styleId="8">
    <w:name w:val="heading 8"/>
    <w:aliases w:val="Appendix Subheading"/>
    <w:basedOn w:val="a"/>
    <w:next w:val="a"/>
    <w:link w:val="80"/>
    <w:qFormat/>
    <w:rsid w:val="00F33FF4"/>
    <w:pPr>
      <w:spacing w:before="240" w:after="60"/>
      <w:outlineLvl w:val="7"/>
    </w:pPr>
    <w:rPr>
      <w:i/>
    </w:rPr>
  </w:style>
  <w:style w:type="paragraph" w:styleId="9">
    <w:name w:val="heading 9"/>
    <w:aliases w:val="Appendix Subheading 2"/>
    <w:basedOn w:val="a"/>
    <w:next w:val="a"/>
    <w:link w:val="90"/>
    <w:qFormat/>
    <w:rsid w:val="00F33FF4"/>
    <w:p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eading 1 Char Char 字符,heading 1 字符,??????????????????µÚ 字符,第一章：标题 1 字符,µÚÒ»ÕÂ£º±êÌâ 1 字符,合同标题 字符,H1 字符,标书1 字符,h1 字符,Heading 0 字符,Header 1 字符,Header1 字符,PIM 1 字符,L1 字符,boc 字符,Section Head 字符,l1 字符,ÕÂ±êÌâ 字符,Head 1 字符,Head 11 字符,Head 12 字符,R1 字符"/>
    <w:link w:val="1"/>
    <w:rsid w:val="00853D15"/>
    <w:rPr>
      <w:b/>
      <w:color w:val="000000"/>
      <w:kern w:val="28"/>
      <w:sz w:val="28"/>
      <w:lang w:val="x-none" w:eastAsia="x-none"/>
    </w:rPr>
  </w:style>
  <w:style w:type="character" w:customStyle="1" w:styleId="20">
    <w:name w:val="标题 2 字符"/>
    <w:aliases w:val="heading 2 字符,H2 字符,h2 字符,Level 2 Topic Heading 字符,2 字符,Header 2 字符,Heading 2 Hidden 字符,Heading 2 CCBS 字符,R2 字符,H21 字符,H22 字符,H211 字符,H23 字符,H212 字符,H24 字符,H213 字符,H25 字符,H214 字符,H26 字符,H215 字符,H27 字符,H216 字符,H28 字符,H217 字符,H29 字符,H218 字符,H210 字符"/>
    <w:link w:val="2"/>
    <w:rsid w:val="00721B98"/>
    <w:rPr>
      <w:b/>
      <w:sz w:val="24"/>
      <w:lang w:val="x-none" w:eastAsia="x-none"/>
    </w:rPr>
  </w:style>
  <w:style w:type="character" w:customStyle="1" w:styleId="30">
    <w:name w:val="标题 3 字符"/>
    <w:aliases w:val="H3 字符,h3 字符,3rd level 字符,Level 3 Head 字符,l3 字符,CT 字符,Heading 3 - old 字符,ISO2 字符,L3 字符,sect1.2.3 字符,sect1.2.31 字符,sect1.2.32 字符,sect1.2.311 字符,sect1.2.33 字符,sect1.2.312 字符,3 字符,sl3 字符,Heading 3under 字符,- Maj Side 字符,BOD 0 字符,Bold Head 字符,bh 字符"/>
    <w:link w:val="3"/>
    <w:uiPriority w:val="99"/>
    <w:rsid w:val="006C1C7A"/>
    <w:rPr>
      <w:b/>
      <w:sz w:val="24"/>
      <w:lang w:val="x-none" w:eastAsia="x-none"/>
    </w:rPr>
  </w:style>
  <w:style w:type="character" w:customStyle="1" w:styleId="40">
    <w:name w:val="标题 4 字符"/>
    <w:aliases w:val="heading 4 字符,h4 字符,Annex 4 字符,H4 字符,bullet 字符,bl 字符,bb 字符,Level3 Hd 字符,(Alt+4) 字符,H41 字符,(Alt+4)1 字符,H42 字符,(Alt+4)2 字符,H43 字符,(Alt+4)3 字符,H44 字符,(Alt+4)4 字符,H45 字符,(Alt+4)5 字符,H411 字符,(Alt+4)11 字符,H421 字符,(Alt+4)21 字符,H431 字符,(Alt+4)31 字符"/>
    <w:link w:val="4"/>
    <w:rsid w:val="0098059F"/>
    <w:rPr>
      <w:b/>
      <w:sz w:val="21"/>
      <w:lang w:val="x-none" w:eastAsia="x-none"/>
    </w:rPr>
  </w:style>
  <w:style w:type="paragraph" w:styleId="a3">
    <w:name w:val="header"/>
    <w:basedOn w:val="a"/>
    <w:link w:val="a4"/>
    <w:uiPriority w:val="99"/>
    <w:rsid w:val="00F33FF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a4">
    <w:name w:val="页眉 字符"/>
    <w:link w:val="a3"/>
    <w:uiPriority w:val="99"/>
    <w:locked/>
    <w:rsid w:val="00974408"/>
    <w:rPr>
      <w:rFonts w:ascii="Arial" w:hAnsi="Arial"/>
    </w:rPr>
  </w:style>
  <w:style w:type="paragraph" w:customStyle="1" w:styleId="Heading1Comment">
    <w:name w:val="Heading 1 Comment"/>
    <w:basedOn w:val="1"/>
    <w:rsid w:val="00F33FF4"/>
    <w:pPr>
      <w:numPr>
        <w:numId w:val="0"/>
      </w:numPr>
      <w:ind w:left="720" w:hanging="720"/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F33FF4"/>
    <w:pPr>
      <w:numPr>
        <w:ilvl w:val="0"/>
        <w:numId w:val="0"/>
      </w:numPr>
      <w:ind w:left="1080" w:hanging="720"/>
      <w:outlineLvl w:val="9"/>
    </w:pPr>
    <w:rPr>
      <w:color w:val="FF0000"/>
    </w:rPr>
  </w:style>
  <w:style w:type="paragraph" w:customStyle="1" w:styleId="NormalComment">
    <w:name w:val="Normal Comment"/>
    <w:basedOn w:val="a"/>
    <w:rsid w:val="00F33FF4"/>
    <w:rPr>
      <w:color w:val="FF0000"/>
    </w:rPr>
  </w:style>
  <w:style w:type="paragraph" w:styleId="a5">
    <w:name w:val="footer"/>
    <w:aliases w:val="Cabeçalho inferior"/>
    <w:basedOn w:val="a"/>
    <w:link w:val="11"/>
    <w:uiPriority w:val="99"/>
    <w:rsid w:val="00CB793A"/>
    <w:pPr>
      <w:tabs>
        <w:tab w:val="center" w:pos="4320"/>
        <w:tab w:val="right" w:pos="8640"/>
      </w:tabs>
    </w:pPr>
    <w:rPr>
      <w:sz w:val="16"/>
      <w:lang w:val="x-none" w:eastAsia="x-none"/>
    </w:rPr>
  </w:style>
  <w:style w:type="character" w:customStyle="1" w:styleId="11">
    <w:name w:val="页脚 字符1"/>
    <w:aliases w:val="Cabeçalho inferior 字符"/>
    <w:link w:val="a5"/>
    <w:locked/>
    <w:rsid w:val="00CB793A"/>
    <w:rPr>
      <w:rFonts w:ascii="Arial" w:hAnsi="Arial"/>
      <w:sz w:val="16"/>
      <w:lang w:val="x-none" w:eastAsia="x-none"/>
    </w:rPr>
  </w:style>
  <w:style w:type="character" w:styleId="a6">
    <w:name w:val="page number"/>
    <w:basedOn w:val="a0"/>
    <w:rsid w:val="00F33FF4"/>
  </w:style>
  <w:style w:type="paragraph" w:customStyle="1" w:styleId="Head2numbered">
    <w:name w:val="Head 2 numbered"/>
    <w:basedOn w:val="NumberedHeading"/>
    <w:next w:val="2"/>
    <w:rsid w:val="00F33FF4"/>
    <w:rPr>
      <w:sz w:val="24"/>
    </w:rPr>
  </w:style>
  <w:style w:type="paragraph" w:customStyle="1" w:styleId="NumberedHeading">
    <w:name w:val="Numbered Heading"/>
    <w:basedOn w:val="1"/>
    <w:next w:val="a"/>
    <w:rsid w:val="00F33FF4"/>
    <w:pPr>
      <w:numPr>
        <w:numId w:val="0"/>
      </w:numPr>
      <w:tabs>
        <w:tab w:val="left" w:pos="2016"/>
      </w:tabs>
      <w:ind w:left="720" w:hanging="720"/>
      <w:outlineLvl w:val="9"/>
    </w:pPr>
  </w:style>
  <w:style w:type="paragraph" w:customStyle="1" w:styleId="Table1">
    <w:name w:val="Table1"/>
    <w:basedOn w:val="a"/>
    <w:rsid w:val="00F33FF4"/>
    <w:rPr>
      <w:b/>
      <w:i/>
      <w:color w:val="000000"/>
    </w:rPr>
  </w:style>
  <w:style w:type="paragraph" w:customStyle="1" w:styleId="Table1Input">
    <w:name w:val="Table1 Input"/>
    <w:basedOn w:val="Table1"/>
    <w:rsid w:val="00F33FF4"/>
    <w:rPr>
      <w:color w:val="FF0000"/>
    </w:rPr>
  </w:style>
  <w:style w:type="paragraph" w:customStyle="1" w:styleId="HiddenText">
    <w:name w:val="Hidden Text"/>
    <w:basedOn w:val="a"/>
    <w:next w:val="a"/>
    <w:rsid w:val="00F33FF4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F33FF4"/>
    <w:pPr>
      <w:ind w:left="720"/>
    </w:pPr>
    <w:rPr>
      <w:sz w:val="24"/>
    </w:rPr>
  </w:style>
  <w:style w:type="paragraph" w:customStyle="1" w:styleId="12">
    <w:name w:val="目录 1"/>
    <w:basedOn w:val="a"/>
    <w:next w:val="a"/>
    <w:uiPriority w:val="39"/>
    <w:rsid w:val="00F33FF4"/>
    <w:pPr>
      <w:spacing w:before="120"/>
    </w:pPr>
  </w:style>
  <w:style w:type="paragraph" w:customStyle="1" w:styleId="21">
    <w:name w:val="目录 2"/>
    <w:basedOn w:val="a"/>
    <w:next w:val="a"/>
    <w:uiPriority w:val="39"/>
    <w:rsid w:val="00F33FF4"/>
    <w:pPr>
      <w:ind w:left="200"/>
    </w:pPr>
  </w:style>
  <w:style w:type="paragraph" w:customStyle="1" w:styleId="31">
    <w:name w:val="目录 3"/>
    <w:basedOn w:val="a"/>
    <w:next w:val="a"/>
    <w:uiPriority w:val="39"/>
    <w:rsid w:val="00F33FF4"/>
    <w:pPr>
      <w:ind w:left="400"/>
    </w:pPr>
  </w:style>
  <w:style w:type="paragraph" w:customStyle="1" w:styleId="41">
    <w:name w:val="目录 4"/>
    <w:aliases w:val="t4"/>
    <w:basedOn w:val="a"/>
    <w:next w:val="a"/>
    <w:uiPriority w:val="39"/>
    <w:rsid w:val="00F33FF4"/>
    <w:pPr>
      <w:ind w:left="600"/>
    </w:pPr>
  </w:style>
  <w:style w:type="paragraph" w:customStyle="1" w:styleId="51">
    <w:name w:val="目录 5"/>
    <w:basedOn w:val="a"/>
    <w:next w:val="a"/>
    <w:uiPriority w:val="39"/>
    <w:rsid w:val="00F33FF4"/>
    <w:pPr>
      <w:ind w:left="800"/>
    </w:pPr>
  </w:style>
  <w:style w:type="paragraph" w:customStyle="1" w:styleId="61">
    <w:name w:val="目录 6"/>
    <w:basedOn w:val="a"/>
    <w:next w:val="a"/>
    <w:uiPriority w:val="39"/>
    <w:rsid w:val="00F33FF4"/>
    <w:pPr>
      <w:ind w:left="1000"/>
    </w:pPr>
  </w:style>
  <w:style w:type="paragraph" w:customStyle="1" w:styleId="71">
    <w:name w:val="目录 7"/>
    <w:basedOn w:val="a"/>
    <w:next w:val="a"/>
    <w:uiPriority w:val="39"/>
    <w:rsid w:val="00F33FF4"/>
    <w:pPr>
      <w:ind w:left="1200"/>
    </w:pPr>
  </w:style>
  <w:style w:type="paragraph" w:customStyle="1" w:styleId="81">
    <w:name w:val="目录 8"/>
    <w:basedOn w:val="a"/>
    <w:next w:val="a"/>
    <w:uiPriority w:val="39"/>
    <w:rsid w:val="00F33FF4"/>
    <w:pPr>
      <w:ind w:left="1400"/>
    </w:pPr>
  </w:style>
  <w:style w:type="paragraph" w:customStyle="1" w:styleId="91">
    <w:name w:val="目录 9"/>
    <w:basedOn w:val="a"/>
    <w:next w:val="a"/>
    <w:uiPriority w:val="39"/>
    <w:rsid w:val="00F33FF4"/>
    <w:pPr>
      <w:ind w:left="1600"/>
    </w:pPr>
  </w:style>
  <w:style w:type="paragraph" w:styleId="22">
    <w:name w:val="Body Text 2"/>
    <w:basedOn w:val="a"/>
    <w:link w:val="23"/>
    <w:uiPriority w:val="99"/>
    <w:rsid w:val="00F33FF4"/>
    <w:pPr>
      <w:ind w:left="360"/>
    </w:pPr>
    <w:rPr>
      <w:color w:val="FF0000"/>
    </w:rPr>
  </w:style>
  <w:style w:type="paragraph" w:styleId="a7">
    <w:name w:val="Body Text"/>
    <w:basedOn w:val="a"/>
    <w:link w:val="a8"/>
    <w:rsid w:val="00F33FF4"/>
    <w:pPr>
      <w:jc w:val="both"/>
    </w:pPr>
    <w:rPr>
      <w:sz w:val="24"/>
      <w:lang w:val="x-none" w:eastAsia="x-none"/>
    </w:rPr>
  </w:style>
  <w:style w:type="character" w:customStyle="1" w:styleId="a8">
    <w:name w:val="正文文本 字符"/>
    <w:link w:val="a7"/>
    <w:rsid w:val="001D6ED4"/>
    <w:rPr>
      <w:rFonts w:ascii="Arial" w:hAnsi="Arial"/>
      <w:sz w:val="24"/>
    </w:rPr>
  </w:style>
  <w:style w:type="paragraph" w:styleId="a9">
    <w:name w:val="Title"/>
    <w:basedOn w:val="a"/>
    <w:link w:val="aa"/>
    <w:uiPriority w:val="99"/>
    <w:qFormat/>
    <w:rsid w:val="00F33FF4"/>
    <w:pPr>
      <w:spacing w:before="240" w:after="60"/>
      <w:jc w:val="center"/>
    </w:pPr>
    <w:rPr>
      <w:b/>
      <w:kern w:val="28"/>
      <w:sz w:val="36"/>
      <w:lang w:val="x-none" w:eastAsia="x-none"/>
    </w:rPr>
  </w:style>
  <w:style w:type="character" w:customStyle="1" w:styleId="aa">
    <w:name w:val="标题 字符"/>
    <w:link w:val="a9"/>
    <w:uiPriority w:val="99"/>
    <w:locked/>
    <w:rsid w:val="00974408"/>
    <w:rPr>
      <w:rFonts w:ascii="Arial" w:hAnsi="Arial"/>
      <w:b/>
      <w:kern w:val="28"/>
      <w:sz w:val="36"/>
    </w:rPr>
  </w:style>
  <w:style w:type="paragraph" w:customStyle="1" w:styleId="TEXT">
    <w:name w:val="TEXT"/>
    <w:basedOn w:val="a"/>
    <w:uiPriority w:val="99"/>
    <w:rsid w:val="00F33FF4"/>
    <w:pPr>
      <w:ind w:left="1440" w:right="324" w:hanging="720"/>
    </w:pPr>
  </w:style>
  <w:style w:type="character" w:customStyle="1" w:styleId="Object">
    <w:name w:val="Object"/>
    <w:rsid w:val="00F33FF4"/>
    <w:rPr>
      <w:i/>
      <w:sz w:val="22"/>
    </w:rPr>
  </w:style>
  <w:style w:type="paragraph" w:customStyle="1" w:styleId="TableText">
    <w:name w:val="Table Text"/>
    <w:basedOn w:val="a"/>
    <w:uiPriority w:val="99"/>
    <w:rsid w:val="00F33FF4"/>
    <w:pPr>
      <w:spacing w:before="60" w:after="60"/>
    </w:pPr>
    <w:rPr>
      <w:rFonts w:ascii="Times New Roman" w:hAnsi="Times New Roman"/>
    </w:rPr>
  </w:style>
  <w:style w:type="paragraph" w:customStyle="1" w:styleId="Copyright">
    <w:name w:val="Copyright"/>
    <w:basedOn w:val="3"/>
    <w:next w:val="a"/>
    <w:rsid w:val="00F33FF4"/>
    <w:pPr>
      <w:keepLines/>
      <w:widowControl w:val="0"/>
      <w:tabs>
        <w:tab w:val="clear" w:pos="1440"/>
      </w:tabs>
      <w:spacing w:before="240" w:after="0"/>
      <w:ind w:left="-144" w:hanging="576"/>
      <w:outlineLvl w:val="9"/>
    </w:pPr>
    <w:rPr>
      <w:rFonts w:ascii="Arial Narrow" w:hAnsi="Arial Narrow"/>
      <w:sz w:val="28"/>
    </w:rPr>
  </w:style>
  <w:style w:type="paragraph" w:styleId="ab">
    <w:name w:val="footnote text"/>
    <w:basedOn w:val="a"/>
    <w:link w:val="ac"/>
    <w:semiHidden/>
    <w:rsid w:val="00F33FF4"/>
    <w:rPr>
      <w:rFonts w:ascii="Times New Roman" w:hAnsi="Times New Roman"/>
    </w:rPr>
  </w:style>
  <w:style w:type="character" w:styleId="ad">
    <w:name w:val="footnote reference"/>
    <w:semiHidden/>
    <w:rsid w:val="00F33FF4"/>
    <w:rPr>
      <w:vertAlign w:val="superscript"/>
    </w:rPr>
  </w:style>
  <w:style w:type="paragraph" w:styleId="ae">
    <w:name w:val="Document Map"/>
    <w:basedOn w:val="a"/>
    <w:link w:val="af"/>
    <w:uiPriority w:val="99"/>
    <w:rsid w:val="00F33FF4"/>
    <w:pPr>
      <w:shd w:val="clear" w:color="auto" w:fill="000080"/>
    </w:pPr>
    <w:rPr>
      <w:rFonts w:ascii="Tahoma" w:hAnsi="Tahoma"/>
    </w:rPr>
  </w:style>
  <w:style w:type="paragraph" w:customStyle="1" w:styleId="xl26">
    <w:name w:val="xl26"/>
    <w:basedOn w:val="a"/>
    <w:rsid w:val="00F33FF4"/>
    <w:pPr>
      <w:spacing w:before="100" w:after="100"/>
      <w:jc w:val="right"/>
    </w:pPr>
    <w:rPr>
      <w:rFonts w:ascii="Times New Roman" w:hAnsi="Times New Roman"/>
    </w:rPr>
  </w:style>
  <w:style w:type="character" w:styleId="af0">
    <w:name w:val="Hyperlink"/>
    <w:uiPriority w:val="99"/>
    <w:rsid w:val="00F33FF4"/>
    <w:rPr>
      <w:color w:val="0000FF"/>
      <w:u w:val="single"/>
    </w:rPr>
  </w:style>
  <w:style w:type="paragraph" w:styleId="af1">
    <w:name w:val="caption"/>
    <w:basedOn w:val="a"/>
    <w:next w:val="a"/>
    <w:uiPriority w:val="99"/>
    <w:qFormat/>
    <w:rsid w:val="00F33FF4"/>
    <w:rPr>
      <w:b/>
      <w:bCs/>
      <w:u w:val="single"/>
    </w:rPr>
  </w:style>
  <w:style w:type="character" w:customStyle="1" w:styleId="af2">
    <w:name w:val="已访问的超链接"/>
    <w:rsid w:val="00F33FF4"/>
    <w:rPr>
      <w:color w:val="800080"/>
      <w:u w:val="single"/>
    </w:rPr>
  </w:style>
  <w:style w:type="paragraph" w:customStyle="1" w:styleId="13">
    <w:name w:val="批注框文本1"/>
    <w:basedOn w:val="a"/>
    <w:semiHidden/>
    <w:rsid w:val="00F33FF4"/>
    <w:rPr>
      <w:sz w:val="16"/>
      <w:szCs w:val="16"/>
    </w:rPr>
  </w:style>
  <w:style w:type="paragraph" w:styleId="af3">
    <w:name w:val="Balloon Text"/>
    <w:basedOn w:val="a"/>
    <w:link w:val="af4"/>
    <w:uiPriority w:val="99"/>
    <w:semiHidden/>
    <w:unhideWhenUsed/>
    <w:rsid w:val="001C6FE3"/>
    <w:rPr>
      <w:sz w:val="18"/>
      <w:szCs w:val="18"/>
      <w:lang w:val="x-none" w:eastAsia="x-none"/>
    </w:rPr>
  </w:style>
  <w:style w:type="character" w:customStyle="1" w:styleId="af4">
    <w:name w:val="批注框文本 字符"/>
    <w:link w:val="af3"/>
    <w:uiPriority w:val="99"/>
    <w:semiHidden/>
    <w:rsid w:val="001C6FE3"/>
    <w:rPr>
      <w:rFonts w:ascii="宋体" w:hAnsi="Arial"/>
      <w:sz w:val="18"/>
      <w:szCs w:val="18"/>
    </w:rPr>
  </w:style>
  <w:style w:type="paragraph" w:customStyle="1" w:styleId="Instruction">
    <w:name w:val="Instruction"/>
    <w:basedOn w:val="a"/>
    <w:uiPriority w:val="99"/>
    <w:rsid w:val="001C6FE3"/>
    <w:pPr>
      <w:spacing w:after="120"/>
    </w:pPr>
    <w:rPr>
      <w:rFonts w:ascii="Times New Roman" w:eastAsia="Times New Roman" w:hAnsi="Times New Roman"/>
      <w:color w:val="808080"/>
      <w:lang w:eastAsia="en-US"/>
    </w:rPr>
  </w:style>
  <w:style w:type="paragraph" w:customStyle="1" w:styleId="TableHeader">
    <w:name w:val="Table Header"/>
    <w:basedOn w:val="a"/>
    <w:uiPriority w:val="99"/>
    <w:rsid w:val="001C6FE3"/>
    <w:pPr>
      <w:spacing w:before="120" w:after="60"/>
    </w:pPr>
    <w:rPr>
      <w:rFonts w:eastAsia="Times New Roman" w:cs="Arial"/>
      <w:b/>
      <w:lang w:eastAsia="en-US"/>
    </w:rPr>
  </w:style>
  <w:style w:type="paragraph" w:customStyle="1" w:styleId="Readerscomments">
    <w:name w:val="Reader's comments"/>
    <w:basedOn w:val="a"/>
    <w:uiPriority w:val="99"/>
    <w:rsid w:val="002465C2"/>
    <w:pPr>
      <w:spacing w:after="120"/>
    </w:pPr>
    <w:rPr>
      <w:i/>
      <w:iCs/>
      <w:color w:val="CC00CC"/>
      <w:lang w:eastAsia="en-US"/>
    </w:rPr>
  </w:style>
  <w:style w:type="paragraph" w:customStyle="1" w:styleId="Text0">
    <w:name w:val="Text"/>
    <w:basedOn w:val="a"/>
    <w:rsid w:val="005875BD"/>
    <w:pPr>
      <w:spacing w:after="120"/>
      <w:jc w:val="both"/>
    </w:pPr>
    <w:rPr>
      <w:sz w:val="22"/>
      <w:lang w:eastAsia="da-DK"/>
    </w:rPr>
  </w:style>
  <w:style w:type="paragraph" w:customStyle="1" w:styleId="af5">
    <w:name w:val="列出段落"/>
    <w:basedOn w:val="a"/>
    <w:uiPriority w:val="34"/>
    <w:qFormat/>
    <w:rsid w:val="00C25136"/>
    <w:pPr>
      <w:ind w:firstLineChars="200" w:firstLine="420"/>
    </w:pPr>
  </w:style>
  <w:style w:type="paragraph" w:customStyle="1" w:styleId="font5">
    <w:name w:val="font5"/>
    <w:basedOn w:val="a"/>
    <w:rsid w:val="002F37C6"/>
    <w:pPr>
      <w:spacing w:before="100" w:beforeAutospacing="1" w:after="100" w:afterAutospacing="1"/>
    </w:pPr>
    <w:rPr>
      <w:rFonts w:cs="宋体"/>
      <w:sz w:val="18"/>
      <w:szCs w:val="18"/>
    </w:rPr>
  </w:style>
  <w:style w:type="paragraph" w:customStyle="1" w:styleId="xl63">
    <w:name w:val="xl63"/>
    <w:basedOn w:val="a"/>
    <w:rsid w:val="002F37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64">
    <w:name w:val="xl64"/>
    <w:basedOn w:val="a"/>
    <w:rsid w:val="002F37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65">
    <w:name w:val="xl65"/>
    <w:basedOn w:val="a"/>
    <w:rsid w:val="002F37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/>
      <w:jc w:val="center"/>
    </w:pPr>
    <w:rPr>
      <w:rFonts w:ascii="Calibri" w:hAnsi="Calibri" w:cs="Calibri"/>
      <w:b/>
      <w:bCs/>
      <w:sz w:val="24"/>
      <w:szCs w:val="24"/>
    </w:rPr>
  </w:style>
  <w:style w:type="paragraph" w:customStyle="1" w:styleId="xl66">
    <w:name w:val="xl66"/>
    <w:basedOn w:val="a"/>
    <w:rsid w:val="002F37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67">
    <w:name w:val="xl67"/>
    <w:basedOn w:val="a"/>
    <w:rsid w:val="002F37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5B3D7"/>
      <w:spacing w:before="100" w:beforeAutospacing="1" w:after="100" w:afterAutospacing="1"/>
      <w:jc w:val="center"/>
    </w:pPr>
    <w:rPr>
      <w:rFonts w:ascii="Calibri" w:hAnsi="Calibri" w:cs="Calibri"/>
      <w:sz w:val="24"/>
      <w:szCs w:val="24"/>
    </w:rPr>
  </w:style>
  <w:style w:type="paragraph" w:customStyle="1" w:styleId="xl68">
    <w:name w:val="xl68"/>
    <w:basedOn w:val="a"/>
    <w:rsid w:val="002F37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Calibri" w:hAnsi="Calibri" w:cs="Calibri"/>
      <w:b/>
      <w:bCs/>
      <w:sz w:val="24"/>
      <w:szCs w:val="24"/>
    </w:rPr>
  </w:style>
  <w:style w:type="paragraph" w:customStyle="1" w:styleId="xl69">
    <w:name w:val="xl69"/>
    <w:basedOn w:val="a"/>
    <w:rsid w:val="002F37C6"/>
    <w:pPr>
      <w:spacing w:before="100" w:beforeAutospacing="1" w:after="100" w:afterAutospacing="1"/>
    </w:pPr>
    <w:rPr>
      <w:rFonts w:ascii="Calibri" w:hAnsi="Calibri" w:cs="Calibri"/>
      <w:sz w:val="24"/>
      <w:szCs w:val="24"/>
    </w:rPr>
  </w:style>
  <w:style w:type="paragraph" w:customStyle="1" w:styleId="xl70">
    <w:name w:val="xl70"/>
    <w:basedOn w:val="a"/>
    <w:rsid w:val="002F37C6"/>
    <w:pPr>
      <w:spacing w:before="100" w:beforeAutospacing="1" w:after="100" w:afterAutospacing="1"/>
      <w:jc w:val="center"/>
    </w:pPr>
    <w:rPr>
      <w:rFonts w:cs="宋体"/>
      <w:sz w:val="24"/>
      <w:szCs w:val="24"/>
    </w:rPr>
  </w:style>
  <w:style w:type="paragraph" w:customStyle="1" w:styleId="xl71">
    <w:name w:val="xl71"/>
    <w:basedOn w:val="a"/>
    <w:rsid w:val="002F37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color w:val="1F497D"/>
      <w:sz w:val="24"/>
      <w:szCs w:val="24"/>
    </w:rPr>
  </w:style>
  <w:style w:type="table" w:styleId="af6">
    <w:name w:val="Table Grid"/>
    <w:aliases w:val="Double Line Box"/>
    <w:basedOn w:val="a1"/>
    <w:rsid w:val="005B6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 Body"/>
    <w:basedOn w:val="a"/>
    <w:autoRedefine/>
    <w:rsid w:val="00E06009"/>
    <w:pPr>
      <w:spacing w:beforeLines="40" w:afterLines="40"/>
    </w:pPr>
    <w:rPr>
      <w:rFonts w:ascii="CorpoS" w:hAnsi="CorpoS" w:cs="Arial"/>
      <w:sz w:val="22"/>
      <w:szCs w:val="16"/>
      <w:lang w:val="de-DE" w:eastAsia="de-DE"/>
    </w:rPr>
  </w:style>
  <w:style w:type="paragraph" w:customStyle="1" w:styleId="TableHeaderBold">
    <w:name w:val="Table Header + Bold"/>
    <w:basedOn w:val="a"/>
    <w:rsid w:val="00E06009"/>
    <w:pPr>
      <w:spacing w:before="60" w:after="60"/>
      <w:jc w:val="center"/>
    </w:pPr>
    <w:rPr>
      <w:rFonts w:ascii="CorpoS" w:hAnsi="CorpoS" w:cs="Arial"/>
      <w:b/>
      <w:snapToGrid w:val="0"/>
      <w:szCs w:val="16"/>
      <w:lang w:eastAsia="en-US"/>
    </w:rPr>
  </w:style>
  <w:style w:type="paragraph" w:styleId="af7">
    <w:name w:val="Normal (Web)"/>
    <w:basedOn w:val="a"/>
    <w:uiPriority w:val="99"/>
    <w:unhideWhenUsed/>
    <w:rsid w:val="00C12865"/>
    <w:pPr>
      <w:spacing w:before="100" w:beforeAutospacing="1" w:after="100" w:afterAutospacing="1"/>
    </w:pPr>
    <w:rPr>
      <w:rFonts w:cs="宋体"/>
      <w:sz w:val="24"/>
      <w:szCs w:val="24"/>
    </w:rPr>
  </w:style>
  <w:style w:type="character" w:styleId="af8">
    <w:name w:val="annotation reference"/>
    <w:semiHidden/>
    <w:unhideWhenUsed/>
    <w:rsid w:val="00120C20"/>
    <w:rPr>
      <w:sz w:val="21"/>
      <w:szCs w:val="21"/>
    </w:rPr>
  </w:style>
  <w:style w:type="paragraph" w:styleId="af9">
    <w:name w:val="annotation text"/>
    <w:basedOn w:val="a"/>
    <w:link w:val="afa"/>
    <w:uiPriority w:val="99"/>
    <w:unhideWhenUsed/>
    <w:rsid w:val="00120C20"/>
  </w:style>
  <w:style w:type="character" w:customStyle="1" w:styleId="afa">
    <w:name w:val="批注文字 字符"/>
    <w:link w:val="af9"/>
    <w:uiPriority w:val="99"/>
    <w:rsid w:val="00120C20"/>
    <w:rPr>
      <w:rFonts w:ascii="Arial" w:hAnsi="Arial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120C20"/>
    <w:rPr>
      <w:b/>
      <w:bCs/>
    </w:rPr>
  </w:style>
  <w:style w:type="character" w:customStyle="1" w:styleId="afc">
    <w:name w:val="批注主题 字符"/>
    <w:link w:val="afb"/>
    <w:uiPriority w:val="99"/>
    <w:semiHidden/>
    <w:rsid w:val="00120C20"/>
    <w:rPr>
      <w:rFonts w:ascii="Arial" w:hAnsi="Arial"/>
      <w:b/>
      <w:bCs/>
    </w:rPr>
  </w:style>
  <w:style w:type="character" w:customStyle="1" w:styleId="apple-converted-space">
    <w:name w:val="apple-converted-space"/>
    <w:basedOn w:val="a0"/>
    <w:rsid w:val="00DC624D"/>
  </w:style>
  <w:style w:type="character" w:styleId="afd">
    <w:name w:val="Placeholder Text"/>
    <w:uiPriority w:val="99"/>
    <w:semiHidden/>
    <w:rsid w:val="00D83AA9"/>
    <w:rPr>
      <w:color w:val="808080"/>
    </w:rPr>
  </w:style>
  <w:style w:type="paragraph" w:styleId="afe">
    <w:name w:val="Revision"/>
    <w:hidden/>
    <w:uiPriority w:val="99"/>
    <w:semiHidden/>
    <w:rsid w:val="00C54F41"/>
    <w:rPr>
      <w:rFonts w:ascii="Arial" w:hAnsi="Arial"/>
    </w:rPr>
  </w:style>
  <w:style w:type="paragraph" w:styleId="aff">
    <w:name w:val="Subtitle"/>
    <w:basedOn w:val="a9"/>
    <w:next w:val="a7"/>
    <w:link w:val="aff0"/>
    <w:uiPriority w:val="99"/>
    <w:qFormat/>
    <w:rsid w:val="00DC622E"/>
    <w:pPr>
      <w:keepNext/>
      <w:keepLines/>
      <w:spacing w:before="60" w:after="120" w:line="340" w:lineRule="atLeast"/>
      <w:jc w:val="right"/>
    </w:pPr>
    <w:rPr>
      <w:rFonts w:eastAsia="Times New Roman" w:cs="Arial"/>
      <w:spacing w:val="-16"/>
      <w:sz w:val="32"/>
      <w:szCs w:val="44"/>
      <w:lang w:eastAsia="en-US"/>
    </w:rPr>
  </w:style>
  <w:style w:type="character" w:customStyle="1" w:styleId="aff0">
    <w:name w:val="副标题 字符"/>
    <w:link w:val="aff"/>
    <w:uiPriority w:val="99"/>
    <w:rsid w:val="00DC622E"/>
    <w:rPr>
      <w:rFonts w:ascii="Arial" w:eastAsia="Times New Roman" w:hAnsi="Arial" w:cs="Arial"/>
      <w:b/>
      <w:spacing w:val="-16"/>
      <w:kern w:val="28"/>
      <w:sz w:val="32"/>
      <w:szCs w:val="44"/>
      <w:lang w:eastAsia="en-US"/>
    </w:rPr>
  </w:style>
  <w:style w:type="paragraph" w:styleId="aff1">
    <w:name w:val="toa heading"/>
    <w:basedOn w:val="a"/>
    <w:next w:val="aff2"/>
    <w:uiPriority w:val="99"/>
    <w:semiHidden/>
    <w:rsid w:val="00DC622E"/>
    <w:pPr>
      <w:keepNext/>
      <w:spacing w:line="480" w:lineRule="atLeast"/>
      <w:ind w:left="1080"/>
    </w:pPr>
    <w:rPr>
      <w:rFonts w:ascii="Arial Black" w:eastAsia="Times New Roman" w:hAnsi="Arial Black"/>
      <w:b/>
      <w:spacing w:val="-10"/>
      <w:kern w:val="28"/>
      <w:sz w:val="22"/>
      <w:lang w:eastAsia="en-US"/>
    </w:rPr>
  </w:style>
  <w:style w:type="paragraph" w:styleId="aff2">
    <w:name w:val="table of authorities"/>
    <w:basedOn w:val="a"/>
    <w:next w:val="a"/>
    <w:uiPriority w:val="99"/>
    <w:semiHidden/>
    <w:unhideWhenUsed/>
    <w:rsid w:val="00DC622E"/>
    <w:pPr>
      <w:ind w:leftChars="200" w:left="200"/>
    </w:pPr>
  </w:style>
  <w:style w:type="paragraph" w:customStyle="1" w:styleId="Title2">
    <w:name w:val="Title 2"/>
    <w:basedOn w:val="a"/>
    <w:uiPriority w:val="99"/>
    <w:rsid w:val="00DC622E"/>
    <w:pPr>
      <w:spacing w:before="240" w:after="240"/>
      <w:jc w:val="right"/>
    </w:pPr>
    <w:rPr>
      <w:rFonts w:eastAsia="Times New Roman"/>
      <w:b/>
      <w:sz w:val="36"/>
      <w:szCs w:val="24"/>
      <w:lang w:eastAsia="en-US"/>
    </w:rPr>
  </w:style>
  <w:style w:type="paragraph" w:customStyle="1" w:styleId="Title4">
    <w:name w:val="Title 4"/>
    <w:basedOn w:val="a"/>
    <w:uiPriority w:val="99"/>
    <w:rsid w:val="00DC622E"/>
    <w:pPr>
      <w:spacing w:before="120" w:after="120"/>
      <w:jc w:val="right"/>
    </w:pPr>
    <w:rPr>
      <w:rFonts w:eastAsia="Times New Roman"/>
      <w:b/>
      <w:sz w:val="24"/>
      <w:szCs w:val="24"/>
      <w:lang w:eastAsia="en-US"/>
    </w:rPr>
  </w:style>
  <w:style w:type="paragraph" w:customStyle="1" w:styleId="TableText0">
    <w:name w:val="TableText"/>
    <w:basedOn w:val="a"/>
    <w:uiPriority w:val="99"/>
    <w:rsid w:val="00DC622E"/>
    <w:pPr>
      <w:keepNext/>
      <w:keepLines/>
      <w:spacing w:before="60" w:after="120"/>
    </w:pPr>
    <w:rPr>
      <w:rFonts w:eastAsia="MS Mincho"/>
      <w:color w:val="000000"/>
      <w:sz w:val="16"/>
      <w:lang w:eastAsia="en-US"/>
    </w:rPr>
  </w:style>
  <w:style w:type="character" w:customStyle="1" w:styleId="TableHeadingChar">
    <w:name w:val="Table Heading Char"/>
    <w:link w:val="TableHeading"/>
    <w:rsid w:val="00DC622E"/>
    <w:rPr>
      <w:rFonts w:ascii="Arial" w:eastAsia="Times New Roman" w:hAnsi="Arial" w:cs="Arial"/>
      <w:noProof/>
    </w:rPr>
  </w:style>
  <w:style w:type="paragraph" w:customStyle="1" w:styleId="TableHeading">
    <w:name w:val="Table Heading"/>
    <w:basedOn w:val="TableText0"/>
    <w:link w:val="TableHeadingChar"/>
    <w:rsid w:val="00DC622E"/>
    <w:pPr>
      <w:keepLines w:val="0"/>
      <w:spacing w:before="120"/>
      <w:ind w:left="72"/>
    </w:pPr>
    <w:rPr>
      <w:rFonts w:eastAsia="Times New Roman"/>
      <w:noProof/>
      <w:color w:val="auto"/>
      <w:sz w:val="20"/>
      <w:lang w:val="x-none" w:eastAsia="x-none"/>
    </w:rPr>
  </w:style>
  <w:style w:type="paragraph" w:customStyle="1" w:styleId="TableCaption">
    <w:name w:val="TableCaption"/>
    <w:basedOn w:val="a"/>
    <w:link w:val="TableCaptionChar"/>
    <w:rsid w:val="00DC622E"/>
    <w:pPr>
      <w:tabs>
        <w:tab w:val="num" w:pos="1440"/>
      </w:tabs>
      <w:spacing w:before="60" w:after="120"/>
      <w:ind w:left="1440" w:hanging="360"/>
      <w:jc w:val="center"/>
    </w:pPr>
    <w:rPr>
      <w:b/>
      <w:noProof/>
      <w:sz w:val="22"/>
      <w:szCs w:val="24"/>
      <w:lang w:val="x-none" w:eastAsia="en-US"/>
    </w:rPr>
  </w:style>
  <w:style w:type="character" w:customStyle="1" w:styleId="TableCaptionChar">
    <w:name w:val="TableCaption Char"/>
    <w:link w:val="TableCaption"/>
    <w:rsid w:val="00DC622E"/>
    <w:rPr>
      <w:rFonts w:ascii="Arial" w:hAnsi="Arial"/>
      <w:b/>
      <w:noProof/>
      <w:sz w:val="22"/>
      <w:szCs w:val="24"/>
      <w:lang w:eastAsia="en-US"/>
    </w:rPr>
  </w:style>
  <w:style w:type="paragraph" w:customStyle="1" w:styleId="TOC">
    <w:name w:val="TOC"/>
    <w:basedOn w:val="12"/>
    <w:uiPriority w:val="99"/>
    <w:rsid w:val="0075076C"/>
    <w:pPr>
      <w:keepNext/>
      <w:tabs>
        <w:tab w:val="left" w:pos="400"/>
        <w:tab w:val="left" w:pos="810"/>
        <w:tab w:val="right" w:leader="dot" w:pos="9810"/>
      </w:tabs>
      <w:jc w:val="center"/>
    </w:pPr>
    <w:rPr>
      <w:rFonts w:eastAsia="MS Mincho"/>
      <w:b/>
      <w:noProof/>
      <w:sz w:val="32"/>
      <w:lang w:eastAsia="en-US"/>
    </w:rPr>
  </w:style>
  <w:style w:type="paragraph" w:customStyle="1" w:styleId="HeadingNoNum">
    <w:name w:val="Heading NoNum"/>
    <w:aliases w:val="nn"/>
    <w:uiPriority w:val="99"/>
    <w:rsid w:val="001D6ED4"/>
    <w:pPr>
      <w:pageBreakBefore/>
      <w:tabs>
        <w:tab w:val="right" w:pos="8910"/>
      </w:tabs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rFonts w:ascii="Arial" w:eastAsia="MS Mincho" w:hAnsi="Arial"/>
      <w:noProof/>
      <w:sz w:val="32"/>
      <w:lang w:eastAsia="en-US"/>
    </w:rPr>
  </w:style>
  <w:style w:type="paragraph" w:customStyle="1" w:styleId="HeadingBase">
    <w:name w:val="Heading Base"/>
    <w:basedOn w:val="a"/>
    <w:next w:val="a7"/>
    <w:uiPriority w:val="99"/>
    <w:rsid w:val="001D6ED4"/>
    <w:pPr>
      <w:keepNext/>
      <w:keepLines/>
      <w:spacing w:before="140" w:line="220" w:lineRule="atLeast"/>
      <w:ind w:left="1080"/>
    </w:pPr>
    <w:rPr>
      <w:rFonts w:eastAsia="Times New Roman"/>
      <w:spacing w:val="-4"/>
      <w:kern w:val="28"/>
      <w:sz w:val="22"/>
      <w:lang w:eastAsia="en-US"/>
    </w:rPr>
  </w:style>
  <w:style w:type="paragraph" w:customStyle="1" w:styleId="BlockQuotation">
    <w:name w:val="Block Quotation"/>
    <w:basedOn w:val="a"/>
    <w:uiPriority w:val="99"/>
    <w:rsid w:val="001D6ED4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eastAsia="Times New Roman" w:hAnsi="Arial Narrow"/>
      <w:spacing w:val="-5"/>
      <w:sz w:val="22"/>
      <w:lang w:eastAsia="en-US"/>
    </w:rPr>
  </w:style>
  <w:style w:type="paragraph" w:styleId="aff3">
    <w:name w:val="Body Text Indent"/>
    <w:basedOn w:val="a7"/>
    <w:link w:val="aff4"/>
    <w:uiPriority w:val="99"/>
    <w:rsid w:val="001D6ED4"/>
    <w:pPr>
      <w:spacing w:before="120" w:after="120"/>
      <w:ind w:left="360"/>
    </w:pPr>
    <w:rPr>
      <w:sz w:val="22"/>
      <w:lang w:eastAsia="en-US"/>
    </w:rPr>
  </w:style>
  <w:style w:type="character" w:customStyle="1" w:styleId="aff4">
    <w:name w:val="正文文本缩进 字符"/>
    <w:link w:val="aff3"/>
    <w:uiPriority w:val="99"/>
    <w:rsid w:val="001D6ED4"/>
    <w:rPr>
      <w:rFonts w:ascii="Arial" w:hAnsi="Arial"/>
      <w:sz w:val="22"/>
      <w:lang w:eastAsia="en-US"/>
    </w:rPr>
  </w:style>
  <w:style w:type="paragraph" w:customStyle="1" w:styleId="BodyTextKeep">
    <w:name w:val="Body Text Keep"/>
    <w:basedOn w:val="a7"/>
    <w:uiPriority w:val="99"/>
    <w:rsid w:val="001D6ED4"/>
    <w:pPr>
      <w:keepNext/>
      <w:spacing w:before="120" w:after="120"/>
    </w:pPr>
    <w:rPr>
      <w:sz w:val="22"/>
      <w:lang w:eastAsia="en-US"/>
    </w:rPr>
  </w:style>
  <w:style w:type="paragraph" w:customStyle="1" w:styleId="Picture">
    <w:name w:val="Picture"/>
    <w:basedOn w:val="a7"/>
    <w:next w:val="af1"/>
    <w:uiPriority w:val="99"/>
    <w:rsid w:val="001D6ED4"/>
    <w:pPr>
      <w:spacing w:before="120" w:after="120"/>
      <w:jc w:val="center"/>
    </w:pPr>
    <w:rPr>
      <w:noProof/>
      <w:sz w:val="22"/>
      <w:lang w:eastAsia="en-US"/>
    </w:rPr>
  </w:style>
  <w:style w:type="paragraph" w:customStyle="1" w:styleId="FootnoteBase">
    <w:name w:val="Footnote Base"/>
    <w:basedOn w:val="a"/>
    <w:uiPriority w:val="99"/>
    <w:rsid w:val="001D6ED4"/>
    <w:pPr>
      <w:keepLines/>
      <w:spacing w:line="200" w:lineRule="atLeast"/>
      <w:ind w:left="1080"/>
    </w:pPr>
    <w:rPr>
      <w:rFonts w:eastAsia="Times New Roman"/>
      <w:spacing w:val="-5"/>
      <w:sz w:val="16"/>
      <w:lang w:eastAsia="en-US"/>
    </w:rPr>
  </w:style>
  <w:style w:type="paragraph" w:customStyle="1" w:styleId="TitleCover">
    <w:name w:val="Title Cover"/>
    <w:basedOn w:val="HeadingBase"/>
    <w:next w:val="a"/>
    <w:uiPriority w:val="99"/>
    <w:rsid w:val="001D6ED4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sz w:val="64"/>
    </w:rPr>
  </w:style>
  <w:style w:type="character" w:styleId="aff5">
    <w:name w:val="Emphasis"/>
    <w:qFormat/>
    <w:rsid w:val="001D6ED4"/>
    <w:rPr>
      <w:rFonts w:ascii="Arial Black" w:hAnsi="Arial Black"/>
      <w:spacing w:val="-4"/>
      <w:sz w:val="18"/>
    </w:rPr>
  </w:style>
  <w:style w:type="paragraph" w:customStyle="1" w:styleId="HeaderBase">
    <w:name w:val="Header Base"/>
    <w:basedOn w:val="a"/>
    <w:uiPriority w:val="99"/>
    <w:rsid w:val="001D6ED4"/>
    <w:pPr>
      <w:keepLines/>
      <w:tabs>
        <w:tab w:val="center" w:pos="4320"/>
        <w:tab w:val="right" w:pos="8640"/>
      </w:tabs>
      <w:spacing w:line="190" w:lineRule="atLeast"/>
      <w:ind w:left="1080"/>
    </w:pPr>
    <w:rPr>
      <w:rFonts w:eastAsia="Times New Roman"/>
      <w:caps/>
      <w:spacing w:val="-5"/>
      <w:sz w:val="15"/>
      <w:lang w:eastAsia="en-US"/>
    </w:rPr>
  </w:style>
  <w:style w:type="paragraph" w:customStyle="1" w:styleId="FooterEven">
    <w:name w:val="Footer Even"/>
    <w:basedOn w:val="a5"/>
    <w:uiPriority w:val="99"/>
    <w:rsid w:val="001D6ED4"/>
    <w:pPr>
      <w:keepLines/>
      <w:pBdr>
        <w:top w:val="single" w:sz="6" w:space="2" w:color="auto"/>
      </w:pBdr>
      <w:spacing w:before="600" w:line="190" w:lineRule="atLeast"/>
      <w:ind w:left="1080"/>
    </w:pPr>
    <w:rPr>
      <w:rFonts w:eastAsia="Times New Roman"/>
      <w:caps/>
      <w:spacing w:val="-5"/>
      <w:sz w:val="15"/>
      <w:lang w:eastAsia="en-US"/>
    </w:rPr>
  </w:style>
  <w:style w:type="paragraph" w:customStyle="1" w:styleId="FooterFirst">
    <w:name w:val="Footer First"/>
    <w:basedOn w:val="a5"/>
    <w:uiPriority w:val="99"/>
    <w:rsid w:val="001D6ED4"/>
    <w:pPr>
      <w:keepLines/>
      <w:pBdr>
        <w:top w:val="single" w:sz="6" w:space="2" w:color="auto"/>
      </w:pBdr>
      <w:spacing w:before="600" w:line="190" w:lineRule="atLeast"/>
      <w:ind w:left="1080"/>
    </w:pPr>
    <w:rPr>
      <w:rFonts w:eastAsia="Times New Roman"/>
      <w:caps/>
      <w:spacing w:val="-5"/>
      <w:sz w:val="15"/>
      <w:lang w:eastAsia="en-US"/>
    </w:rPr>
  </w:style>
  <w:style w:type="paragraph" w:customStyle="1" w:styleId="FooterOdd">
    <w:name w:val="Footer Odd"/>
    <w:basedOn w:val="a5"/>
    <w:uiPriority w:val="99"/>
    <w:rsid w:val="001D6ED4"/>
    <w:pPr>
      <w:keepLines/>
      <w:pBdr>
        <w:top w:val="single" w:sz="6" w:space="2" w:color="auto"/>
      </w:pBdr>
      <w:spacing w:before="600" w:line="190" w:lineRule="atLeast"/>
      <w:ind w:left="1080"/>
    </w:pPr>
    <w:rPr>
      <w:rFonts w:eastAsia="Times New Roman"/>
      <w:caps/>
      <w:spacing w:val="-5"/>
      <w:sz w:val="15"/>
      <w:lang w:eastAsia="en-US"/>
    </w:rPr>
  </w:style>
  <w:style w:type="paragraph" w:customStyle="1" w:styleId="HeaderEven">
    <w:name w:val="Header Even"/>
    <w:basedOn w:val="a3"/>
    <w:uiPriority w:val="99"/>
    <w:rsid w:val="001D6ED4"/>
    <w:pPr>
      <w:keepLines/>
      <w:pBdr>
        <w:bottom w:val="single" w:sz="6" w:space="1" w:color="auto"/>
      </w:pBdr>
      <w:spacing w:after="600" w:line="190" w:lineRule="atLeast"/>
      <w:ind w:left="1080"/>
    </w:pPr>
    <w:rPr>
      <w:rFonts w:eastAsia="Times New Roman"/>
      <w:caps/>
      <w:spacing w:val="-5"/>
      <w:sz w:val="15"/>
    </w:rPr>
  </w:style>
  <w:style w:type="paragraph" w:customStyle="1" w:styleId="HeaderFirst">
    <w:name w:val="Header First"/>
    <w:basedOn w:val="a3"/>
    <w:uiPriority w:val="99"/>
    <w:rsid w:val="001D6ED4"/>
    <w:pPr>
      <w:keepLines/>
      <w:pBdr>
        <w:top w:val="single" w:sz="6" w:space="2" w:color="auto"/>
      </w:pBdr>
      <w:spacing w:line="190" w:lineRule="atLeast"/>
      <w:ind w:left="1080"/>
      <w:jc w:val="right"/>
    </w:pPr>
    <w:rPr>
      <w:rFonts w:eastAsia="Times New Roman"/>
      <w:caps/>
      <w:spacing w:val="-5"/>
      <w:sz w:val="15"/>
    </w:rPr>
  </w:style>
  <w:style w:type="paragraph" w:customStyle="1" w:styleId="HeaderOdd">
    <w:name w:val="Header Odd"/>
    <w:basedOn w:val="a3"/>
    <w:uiPriority w:val="99"/>
    <w:rsid w:val="001D6ED4"/>
    <w:pPr>
      <w:keepLines/>
      <w:pBdr>
        <w:bottom w:val="single" w:sz="6" w:space="1" w:color="auto"/>
      </w:pBdr>
      <w:spacing w:after="600" w:line="190" w:lineRule="atLeast"/>
      <w:ind w:left="1080"/>
    </w:pPr>
    <w:rPr>
      <w:rFonts w:eastAsia="Times New Roman"/>
      <w:caps/>
      <w:spacing w:val="-5"/>
      <w:sz w:val="15"/>
    </w:rPr>
  </w:style>
  <w:style w:type="paragraph" w:styleId="14">
    <w:name w:val="index 1"/>
    <w:basedOn w:val="a"/>
    <w:autoRedefine/>
    <w:uiPriority w:val="99"/>
    <w:semiHidden/>
    <w:rsid w:val="001D6ED4"/>
    <w:rPr>
      <w:rFonts w:eastAsia="Times New Roman"/>
      <w:sz w:val="22"/>
      <w:lang w:eastAsia="en-US"/>
    </w:rPr>
  </w:style>
  <w:style w:type="character" w:customStyle="1" w:styleId="Lead-inEmphasis">
    <w:name w:val="Lead-in Emphasis"/>
    <w:rsid w:val="001D6ED4"/>
    <w:rPr>
      <w:rFonts w:ascii="Arial Black" w:hAnsi="Arial Black"/>
      <w:spacing w:val="-4"/>
      <w:sz w:val="18"/>
    </w:rPr>
  </w:style>
  <w:style w:type="character" w:styleId="aff6">
    <w:name w:val="line number"/>
    <w:rsid w:val="001D6ED4"/>
    <w:rPr>
      <w:sz w:val="18"/>
    </w:rPr>
  </w:style>
  <w:style w:type="paragraph" w:styleId="aff7">
    <w:name w:val="List"/>
    <w:basedOn w:val="a7"/>
    <w:uiPriority w:val="99"/>
    <w:rsid w:val="001D6ED4"/>
    <w:pPr>
      <w:spacing w:before="120" w:after="120"/>
      <w:ind w:left="1440" w:hanging="360"/>
    </w:pPr>
    <w:rPr>
      <w:sz w:val="22"/>
      <w:lang w:eastAsia="en-US"/>
    </w:rPr>
  </w:style>
  <w:style w:type="paragraph" w:styleId="24">
    <w:name w:val="List 2"/>
    <w:basedOn w:val="aff7"/>
    <w:uiPriority w:val="99"/>
    <w:rsid w:val="001D6ED4"/>
    <w:pPr>
      <w:ind w:left="1800"/>
    </w:pPr>
  </w:style>
  <w:style w:type="paragraph" w:styleId="32">
    <w:name w:val="List 3"/>
    <w:basedOn w:val="aff7"/>
    <w:uiPriority w:val="99"/>
    <w:rsid w:val="001D6ED4"/>
    <w:pPr>
      <w:ind w:left="2160"/>
    </w:pPr>
  </w:style>
  <w:style w:type="paragraph" w:styleId="42">
    <w:name w:val="List 4"/>
    <w:basedOn w:val="aff7"/>
    <w:uiPriority w:val="99"/>
    <w:rsid w:val="001D6ED4"/>
    <w:pPr>
      <w:ind w:left="2520"/>
    </w:pPr>
  </w:style>
  <w:style w:type="paragraph" w:styleId="52">
    <w:name w:val="List 5"/>
    <w:basedOn w:val="aff7"/>
    <w:uiPriority w:val="99"/>
    <w:rsid w:val="001D6ED4"/>
    <w:pPr>
      <w:ind w:left="2880"/>
    </w:pPr>
  </w:style>
  <w:style w:type="paragraph" w:styleId="aff8">
    <w:name w:val="List Bullet"/>
    <w:basedOn w:val="aff7"/>
    <w:uiPriority w:val="99"/>
    <w:rsid w:val="001D6ED4"/>
    <w:pPr>
      <w:spacing w:before="0"/>
      <w:ind w:left="1800"/>
    </w:pPr>
  </w:style>
  <w:style w:type="paragraph" w:styleId="25">
    <w:name w:val="List Bullet 2"/>
    <w:basedOn w:val="aff8"/>
    <w:autoRedefine/>
    <w:uiPriority w:val="99"/>
    <w:rsid w:val="001D6ED4"/>
  </w:style>
  <w:style w:type="paragraph" w:styleId="33">
    <w:name w:val="List Bullet 3"/>
    <w:basedOn w:val="aff8"/>
    <w:autoRedefine/>
    <w:uiPriority w:val="99"/>
    <w:rsid w:val="001D6ED4"/>
    <w:pPr>
      <w:ind w:left="2160"/>
    </w:pPr>
  </w:style>
  <w:style w:type="paragraph" w:styleId="43">
    <w:name w:val="List Bullet 4"/>
    <w:basedOn w:val="aff8"/>
    <w:autoRedefine/>
    <w:uiPriority w:val="99"/>
    <w:rsid w:val="001D6ED4"/>
    <w:pPr>
      <w:ind w:left="2520"/>
    </w:pPr>
  </w:style>
  <w:style w:type="paragraph" w:styleId="53">
    <w:name w:val="List Bullet 5"/>
    <w:basedOn w:val="aff8"/>
    <w:autoRedefine/>
    <w:uiPriority w:val="99"/>
    <w:rsid w:val="001D6ED4"/>
    <w:pPr>
      <w:ind w:left="2880"/>
    </w:pPr>
  </w:style>
  <w:style w:type="paragraph" w:styleId="34">
    <w:name w:val="List Continue 3"/>
    <w:basedOn w:val="a"/>
    <w:uiPriority w:val="99"/>
    <w:rsid w:val="001D6ED4"/>
    <w:pPr>
      <w:spacing w:before="120" w:after="120" w:line="240" w:lineRule="atLeast"/>
      <w:ind w:left="2520"/>
      <w:jc w:val="both"/>
    </w:pPr>
    <w:rPr>
      <w:rFonts w:eastAsia="Times New Roman"/>
      <w:spacing w:val="-5"/>
      <w:sz w:val="22"/>
      <w:lang w:eastAsia="en-US"/>
    </w:rPr>
  </w:style>
  <w:style w:type="paragraph" w:styleId="aff9">
    <w:name w:val="List Number"/>
    <w:basedOn w:val="aff7"/>
    <w:uiPriority w:val="99"/>
    <w:rsid w:val="001D6ED4"/>
  </w:style>
  <w:style w:type="paragraph" w:styleId="26">
    <w:name w:val="List Number 2"/>
    <w:basedOn w:val="aff9"/>
    <w:uiPriority w:val="99"/>
    <w:rsid w:val="001D6ED4"/>
    <w:pPr>
      <w:ind w:left="1800"/>
    </w:pPr>
  </w:style>
  <w:style w:type="paragraph" w:styleId="35">
    <w:name w:val="List Number 3"/>
    <w:basedOn w:val="aff9"/>
    <w:uiPriority w:val="99"/>
    <w:rsid w:val="001D6ED4"/>
    <w:pPr>
      <w:ind w:left="2160"/>
    </w:pPr>
  </w:style>
  <w:style w:type="paragraph" w:styleId="44">
    <w:name w:val="List Number 4"/>
    <w:basedOn w:val="aff9"/>
    <w:uiPriority w:val="99"/>
    <w:rsid w:val="001D6ED4"/>
    <w:pPr>
      <w:ind w:left="2520"/>
    </w:pPr>
  </w:style>
  <w:style w:type="paragraph" w:styleId="54">
    <w:name w:val="List Number 5"/>
    <w:basedOn w:val="aff9"/>
    <w:uiPriority w:val="99"/>
    <w:rsid w:val="001D6ED4"/>
    <w:pPr>
      <w:ind w:left="2880"/>
    </w:pPr>
  </w:style>
  <w:style w:type="paragraph" w:customStyle="1" w:styleId="TOCBase">
    <w:name w:val="TOC Base"/>
    <w:basedOn w:val="a"/>
    <w:uiPriority w:val="99"/>
    <w:rsid w:val="001D6ED4"/>
    <w:pPr>
      <w:tabs>
        <w:tab w:val="right" w:leader="dot" w:pos="6480"/>
      </w:tabs>
      <w:spacing w:after="240" w:line="240" w:lineRule="atLeast"/>
    </w:pPr>
    <w:rPr>
      <w:rFonts w:eastAsia="Times New Roman"/>
      <w:spacing w:val="-5"/>
      <w:sz w:val="22"/>
      <w:lang w:eastAsia="en-US"/>
    </w:rPr>
  </w:style>
  <w:style w:type="paragraph" w:styleId="affa">
    <w:name w:val="endnote text"/>
    <w:basedOn w:val="FootnoteBase"/>
    <w:link w:val="affb"/>
    <w:semiHidden/>
    <w:rsid w:val="001D6ED4"/>
  </w:style>
  <w:style w:type="character" w:customStyle="1" w:styleId="affb">
    <w:name w:val="尾注文本 字符"/>
    <w:link w:val="affa"/>
    <w:semiHidden/>
    <w:rsid w:val="001D6ED4"/>
    <w:rPr>
      <w:rFonts w:ascii="Arial" w:eastAsia="Times New Roman" w:hAnsi="Arial"/>
      <w:spacing w:val="-5"/>
      <w:sz w:val="16"/>
      <w:lang w:eastAsia="en-US"/>
    </w:rPr>
  </w:style>
  <w:style w:type="paragraph" w:styleId="27">
    <w:name w:val="index 2"/>
    <w:basedOn w:val="a"/>
    <w:autoRedefine/>
    <w:uiPriority w:val="99"/>
    <w:semiHidden/>
    <w:rsid w:val="001D6ED4"/>
    <w:pPr>
      <w:ind w:left="720"/>
    </w:pPr>
    <w:rPr>
      <w:rFonts w:eastAsia="Times New Roman"/>
      <w:sz w:val="22"/>
      <w:lang w:eastAsia="en-US"/>
    </w:rPr>
  </w:style>
  <w:style w:type="paragraph" w:styleId="36">
    <w:name w:val="index 3"/>
    <w:basedOn w:val="a"/>
    <w:autoRedefine/>
    <w:uiPriority w:val="99"/>
    <w:semiHidden/>
    <w:rsid w:val="001D6ED4"/>
    <w:pPr>
      <w:ind w:left="1080"/>
    </w:pPr>
    <w:rPr>
      <w:rFonts w:eastAsia="Times New Roman"/>
      <w:sz w:val="22"/>
      <w:lang w:eastAsia="en-US"/>
    </w:rPr>
  </w:style>
  <w:style w:type="paragraph" w:styleId="45">
    <w:name w:val="index 4"/>
    <w:basedOn w:val="a"/>
    <w:autoRedefine/>
    <w:uiPriority w:val="99"/>
    <w:semiHidden/>
    <w:rsid w:val="001D6ED4"/>
    <w:pPr>
      <w:ind w:left="1440"/>
    </w:pPr>
    <w:rPr>
      <w:rFonts w:eastAsia="Times New Roman"/>
      <w:sz w:val="22"/>
      <w:lang w:eastAsia="en-US"/>
    </w:rPr>
  </w:style>
  <w:style w:type="paragraph" w:styleId="55">
    <w:name w:val="index 5"/>
    <w:basedOn w:val="a"/>
    <w:autoRedefine/>
    <w:uiPriority w:val="99"/>
    <w:semiHidden/>
    <w:rsid w:val="001D6ED4"/>
    <w:pPr>
      <w:ind w:left="1800"/>
    </w:pPr>
    <w:rPr>
      <w:rFonts w:eastAsia="Times New Roman"/>
      <w:sz w:val="22"/>
      <w:lang w:eastAsia="en-US"/>
    </w:rPr>
  </w:style>
  <w:style w:type="paragraph" w:styleId="affc">
    <w:name w:val="index heading"/>
    <w:basedOn w:val="HeadingBase"/>
    <w:next w:val="14"/>
    <w:semiHidden/>
    <w:rsid w:val="001D6ED4"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paragraph" w:styleId="affd">
    <w:name w:val="table of figures"/>
    <w:basedOn w:val="TOCBase"/>
    <w:rsid w:val="001D6ED4"/>
    <w:pPr>
      <w:tabs>
        <w:tab w:val="clear" w:pos="6480"/>
      </w:tabs>
      <w:spacing w:after="0" w:line="240" w:lineRule="auto"/>
      <w:ind w:left="400" w:hanging="400"/>
    </w:pPr>
    <w:rPr>
      <w:rFonts w:ascii="Times New Roman" w:hAnsi="Times New Roman"/>
      <w:smallCaps/>
      <w:spacing w:val="0"/>
      <w:szCs w:val="24"/>
    </w:rPr>
  </w:style>
  <w:style w:type="paragraph" w:styleId="28">
    <w:name w:val="Body Text Indent 2"/>
    <w:basedOn w:val="a7"/>
    <w:link w:val="29"/>
    <w:uiPriority w:val="99"/>
    <w:rsid w:val="001D6ED4"/>
    <w:pPr>
      <w:spacing w:before="120" w:after="120"/>
      <w:ind w:left="720"/>
    </w:pPr>
    <w:rPr>
      <w:rFonts w:eastAsia="MS Mincho"/>
      <w:sz w:val="22"/>
      <w:lang w:eastAsia="en-US"/>
    </w:rPr>
  </w:style>
  <w:style w:type="character" w:customStyle="1" w:styleId="29">
    <w:name w:val="正文文本缩进 2 字符"/>
    <w:link w:val="28"/>
    <w:uiPriority w:val="99"/>
    <w:rsid w:val="001D6ED4"/>
    <w:rPr>
      <w:rFonts w:ascii="Arial" w:eastAsia="MS Mincho" w:hAnsi="Arial"/>
      <w:sz w:val="22"/>
      <w:lang w:eastAsia="en-US"/>
    </w:rPr>
  </w:style>
  <w:style w:type="paragraph" w:customStyle="1" w:styleId="Numbered2">
    <w:name w:val="Numbered 2"/>
    <w:basedOn w:val="a"/>
    <w:uiPriority w:val="99"/>
    <w:rsid w:val="001D6ED4"/>
    <w:pPr>
      <w:tabs>
        <w:tab w:val="left" w:pos="1080"/>
      </w:tabs>
      <w:spacing w:before="120"/>
      <w:ind w:left="1080" w:hanging="360"/>
    </w:pPr>
    <w:rPr>
      <w:rFonts w:eastAsia="MS Mincho"/>
      <w:sz w:val="22"/>
      <w:lang w:eastAsia="en-US"/>
    </w:rPr>
  </w:style>
  <w:style w:type="paragraph" w:customStyle="1" w:styleId="TOCHeader">
    <w:name w:val="TOC Header"/>
    <w:basedOn w:val="a"/>
    <w:uiPriority w:val="99"/>
    <w:rsid w:val="001D6ED4"/>
    <w:pPr>
      <w:tabs>
        <w:tab w:val="left" w:pos="0"/>
      </w:tabs>
      <w:spacing w:before="240" w:after="240"/>
      <w:jc w:val="center"/>
    </w:pPr>
    <w:rPr>
      <w:rFonts w:eastAsia="MS Mincho"/>
      <w:b/>
      <w:kern w:val="28"/>
      <w:sz w:val="28"/>
      <w:u w:val="single"/>
      <w:lang w:eastAsia="en-US"/>
    </w:rPr>
  </w:style>
  <w:style w:type="paragraph" w:customStyle="1" w:styleId="Parameters">
    <w:name w:val="Parameters"/>
    <w:basedOn w:val="a"/>
    <w:uiPriority w:val="99"/>
    <w:rsid w:val="001D6ED4"/>
    <w:rPr>
      <w:rFonts w:eastAsia="MS Mincho"/>
      <w:sz w:val="14"/>
      <w:lang w:eastAsia="en-US"/>
    </w:rPr>
  </w:style>
  <w:style w:type="paragraph" w:customStyle="1" w:styleId="Parameter">
    <w:name w:val="Parameter"/>
    <w:basedOn w:val="a"/>
    <w:uiPriority w:val="99"/>
    <w:rsid w:val="001D6ED4"/>
    <w:pPr>
      <w:tabs>
        <w:tab w:val="left" w:pos="1872"/>
      </w:tabs>
      <w:ind w:left="1872" w:hanging="432"/>
    </w:pPr>
    <w:rPr>
      <w:rFonts w:eastAsia="MS Mincho"/>
      <w:sz w:val="22"/>
      <w:lang w:eastAsia="en-US"/>
    </w:rPr>
  </w:style>
  <w:style w:type="paragraph" w:customStyle="1" w:styleId="HeaderEntry">
    <w:name w:val="Header Entry"/>
    <w:basedOn w:val="a3"/>
    <w:uiPriority w:val="99"/>
    <w:rsid w:val="001D6ED4"/>
    <w:pPr>
      <w:tabs>
        <w:tab w:val="clear" w:pos="4320"/>
        <w:tab w:val="clear" w:pos="8640"/>
      </w:tabs>
    </w:pPr>
    <w:rPr>
      <w:rFonts w:eastAsia="MS Mincho"/>
      <w:color w:val="000000"/>
    </w:rPr>
  </w:style>
  <w:style w:type="paragraph" w:customStyle="1" w:styleId="HeaderDescriptor">
    <w:name w:val="Header Descriptor"/>
    <w:basedOn w:val="a3"/>
    <w:uiPriority w:val="99"/>
    <w:rsid w:val="001D6ED4"/>
    <w:pPr>
      <w:tabs>
        <w:tab w:val="clear" w:pos="4320"/>
        <w:tab w:val="clear" w:pos="8640"/>
      </w:tabs>
    </w:pPr>
    <w:rPr>
      <w:rFonts w:eastAsia="MS Mincho"/>
      <w:color w:val="000000"/>
      <w:sz w:val="18"/>
    </w:rPr>
  </w:style>
  <w:style w:type="paragraph" w:customStyle="1" w:styleId="HeaderTitle">
    <w:name w:val="Header Title"/>
    <w:basedOn w:val="a3"/>
    <w:uiPriority w:val="99"/>
    <w:rsid w:val="001D6ED4"/>
    <w:pPr>
      <w:tabs>
        <w:tab w:val="clear" w:pos="4320"/>
        <w:tab w:val="clear" w:pos="8640"/>
      </w:tabs>
      <w:spacing w:before="40"/>
      <w:jc w:val="center"/>
    </w:pPr>
    <w:rPr>
      <w:rFonts w:eastAsia="MS Mincho"/>
      <w:b/>
      <w:color w:val="000000"/>
      <w:position w:val="6"/>
      <w:sz w:val="40"/>
    </w:rPr>
  </w:style>
  <w:style w:type="paragraph" w:customStyle="1" w:styleId="Bullet1">
    <w:name w:val="Bullet 1"/>
    <w:basedOn w:val="a"/>
    <w:uiPriority w:val="99"/>
    <w:rsid w:val="001D6ED4"/>
    <w:pPr>
      <w:tabs>
        <w:tab w:val="num" w:pos="360"/>
      </w:tabs>
      <w:spacing w:before="120" w:after="120"/>
      <w:ind w:left="360" w:hanging="360"/>
    </w:pPr>
    <w:rPr>
      <w:rFonts w:eastAsia="Times New Roman"/>
      <w:kern w:val="16"/>
      <w:sz w:val="22"/>
      <w:lang w:eastAsia="en-US"/>
    </w:rPr>
  </w:style>
  <w:style w:type="paragraph" w:customStyle="1" w:styleId="Table">
    <w:name w:val="Table"/>
    <w:basedOn w:val="a"/>
    <w:uiPriority w:val="99"/>
    <w:rsid w:val="001D6ED4"/>
    <w:pPr>
      <w:keepNext/>
      <w:spacing w:before="60" w:after="120"/>
    </w:pPr>
    <w:rPr>
      <w:rFonts w:eastAsia="MS Mincho"/>
      <w:color w:val="000000"/>
      <w:sz w:val="22"/>
      <w:lang w:eastAsia="en-US"/>
    </w:rPr>
  </w:style>
  <w:style w:type="paragraph" w:customStyle="1" w:styleId="Approvedby">
    <w:name w:val="Approved by"/>
    <w:basedOn w:val="a"/>
    <w:uiPriority w:val="99"/>
    <w:rsid w:val="001D6ED4"/>
    <w:pPr>
      <w:keepNext/>
      <w:keepLines/>
      <w:spacing w:before="60" w:after="120"/>
    </w:pPr>
    <w:rPr>
      <w:rFonts w:eastAsia="MS Mincho"/>
      <w:b/>
      <w:sz w:val="22"/>
      <w:lang w:eastAsia="en-US"/>
    </w:rPr>
  </w:style>
  <w:style w:type="paragraph" w:customStyle="1" w:styleId="TableHead">
    <w:name w:val="Table Head"/>
    <w:basedOn w:val="a"/>
    <w:uiPriority w:val="99"/>
    <w:rsid w:val="001D6ED4"/>
    <w:pPr>
      <w:keepNext/>
      <w:spacing w:before="60" w:after="120"/>
      <w:jc w:val="center"/>
    </w:pPr>
    <w:rPr>
      <w:rFonts w:eastAsia="MS Mincho"/>
      <w:b/>
      <w:sz w:val="22"/>
      <w:lang w:eastAsia="en-US"/>
    </w:rPr>
  </w:style>
  <w:style w:type="paragraph" w:customStyle="1" w:styleId="TableTransition">
    <w:name w:val="TableTransition"/>
    <w:basedOn w:val="TableAction"/>
    <w:rsid w:val="001D6ED4"/>
    <w:pPr>
      <w:tabs>
        <w:tab w:val="left" w:pos="198"/>
      </w:tabs>
      <w:ind w:left="360" w:hanging="360"/>
    </w:pPr>
  </w:style>
  <w:style w:type="paragraph" w:customStyle="1" w:styleId="TableAction">
    <w:name w:val="TableAction"/>
    <w:basedOn w:val="a"/>
    <w:uiPriority w:val="99"/>
    <w:rsid w:val="001D6ED4"/>
    <w:pPr>
      <w:keepNext/>
      <w:spacing w:before="120" w:after="120"/>
      <w:ind w:left="-18"/>
    </w:pPr>
    <w:rPr>
      <w:rFonts w:eastAsia="MS Mincho"/>
      <w:sz w:val="18"/>
      <w:lang w:eastAsia="en-US"/>
    </w:rPr>
  </w:style>
  <w:style w:type="paragraph" w:customStyle="1" w:styleId="TableBullet">
    <w:name w:val="Table Bullet"/>
    <w:basedOn w:val="TableText0"/>
    <w:uiPriority w:val="99"/>
    <w:rsid w:val="001D6ED4"/>
    <w:pPr>
      <w:keepNext w:val="0"/>
      <w:tabs>
        <w:tab w:val="left" w:pos="162"/>
      </w:tabs>
      <w:spacing w:before="20"/>
      <w:ind w:left="162" w:hanging="162"/>
    </w:pPr>
  </w:style>
  <w:style w:type="paragraph" w:customStyle="1" w:styleId="DefinitionList">
    <w:name w:val="Definition List"/>
    <w:basedOn w:val="a"/>
    <w:next w:val="DefinitionTerm"/>
    <w:uiPriority w:val="99"/>
    <w:rsid w:val="001D6ED4"/>
    <w:pPr>
      <w:keepNext/>
      <w:spacing w:before="60" w:after="120"/>
      <w:ind w:left="360"/>
    </w:pPr>
    <w:rPr>
      <w:rFonts w:eastAsia="MS Mincho"/>
      <w:color w:val="000000"/>
      <w:sz w:val="22"/>
      <w:lang w:eastAsia="en-US"/>
    </w:rPr>
  </w:style>
  <w:style w:type="paragraph" w:customStyle="1" w:styleId="DefinitionTerm">
    <w:name w:val="Definition Term"/>
    <w:basedOn w:val="a"/>
    <w:next w:val="DefinitionList"/>
    <w:uiPriority w:val="99"/>
    <w:rsid w:val="001D6ED4"/>
    <w:pPr>
      <w:keepNext/>
      <w:spacing w:before="60" w:after="120"/>
    </w:pPr>
    <w:rPr>
      <w:rFonts w:eastAsia="MS Mincho"/>
      <w:color w:val="000000"/>
      <w:sz w:val="22"/>
      <w:lang w:eastAsia="en-US"/>
    </w:rPr>
  </w:style>
  <w:style w:type="paragraph" w:customStyle="1" w:styleId="Notetable">
    <w:name w:val="Note table"/>
    <w:basedOn w:val="a"/>
    <w:uiPriority w:val="99"/>
    <w:rsid w:val="001D6ED4"/>
    <w:pPr>
      <w:tabs>
        <w:tab w:val="left" w:pos="360"/>
        <w:tab w:val="left" w:pos="612"/>
      </w:tabs>
      <w:suppressAutoHyphens/>
      <w:spacing w:before="60"/>
      <w:ind w:left="612" w:hanging="518"/>
    </w:pPr>
    <w:rPr>
      <w:rFonts w:eastAsia="MS Mincho"/>
      <w:i/>
      <w:noProof/>
      <w:sz w:val="16"/>
      <w:lang w:eastAsia="en-US"/>
    </w:rPr>
  </w:style>
  <w:style w:type="paragraph" w:customStyle="1" w:styleId="Requirement">
    <w:name w:val="Requirement"/>
    <w:basedOn w:val="a7"/>
    <w:uiPriority w:val="99"/>
    <w:rsid w:val="001D6ED4"/>
    <w:pPr>
      <w:tabs>
        <w:tab w:val="left" w:pos="1440"/>
      </w:tabs>
      <w:suppressAutoHyphens/>
      <w:spacing w:before="120" w:after="120"/>
      <w:jc w:val="left"/>
    </w:pPr>
    <w:rPr>
      <w:rFonts w:eastAsia="MS Mincho"/>
      <w:noProof/>
      <w:sz w:val="22"/>
      <w:lang w:eastAsia="en-US"/>
    </w:rPr>
  </w:style>
  <w:style w:type="paragraph" w:customStyle="1" w:styleId="question">
    <w:name w:val="question"/>
    <w:basedOn w:val="TableDescriptor"/>
    <w:rsid w:val="001D6ED4"/>
    <w:rPr>
      <w:i/>
      <w:color w:val="008080"/>
    </w:rPr>
  </w:style>
  <w:style w:type="paragraph" w:customStyle="1" w:styleId="TableDescriptor">
    <w:name w:val="TableDescriptor"/>
    <w:basedOn w:val="a"/>
    <w:uiPriority w:val="99"/>
    <w:rsid w:val="001D6ED4"/>
    <w:pPr>
      <w:spacing w:before="60" w:after="60"/>
    </w:pPr>
    <w:rPr>
      <w:rFonts w:eastAsia="MS Mincho"/>
      <w:sz w:val="24"/>
      <w:lang w:eastAsia="en-US"/>
    </w:rPr>
  </w:style>
  <w:style w:type="paragraph" w:customStyle="1" w:styleId="ParameterDescription">
    <w:name w:val="ParameterDescription"/>
    <w:basedOn w:val="a"/>
    <w:uiPriority w:val="99"/>
    <w:rsid w:val="001D6ED4"/>
    <w:pPr>
      <w:spacing w:before="120" w:after="120"/>
    </w:pPr>
    <w:rPr>
      <w:rFonts w:eastAsia="MS Mincho"/>
      <w:noProof/>
      <w:sz w:val="18"/>
      <w:lang w:eastAsia="en-US"/>
    </w:rPr>
  </w:style>
  <w:style w:type="paragraph" w:customStyle="1" w:styleId="RelatedStandards">
    <w:name w:val="Related Standard(s)"/>
    <w:basedOn w:val="a7"/>
    <w:uiPriority w:val="99"/>
    <w:rsid w:val="001D6ED4"/>
    <w:pPr>
      <w:keepNext/>
      <w:pBdr>
        <w:top w:val="single" w:sz="6" w:space="1" w:color="auto"/>
      </w:pBdr>
      <w:tabs>
        <w:tab w:val="left" w:pos="1440"/>
      </w:tabs>
      <w:spacing w:before="120"/>
      <w:jc w:val="left"/>
    </w:pPr>
    <w:rPr>
      <w:rFonts w:eastAsia="MS Mincho"/>
      <w:sz w:val="22"/>
      <w:lang w:eastAsia="en-US"/>
    </w:rPr>
  </w:style>
  <w:style w:type="paragraph" w:customStyle="1" w:styleId="TextCentered">
    <w:name w:val="Text Centered"/>
    <w:basedOn w:val="a"/>
    <w:uiPriority w:val="99"/>
    <w:rsid w:val="001D6ED4"/>
    <w:pPr>
      <w:spacing w:before="120" w:after="120"/>
      <w:jc w:val="center"/>
    </w:pPr>
    <w:rPr>
      <w:rFonts w:eastAsia="Times New Roman"/>
      <w:sz w:val="22"/>
      <w:szCs w:val="24"/>
      <w:lang w:eastAsia="en-US"/>
    </w:rPr>
  </w:style>
  <w:style w:type="paragraph" w:customStyle="1" w:styleId="ProductBullets">
    <w:name w:val="Product Bullets"/>
    <w:basedOn w:val="a7"/>
    <w:uiPriority w:val="99"/>
    <w:rsid w:val="001D6ED4"/>
    <w:pPr>
      <w:ind w:left="1440" w:hanging="360"/>
    </w:pPr>
    <w:rPr>
      <w:sz w:val="22"/>
      <w:lang w:eastAsia="en-US"/>
    </w:rPr>
  </w:style>
  <w:style w:type="paragraph" w:customStyle="1" w:styleId="Numbered">
    <w:name w:val="Numbered"/>
    <w:aliases w:val="Left:  0.25&quot;,Hanging: Heading 3 Text + 10 pt 0.25&quot;"/>
    <w:basedOn w:val="a"/>
    <w:uiPriority w:val="99"/>
    <w:rsid w:val="001D6ED4"/>
    <w:pPr>
      <w:tabs>
        <w:tab w:val="num" w:pos="1440"/>
      </w:tabs>
      <w:ind w:left="1440" w:hanging="360"/>
    </w:pPr>
    <w:rPr>
      <w:rFonts w:eastAsia="Times New Roman"/>
      <w:sz w:val="22"/>
      <w:lang w:eastAsia="en-US"/>
    </w:rPr>
  </w:style>
  <w:style w:type="paragraph" w:customStyle="1" w:styleId="DocDetails">
    <w:name w:val="Doc Details"/>
    <w:basedOn w:val="a"/>
    <w:uiPriority w:val="99"/>
    <w:rsid w:val="001D6ED4"/>
    <w:pPr>
      <w:spacing w:before="60" w:after="180"/>
      <w:jc w:val="center"/>
      <w:outlineLvl w:val="0"/>
    </w:pPr>
    <w:rPr>
      <w:rFonts w:eastAsia="Times New Roman"/>
      <w:b/>
      <w:sz w:val="24"/>
      <w:szCs w:val="24"/>
      <w:lang w:eastAsia="en-US"/>
    </w:rPr>
  </w:style>
  <w:style w:type="paragraph" w:customStyle="1" w:styleId="TableText8ptLeft">
    <w:name w:val="Table Text 8pt Left"/>
    <w:basedOn w:val="a"/>
    <w:uiPriority w:val="99"/>
    <w:rsid w:val="001D6ED4"/>
    <w:pPr>
      <w:spacing w:before="20" w:after="20"/>
    </w:pPr>
    <w:rPr>
      <w:rFonts w:eastAsia="Times New Roman"/>
      <w:sz w:val="22"/>
      <w:szCs w:val="24"/>
      <w:lang w:eastAsia="en-US"/>
    </w:rPr>
  </w:style>
  <w:style w:type="paragraph" w:customStyle="1" w:styleId="TableTextLeft">
    <w:name w:val="Table Text Left"/>
    <w:basedOn w:val="a"/>
    <w:uiPriority w:val="99"/>
    <w:rsid w:val="001D6ED4"/>
    <w:pPr>
      <w:spacing w:before="60" w:after="60"/>
    </w:pPr>
    <w:rPr>
      <w:rFonts w:eastAsia="Times New Roman"/>
      <w:sz w:val="22"/>
      <w:lang w:eastAsia="en-US"/>
    </w:rPr>
  </w:style>
  <w:style w:type="paragraph" w:customStyle="1" w:styleId="CaptionStyle">
    <w:name w:val="Caption Style"/>
    <w:basedOn w:val="a"/>
    <w:next w:val="aff3"/>
    <w:link w:val="CaptionStyleChar"/>
    <w:rsid w:val="001D6ED4"/>
    <w:pPr>
      <w:tabs>
        <w:tab w:val="num" w:pos="540"/>
      </w:tabs>
      <w:spacing w:before="60" w:after="240" w:line="220" w:lineRule="atLeast"/>
      <w:jc w:val="center"/>
    </w:pPr>
    <w:rPr>
      <w:rFonts w:eastAsia="Times New Roman"/>
      <w:bCs/>
      <w:sz w:val="18"/>
      <w:szCs w:val="18"/>
      <w:lang w:val="x-none" w:eastAsia="x-none"/>
    </w:rPr>
  </w:style>
  <w:style w:type="character" w:customStyle="1" w:styleId="CaptionStyleChar">
    <w:name w:val="Caption Style Char"/>
    <w:link w:val="CaptionStyle"/>
    <w:rsid w:val="001D6ED4"/>
    <w:rPr>
      <w:rFonts w:ascii="Arial" w:eastAsia="Times New Roman" w:hAnsi="Arial"/>
      <w:bCs/>
      <w:sz w:val="18"/>
      <w:szCs w:val="18"/>
      <w:lang w:val="x-none" w:eastAsia="x-none"/>
    </w:rPr>
  </w:style>
  <w:style w:type="character" w:customStyle="1" w:styleId="klink">
    <w:name w:val="klink"/>
    <w:basedOn w:val="a0"/>
    <w:rsid w:val="001D6ED4"/>
  </w:style>
  <w:style w:type="paragraph" w:customStyle="1" w:styleId="RequirementPrefix">
    <w:name w:val="Requirement Prefix"/>
    <w:basedOn w:val="Requirement"/>
    <w:uiPriority w:val="99"/>
    <w:qFormat/>
    <w:rsid w:val="001D6ED4"/>
    <w:pPr>
      <w:ind w:right="-144"/>
      <w:jc w:val="right"/>
    </w:pPr>
    <w:rPr>
      <w:rFonts w:cs="Arial"/>
      <w:szCs w:val="22"/>
    </w:rPr>
  </w:style>
  <w:style w:type="paragraph" w:customStyle="1" w:styleId="RequirementNumber">
    <w:name w:val="Requirement Number"/>
    <w:basedOn w:val="RequirementPrefix"/>
    <w:link w:val="RequirementNumberChar"/>
    <w:uiPriority w:val="99"/>
    <w:rsid w:val="001D6ED4"/>
    <w:pPr>
      <w:widowControl w:val="0"/>
      <w:spacing w:before="60" w:after="60"/>
      <w:ind w:left="360" w:right="0" w:hanging="360"/>
      <w:jc w:val="left"/>
    </w:pPr>
    <w:rPr>
      <w:rFonts w:cs="Times New Roman"/>
      <w:lang w:eastAsia="x-none"/>
    </w:rPr>
  </w:style>
  <w:style w:type="character" w:customStyle="1" w:styleId="RequirementNumberChar">
    <w:name w:val="Requirement Number Char"/>
    <w:link w:val="RequirementNumber"/>
    <w:uiPriority w:val="99"/>
    <w:rsid w:val="001D6ED4"/>
    <w:rPr>
      <w:rFonts w:ascii="Arial" w:eastAsia="MS Mincho" w:hAnsi="Arial"/>
      <w:noProof/>
      <w:sz w:val="22"/>
      <w:szCs w:val="22"/>
      <w:lang w:val="x-none" w:eastAsia="x-none"/>
    </w:rPr>
  </w:style>
  <w:style w:type="paragraph" w:customStyle="1" w:styleId="2a">
    <w:name w:val="正文首行缩进 2"/>
    <w:basedOn w:val="aff3"/>
    <w:link w:val="2Char"/>
    <w:rsid w:val="001D6ED4"/>
    <w:pPr>
      <w:spacing w:before="0"/>
      <w:ind w:firstLine="210"/>
      <w:jc w:val="left"/>
    </w:pPr>
  </w:style>
  <w:style w:type="character" w:customStyle="1" w:styleId="2Char">
    <w:name w:val="正文首行缩进 2 Char"/>
    <w:link w:val="2a"/>
    <w:rsid w:val="001D6ED4"/>
    <w:rPr>
      <w:rFonts w:ascii="Arial" w:hAnsi="Arial"/>
      <w:sz w:val="22"/>
      <w:lang w:eastAsia="en-US"/>
    </w:rPr>
  </w:style>
  <w:style w:type="paragraph" w:styleId="affe">
    <w:name w:val="Block Text"/>
    <w:basedOn w:val="a"/>
    <w:uiPriority w:val="99"/>
    <w:rsid w:val="001D6ED4"/>
    <w:pPr>
      <w:spacing w:after="120"/>
      <w:ind w:left="1440" w:right="1440"/>
    </w:pPr>
    <w:rPr>
      <w:rFonts w:eastAsia="Times New Roman"/>
      <w:sz w:val="22"/>
      <w:lang w:eastAsia="en-US"/>
    </w:rPr>
  </w:style>
  <w:style w:type="paragraph" w:styleId="HTML">
    <w:name w:val="HTML Address"/>
    <w:basedOn w:val="a"/>
    <w:link w:val="HTML0"/>
    <w:rsid w:val="001D6ED4"/>
    <w:rPr>
      <w:rFonts w:eastAsia="Times New Roman"/>
      <w:i/>
      <w:iCs/>
      <w:sz w:val="22"/>
      <w:lang w:eastAsia="en-US"/>
    </w:rPr>
  </w:style>
  <w:style w:type="character" w:customStyle="1" w:styleId="HTML0">
    <w:name w:val="HTML 地址 字符"/>
    <w:link w:val="HTML"/>
    <w:rsid w:val="001D6ED4"/>
    <w:rPr>
      <w:rFonts w:ascii="Arial" w:eastAsia="Times New Roman" w:hAnsi="Arial"/>
      <w:i/>
      <w:iCs/>
      <w:sz w:val="22"/>
      <w:lang w:eastAsia="en-US"/>
    </w:rPr>
  </w:style>
  <w:style w:type="character" w:customStyle="1" w:styleId="WW8Num9z0">
    <w:name w:val="WW8Num9z0"/>
    <w:rsid w:val="001D6ED4"/>
    <w:rPr>
      <w:rFonts w:ascii="Wingdings" w:hAnsi="Wingdings"/>
    </w:rPr>
  </w:style>
  <w:style w:type="character" w:styleId="afff">
    <w:name w:val="Subtle Emphasis"/>
    <w:uiPriority w:val="19"/>
    <w:qFormat/>
    <w:rsid w:val="001D6ED4"/>
    <w:rPr>
      <w:i/>
      <w:iCs/>
      <w:color w:val="808080"/>
    </w:rPr>
  </w:style>
  <w:style w:type="paragraph" w:customStyle="1" w:styleId="Char2CharChar">
    <w:name w:val="Char2 Char Char"/>
    <w:basedOn w:val="a"/>
    <w:autoRedefine/>
    <w:rsid w:val="001D6ED4"/>
    <w:pPr>
      <w:spacing w:before="100" w:beforeAutospacing="1" w:after="100" w:afterAutospacing="1"/>
      <w:ind w:firstLineChars="200" w:firstLine="200"/>
    </w:pPr>
    <w:rPr>
      <w:rFonts w:ascii="Verdana" w:eastAsia="仿宋_GB2312" w:hAnsi="Verdana"/>
      <w:szCs w:val="21"/>
      <w:lang w:eastAsia="en-US"/>
    </w:rPr>
  </w:style>
  <w:style w:type="paragraph" w:customStyle="1" w:styleId="Body1">
    <w:name w:val="Body 1"/>
    <w:basedOn w:val="a"/>
    <w:rsid w:val="001D6ED4"/>
    <w:pPr>
      <w:spacing w:before="120"/>
      <w:ind w:left="576"/>
    </w:pPr>
    <w:rPr>
      <w:snapToGrid w:val="0"/>
      <w:lang w:eastAsia="en-US"/>
    </w:rPr>
  </w:style>
  <w:style w:type="character" w:styleId="afff0">
    <w:name w:val="endnote reference"/>
    <w:semiHidden/>
    <w:rsid w:val="008627AF"/>
    <w:rPr>
      <w:vertAlign w:val="superscript"/>
    </w:rPr>
  </w:style>
  <w:style w:type="table" w:customStyle="1" w:styleId="LightList-Accent11">
    <w:name w:val="Light List - Accent 11"/>
    <w:basedOn w:val="a1"/>
    <w:uiPriority w:val="61"/>
    <w:rsid w:val="008627A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a1"/>
    <w:uiPriority w:val="61"/>
    <w:rsid w:val="008627A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afff1">
    <w:name w:val="版权信息"/>
    <w:basedOn w:val="afff2"/>
    <w:rsid w:val="00991DF4"/>
    <w:pPr>
      <w:widowControl w:val="0"/>
      <w:jc w:val="center"/>
    </w:pPr>
    <w:rPr>
      <w:rFonts w:ascii="Arial" w:eastAsia="楷体_GB2312" w:hAnsi="Arial" w:cs="宋体"/>
      <w:kern w:val="2"/>
      <w:sz w:val="24"/>
      <w:szCs w:val="20"/>
    </w:rPr>
  </w:style>
  <w:style w:type="paragraph" w:styleId="afff2">
    <w:name w:val="Plain Text"/>
    <w:basedOn w:val="a"/>
    <w:link w:val="afff3"/>
    <w:uiPriority w:val="99"/>
    <w:unhideWhenUsed/>
    <w:rsid w:val="00991DF4"/>
    <w:rPr>
      <w:rFonts w:hAnsi="Courier New" w:cs="Courier New"/>
      <w:sz w:val="21"/>
      <w:szCs w:val="21"/>
    </w:rPr>
  </w:style>
  <w:style w:type="character" w:customStyle="1" w:styleId="afff3">
    <w:name w:val="纯文本 字符"/>
    <w:link w:val="afff2"/>
    <w:uiPriority w:val="99"/>
    <w:rsid w:val="00991DF4"/>
    <w:rPr>
      <w:rFonts w:ascii="宋体" w:hAnsi="Courier New" w:cs="Courier New"/>
      <w:sz w:val="21"/>
      <w:szCs w:val="21"/>
    </w:rPr>
  </w:style>
  <w:style w:type="paragraph" w:styleId="afff4">
    <w:name w:val="No Spacing"/>
    <w:uiPriority w:val="1"/>
    <w:qFormat/>
    <w:rsid w:val="00220618"/>
    <w:pPr>
      <w:overflowPunct w:val="0"/>
      <w:autoSpaceDE w:val="0"/>
      <w:autoSpaceDN w:val="0"/>
      <w:adjustRightInd w:val="0"/>
      <w:textAlignment w:val="baseline"/>
    </w:pPr>
    <w:rPr>
      <w:rFonts w:ascii="Arial" w:eastAsia="微软雅黑" w:hAnsi="Arial"/>
    </w:rPr>
  </w:style>
  <w:style w:type="character" w:customStyle="1" w:styleId="afff5">
    <w:name w:val="页脚 字符"/>
    <w:basedOn w:val="a0"/>
    <w:uiPriority w:val="99"/>
    <w:rsid w:val="00B61662"/>
  </w:style>
  <w:style w:type="paragraph" w:styleId="TOC1">
    <w:name w:val="toc 1"/>
    <w:basedOn w:val="a"/>
    <w:next w:val="a"/>
    <w:link w:val="TOC10"/>
    <w:autoRedefine/>
    <w:uiPriority w:val="39"/>
    <w:unhideWhenUsed/>
    <w:rsid w:val="00A34636"/>
    <w:pPr>
      <w:tabs>
        <w:tab w:val="left" w:pos="420"/>
        <w:tab w:val="right" w:leader="dot" w:pos="9737"/>
      </w:tabs>
    </w:pPr>
  </w:style>
  <w:style w:type="paragraph" w:styleId="TOC2">
    <w:name w:val="toc 2"/>
    <w:basedOn w:val="a"/>
    <w:next w:val="a"/>
    <w:autoRedefine/>
    <w:uiPriority w:val="39"/>
    <w:unhideWhenUsed/>
    <w:rsid w:val="007D2656"/>
    <w:pPr>
      <w:tabs>
        <w:tab w:val="left" w:pos="1050"/>
        <w:tab w:val="right" w:leader="dot" w:pos="9737"/>
      </w:tabs>
      <w:ind w:leftChars="200" w:left="400"/>
    </w:pPr>
    <w:rPr>
      <w:rFonts w:cs="Arial"/>
      <w:noProof/>
    </w:rPr>
  </w:style>
  <w:style w:type="paragraph" w:styleId="afff6">
    <w:name w:val="List Paragraph"/>
    <w:aliases w:val="Figure_name,List Paragraph1,符号列表,列出段落2,普通编号,正文一级小标题,标题 q,标题 q Char,第*章 Char,Title2 Char,I2 Ch,列表1,彩色列表 - 强调文字颜色 12"/>
    <w:basedOn w:val="a"/>
    <w:link w:val="afff7"/>
    <w:uiPriority w:val="34"/>
    <w:qFormat/>
    <w:rsid w:val="006F70A4"/>
    <w:pPr>
      <w:ind w:firstLineChars="200" w:firstLine="420"/>
    </w:pPr>
    <w:rPr>
      <w:rFonts w:ascii="Arial" w:hAnsi="Arial"/>
      <w:szCs w:val="24"/>
      <w:lang w:eastAsia="en-US"/>
    </w:rPr>
  </w:style>
  <w:style w:type="paragraph" w:customStyle="1" w:styleId="table0">
    <w:name w:val="table"/>
    <w:basedOn w:val="a"/>
    <w:rsid w:val="00423701"/>
    <w:rPr>
      <w:rFonts w:ascii="Arial" w:eastAsia="MS Mincho" w:hAnsi="Arial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AC4C05"/>
    <w:pPr>
      <w:ind w:leftChars="400" w:left="840"/>
    </w:pPr>
  </w:style>
  <w:style w:type="character" w:customStyle="1" w:styleId="50">
    <w:name w:val="标题 5 字符"/>
    <w:aliases w:val="Level4 Hd 字符,h5 字符,H5 字符,Gliederung 5 字符,H51 字符,H52 字符,H53 字符,H54 字符,H55 字符,H56 字符,H57 字符,H58 字符,H59 字符,H510 字符,H511 字符,H512 字符,H513 字符,H514 字符,H515 字符,H516 字符,H517 字符,H518 字符,H519 字符,H520 字符,H521 字符,H522 字符,H523 字符,H524 字符,H525 字符,H526 字符,ds 字符"/>
    <w:basedOn w:val="a0"/>
    <w:link w:val="5"/>
    <w:rsid w:val="0098059F"/>
    <w:rPr>
      <w:b/>
      <w:sz w:val="21"/>
    </w:rPr>
  </w:style>
  <w:style w:type="character" w:customStyle="1" w:styleId="60">
    <w:name w:val="标题 6 字符"/>
    <w:basedOn w:val="a0"/>
    <w:link w:val="6"/>
    <w:rsid w:val="00293D92"/>
    <w:rPr>
      <w:rFonts w:ascii="Times New Roman" w:hAnsi="Times New Roman"/>
      <w:i/>
      <w:sz w:val="22"/>
    </w:rPr>
  </w:style>
  <w:style w:type="character" w:customStyle="1" w:styleId="70">
    <w:name w:val="标题 7 字符"/>
    <w:aliases w:val="Appendix Heading 字符,Appendix Heading1 字符"/>
    <w:basedOn w:val="a0"/>
    <w:link w:val="7"/>
    <w:rsid w:val="00293D92"/>
  </w:style>
  <w:style w:type="character" w:customStyle="1" w:styleId="80">
    <w:name w:val="标题 8 字符"/>
    <w:aliases w:val="Appendix Subheading 字符"/>
    <w:basedOn w:val="a0"/>
    <w:link w:val="8"/>
    <w:rsid w:val="00293D92"/>
    <w:rPr>
      <w:i/>
    </w:rPr>
  </w:style>
  <w:style w:type="character" w:customStyle="1" w:styleId="90">
    <w:name w:val="标题 9 字符"/>
    <w:aliases w:val="Appendix Subheading 2 字符"/>
    <w:basedOn w:val="a0"/>
    <w:link w:val="9"/>
    <w:rsid w:val="00293D92"/>
    <w:rPr>
      <w:b/>
      <w:i/>
      <w:sz w:val="18"/>
    </w:rPr>
  </w:style>
  <w:style w:type="paragraph" w:styleId="TOC4">
    <w:name w:val="toc 4"/>
    <w:basedOn w:val="a"/>
    <w:uiPriority w:val="39"/>
    <w:rsid w:val="00293D92"/>
    <w:pPr>
      <w:spacing w:line="300" w:lineRule="auto"/>
      <w:ind w:leftChars="600" w:left="600"/>
      <w:contextualSpacing/>
    </w:pPr>
    <w:rPr>
      <w:rFonts w:hAnsiTheme="minorHAnsi"/>
      <w:sz w:val="24"/>
      <w:szCs w:val="18"/>
      <w:lang w:eastAsia="en-US"/>
    </w:rPr>
  </w:style>
  <w:style w:type="paragraph" w:styleId="TOC5">
    <w:name w:val="toc 5"/>
    <w:basedOn w:val="TOCBase"/>
    <w:autoRedefine/>
    <w:uiPriority w:val="39"/>
    <w:rsid w:val="00293D92"/>
    <w:pPr>
      <w:tabs>
        <w:tab w:val="clear" w:pos="6480"/>
      </w:tabs>
      <w:spacing w:after="0" w:line="240" w:lineRule="auto"/>
      <w:ind w:left="880"/>
    </w:pPr>
    <w:rPr>
      <w:rFonts w:asciiTheme="minorHAnsi" w:hAnsiTheme="minorHAnsi"/>
      <w:spacing w:val="0"/>
      <w:sz w:val="18"/>
      <w:szCs w:val="18"/>
    </w:rPr>
  </w:style>
  <w:style w:type="paragraph" w:styleId="TOC6">
    <w:name w:val="toc 6"/>
    <w:basedOn w:val="a"/>
    <w:next w:val="a"/>
    <w:autoRedefine/>
    <w:uiPriority w:val="39"/>
    <w:rsid w:val="00293D92"/>
    <w:pPr>
      <w:ind w:left="1100"/>
    </w:pPr>
    <w:rPr>
      <w:rFonts w:asciiTheme="minorHAnsi" w:eastAsia="Times New Roman" w:hAnsiTheme="minorHAnsi"/>
      <w:sz w:val="18"/>
      <w:szCs w:val="18"/>
      <w:lang w:eastAsia="en-US"/>
    </w:rPr>
  </w:style>
  <w:style w:type="paragraph" w:styleId="TOC7">
    <w:name w:val="toc 7"/>
    <w:basedOn w:val="a"/>
    <w:next w:val="a"/>
    <w:autoRedefine/>
    <w:uiPriority w:val="39"/>
    <w:rsid w:val="00293D92"/>
    <w:pPr>
      <w:ind w:left="1320"/>
    </w:pPr>
    <w:rPr>
      <w:rFonts w:asciiTheme="minorHAnsi" w:eastAsia="Times New Roman" w:hAnsiTheme="minorHAnsi"/>
      <w:sz w:val="18"/>
      <w:szCs w:val="18"/>
      <w:lang w:eastAsia="en-US"/>
    </w:rPr>
  </w:style>
  <w:style w:type="paragraph" w:styleId="TOC8">
    <w:name w:val="toc 8"/>
    <w:basedOn w:val="a"/>
    <w:next w:val="a"/>
    <w:autoRedefine/>
    <w:uiPriority w:val="39"/>
    <w:rsid w:val="00293D92"/>
    <w:pPr>
      <w:ind w:left="1540"/>
    </w:pPr>
    <w:rPr>
      <w:rFonts w:asciiTheme="minorHAnsi" w:eastAsia="Times New Roman" w:hAnsiTheme="minorHAnsi"/>
      <w:sz w:val="18"/>
      <w:szCs w:val="18"/>
      <w:lang w:eastAsia="en-US"/>
    </w:rPr>
  </w:style>
  <w:style w:type="paragraph" w:styleId="TOC9">
    <w:name w:val="toc 9"/>
    <w:basedOn w:val="a"/>
    <w:next w:val="a"/>
    <w:autoRedefine/>
    <w:uiPriority w:val="39"/>
    <w:rsid w:val="00293D92"/>
    <w:pPr>
      <w:ind w:left="1760"/>
    </w:pPr>
    <w:rPr>
      <w:rFonts w:asciiTheme="minorHAnsi" w:eastAsia="Times New Roman" w:hAnsiTheme="minorHAnsi"/>
      <w:sz w:val="18"/>
      <w:szCs w:val="18"/>
      <w:lang w:eastAsia="en-US"/>
    </w:rPr>
  </w:style>
  <w:style w:type="character" w:styleId="afff8">
    <w:name w:val="FollowedHyperlink"/>
    <w:rsid w:val="00293D92"/>
    <w:rPr>
      <w:color w:val="800080"/>
      <w:u w:val="single"/>
    </w:rPr>
  </w:style>
  <w:style w:type="character" w:customStyle="1" w:styleId="ac">
    <w:name w:val="脚注文本 字符"/>
    <w:basedOn w:val="a0"/>
    <w:link w:val="ab"/>
    <w:semiHidden/>
    <w:rsid w:val="00293D92"/>
    <w:rPr>
      <w:rFonts w:ascii="Times New Roman" w:hAnsi="Times New Roman"/>
    </w:rPr>
  </w:style>
  <w:style w:type="character" w:customStyle="1" w:styleId="af">
    <w:name w:val="文档结构图 字符"/>
    <w:basedOn w:val="a0"/>
    <w:link w:val="ae"/>
    <w:uiPriority w:val="99"/>
    <w:rsid w:val="00293D92"/>
    <w:rPr>
      <w:rFonts w:ascii="Tahoma" w:hAnsi="Tahoma"/>
      <w:shd w:val="clear" w:color="auto" w:fill="000080"/>
    </w:rPr>
  </w:style>
  <w:style w:type="paragraph" w:styleId="2b">
    <w:name w:val="Body Text First Indent 2"/>
    <w:basedOn w:val="aff3"/>
    <w:link w:val="2c"/>
    <w:uiPriority w:val="99"/>
    <w:rsid w:val="00293D92"/>
    <w:pPr>
      <w:spacing w:before="0"/>
      <w:ind w:firstLine="210"/>
      <w:jc w:val="left"/>
    </w:pPr>
    <w:rPr>
      <w:rFonts w:ascii="Arial" w:hAnsi="Arial"/>
      <w:lang w:val="en-US"/>
    </w:rPr>
  </w:style>
  <w:style w:type="character" w:customStyle="1" w:styleId="2c">
    <w:name w:val="正文文本首行缩进 2 字符"/>
    <w:basedOn w:val="aff4"/>
    <w:link w:val="2b"/>
    <w:uiPriority w:val="99"/>
    <w:rsid w:val="00293D92"/>
    <w:rPr>
      <w:rFonts w:ascii="Arial" w:hAnsi="Arial"/>
      <w:sz w:val="22"/>
      <w:lang w:eastAsia="en-US"/>
    </w:rPr>
  </w:style>
  <w:style w:type="character" w:customStyle="1" w:styleId="23">
    <w:name w:val="正文文本 2 字符"/>
    <w:basedOn w:val="a0"/>
    <w:link w:val="22"/>
    <w:uiPriority w:val="99"/>
    <w:rsid w:val="00293D92"/>
    <w:rPr>
      <w:color w:val="FF0000"/>
    </w:rPr>
  </w:style>
  <w:style w:type="character" w:customStyle="1" w:styleId="UnresolvedMention1">
    <w:name w:val="Unresolved Mention1"/>
    <w:uiPriority w:val="99"/>
    <w:semiHidden/>
    <w:unhideWhenUsed/>
    <w:rsid w:val="00293D92"/>
    <w:rPr>
      <w:color w:val="808080"/>
      <w:shd w:val="clear" w:color="auto" w:fill="E6E6E6"/>
    </w:rPr>
  </w:style>
  <w:style w:type="paragraph" w:customStyle="1" w:styleId="56">
    <w:name w:val="样式5"/>
    <w:basedOn w:val="4"/>
    <w:link w:val="57"/>
    <w:qFormat/>
    <w:rsid w:val="00293D92"/>
    <w:pPr>
      <w:numPr>
        <w:ilvl w:val="0"/>
        <w:numId w:val="0"/>
      </w:numPr>
      <w:tabs>
        <w:tab w:val="clear" w:pos="2160"/>
        <w:tab w:val="num" w:pos="3600"/>
      </w:tabs>
      <w:spacing w:before="260"/>
      <w:ind w:left="3600" w:hanging="360"/>
    </w:pPr>
    <w:rPr>
      <w:rFonts w:ascii="Calibri Light" w:eastAsia="黑体" w:hAnsi="Calibri Light"/>
      <w:b w:val="0"/>
      <w:iCs/>
      <w:color w:val="000000" w:themeColor="text1"/>
      <w:spacing w:val="-4"/>
      <w:kern w:val="28"/>
    </w:rPr>
  </w:style>
  <w:style w:type="character" w:customStyle="1" w:styleId="afff7">
    <w:name w:val="列表段落 字符"/>
    <w:aliases w:val="Figure_name 字符,List Paragraph1 字符,符号列表 字符,列出段落2 字符,普通编号 字符,正文一级小标题 字符,标题 q 字符,标题 q Char 字符,第*章 Char 字符,Title2 Char 字符,I2 Ch 字符,列表1 字符,彩色列表 - 强调文字颜色 12 字符"/>
    <w:link w:val="afff6"/>
    <w:uiPriority w:val="34"/>
    <w:rsid w:val="00293D92"/>
    <w:rPr>
      <w:rFonts w:ascii="Arial" w:hAnsi="Arial"/>
      <w:szCs w:val="24"/>
      <w:lang w:eastAsia="en-US"/>
    </w:rPr>
  </w:style>
  <w:style w:type="paragraph" w:customStyle="1" w:styleId="Default">
    <w:name w:val="Default"/>
    <w:uiPriority w:val="99"/>
    <w:rsid w:val="00293D9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afff9">
    <w:name w:val="Strong"/>
    <w:uiPriority w:val="22"/>
    <w:qFormat/>
    <w:rsid w:val="00293D92"/>
    <w:rPr>
      <w:b/>
      <w:bCs/>
    </w:rPr>
  </w:style>
  <w:style w:type="paragraph" w:customStyle="1" w:styleId="Bullet">
    <w:name w:val="Bullet"/>
    <w:basedOn w:val="a"/>
    <w:uiPriority w:val="99"/>
    <w:rsid w:val="00293D92"/>
    <w:pPr>
      <w:spacing w:after="120"/>
    </w:pPr>
    <w:rPr>
      <w:sz w:val="22"/>
    </w:rPr>
  </w:style>
  <w:style w:type="paragraph" w:customStyle="1" w:styleId="SubFooter">
    <w:name w:val="SubFooter"/>
    <w:basedOn w:val="a5"/>
    <w:uiPriority w:val="99"/>
    <w:rsid w:val="00293D92"/>
    <w:pPr>
      <w:tabs>
        <w:tab w:val="clear" w:pos="4320"/>
        <w:tab w:val="clear" w:pos="8640"/>
        <w:tab w:val="left" w:pos="1276"/>
        <w:tab w:val="right" w:pos="9356"/>
      </w:tabs>
    </w:pPr>
    <w:rPr>
      <w:sz w:val="12"/>
      <w:lang w:val="en-US" w:eastAsia="zh-CN"/>
    </w:rPr>
  </w:style>
  <w:style w:type="paragraph" w:customStyle="1" w:styleId="HeadingA">
    <w:name w:val="Heading A"/>
    <w:basedOn w:val="1"/>
    <w:uiPriority w:val="99"/>
    <w:rsid w:val="00293D92"/>
    <w:pPr>
      <w:keepNext/>
      <w:keepLines/>
      <w:pageBreakBefore/>
      <w:widowControl/>
      <w:numPr>
        <w:numId w:val="0"/>
      </w:numPr>
      <w:pBdr>
        <w:top w:val="single" w:sz="18" w:space="1" w:color="auto"/>
      </w:pBdr>
      <w:tabs>
        <w:tab w:val="clear" w:pos="320"/>
      </w:tabs>
      <w:spacing w:before="142" w:after="113"/>
      <w:outlineLvl w:val="9"/>
    </w:pPr>
    <w:rPr>
      <w:b w:val="0"/>
      <w:color w:val="auto"/>
      <w:sz w:val="32"/>
      <w:lang w:eastAsia="zh-CN"/>
    </w:rPr>
  </w:style>
  <w:style w:type="paragraph" w:customStyle="1" w:styleId="HeadingB">
    <w:name w:val="Heading B"/>
    <w:basedOn w:val="2"/>
    <w:uiPriority w:val="99"/>
    <w:rsid w:val="00293D92"/>
    <w:pPr>
      <w:numPr>
        <w:ilvl w:val="0"/>
        <w:numId w:val="0"/>
      </w:numPr>
      <w:tabs>
        <w:tab w:val="clear" w:pos="1080"/>
      </w:tabs>
      <w:spacing w:before="425" w:after="113"/>
      <w:outlineLvl w:val="9"/>
    </w:pPr>
    <w:rPr>
      <w:b w:val="0"/>
      <w:lang w:eastAsia="zh-CN"/>
    </w:rPr>
  </w:style>
  <w:style w:type="paragraph" w:customStyle="1" w:styleId="HeadingC">
    <w:name w:val="Heading C"/>
    <w:basedOn w:val="3"/>
    <w:uiPriority w:val="99"/>
    <w:rsid w:val="00293D92"/>
    <w:pPr>
      <w:numPr>
        <w:ilvl w:val="0"/>
        <w:numId w:val="0"/>
      </w:numPr>
      <w:tabs>
        <w:tab w:val="clear" w:pos="1440"/>
      </w:tabs>
      <w:snapToGrid w:val="0"/>
      <w:spacing w:before="425" w:after="113"/>
      <w:outlineLvl w:val="9"/>
    </w:pPr>
    <w:rPr>
      <w:b w:val="0"/>
      <w:lang w:eastAsia="zh-CN"/>
    </w:rPr>
  </w:style>
  <w:style w:type="paragraph" w:customStyle="1" w:styleId="Editorscomments">
    <w:name w:val="Editor's comments"/>
    <w:basedOn w:val="a"/>
    <w:uiPriority w:val="99"/>
    <w:rsid w:val="00293D92"/>
    <w:pPr>
      <w:spacing w:after="120"/>
    </w:pPr>
    <w:rPr>
      <w:b/>
      <w:bCs/>
      <w:color w:val="FF0000"/>
      <w:sz w:val="22"/>
    </w:rPr>
  </w:style>
  <w:style w:type="paragraph" w:customStyle="1" w:styleId="DefaultText">
    <w:name w:val="Default Text"/>
    <w:basedOn w:val="a"/>
    <w:uiPriority w:val="99"/>
    <w:rsid w:val="00293D92"/>
    <w:pPr>
      <w:spacing w:after="215"/>
    </w:pPr>
    <w:rPr>
      <w:rFonts w:cs="Arial"/>
      <w:sz w:val="22"/>
    </w:rPr>
  </w:style>
  <w:style w:type="paragraph" w:styleId="afffa">
    <w:name w:val="Date"/>
    <w:basedOn w:val="a"/>
    <w:next w:val="a"/>
    <w:link w:val="afffb"/>
    <w:uiPriority w:val="99"/>
    <w:rsid w:val="00293D92"/>
    <w:rPr>
      <w:rFonts w:ascii="Times New Roman" w:hAnsi="Times New Roman"/>
      <w:sz w:val="24"/>
      <w:szCs w:val="24"/>
      <w:lang w:val="en-IE"/>
    </w:rPr>
  </w:style>
  <w:style w:type="character" w:customStyle="1" w:styleId="afffb">
    <w:name w:val="日期 字符"/>
    <w:basedOn w:val="a0"/>
    <w:link w:val="afffa"/>
    <w:uiPriority w:val="99"/>
    <w:rsid w:val="00293D92"/>
    <w:rPr>
      <w:rFonts w:ascii="Times New Roman" w:hAnsi="Times New Roman"/>
      <w:sz w:val="24"/>
      <w:szCs w:val="24"/>
      <w:lang w:val="en-IE"/>
    </w:rPr>
  </w:style>
  <w:style w:type="paragraph" w:customStyle="1" w:styleId="Scenario">
    <w:name w:val="Scenario"/>
    <w:next w:val="a"/>
    <w:uiPriority w:val="99"/>
    <w:rsid w:val="00293D92"/>
    <w:pPr>
      <w:spacing w:after="215"/>
    </w:pPr>
    <w:rPr>
      <w:rFonts w:ascii="Arial" w:hAnsi="Arial" w:cs="Arial"/>
      <w:b/>
      <w:spacing w:val="20"/>
      <w:lang w:eastAsia="en-US"/>
    </w:rPr>
  </w:style>
  <w:style w:type="paragraph" w:customStyle="1" w:styleId="TableHeaderText">
    <w:name w:val="Table Header Text"/>
    <w:basedOn w:val="TableText"/>
    <w:uiPriority w:val="99"/>
    <w:rsid w:val="00293D92"/>
    <w:pPr>
      <w:spacing w:before="0" w:after="0"/>
      <w:jc w:val="center"/>
    </w:pPr>
    <w:rPr>
      <w:b/>
      <w:sz w:val="24"/>
    </w:rPr>
  </w:style>
  <w:style w:type="paragraph" w:customStyle="1" w:styleId="BulletText1">
    <w:name w:val="Bullet Text 1"/>
    <w:basedOn w:val="a"/>
    <w:uiPriority w:val="99"/>
    <w:rsid w:val="00293D92"/>
    <w:pPr>
      <w:tabs>
        <w:tab w:val="left" w:pos="187"/>
      </w:tabs>
      <w:ind w:left="187" w:hanging="187"/>
    </w:pPr>
    <w:rPr>
      <w:rFonts w:ascii="Times New Roman" w:hAnsi="Times New Roman"/>
      <w:sz w:val="24"/>
    </w:rPr>
  </w:style>
  <w:style w:type="paragraph" w:customStyle="1" w:styleId="BlockLine">
    <w:name w:val="Block Line"/>
    <w:basedOn w:val="a"/>
    <w:next w:val="a"/>
    <w:uiPriority w:val="99"/>
    <w:rsid w:val="00293D92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rFonts w:ascii="Times New Roman" w:hAnsi="Times New Roman"/>
      <w:sz w:val="24"/>
    </w:rPr>
  </w:style>
  <w:style w:type="paragraph" w:customStyle="1" w:styleId="P101Step">
    <w:name w:val="P101_Step"/>
    <w:basedOn w:val="a"/>
    <w:next w:val="a"/>
    <w:uiPriority w:val="99"/>
    <w:rsid w:val="00293D92"/>
    <w:pPr>
      <w:spacing w:before="180" w:after="180"/>
    </w:pPr>
    <w:rPr>
      <w:sz w:val="24"/>
      <w:szCs w:val="24"/>
    </w:rPr>
  </w:style>
  <w:style w:type="paragraph" w:customStyle="1" w:styleId="P101TableFieldDef">
    <w:name w:val="P101_Table_FieldDef"/>
    <w:basedOn w:val="Default"/>
    <w:next w:val="Default"/>
    <w:uiPriority w:val="99"/>
    <w:rsid w:val="00293D92"/>
    <w:pPr>
      <w:spacing w:before="120" w:after="60"/>
    </w:pPr>
    <w:rPr>
      <w:rFonts w:cs="Times New Roman"/>
      <w:color w:val="auto"/>
    </w:rPr>
  </w:style>
  <w:style w:type="paragraph" w:customStyle="1" w:styleId="P101TableExample">
    <w:name w:val="P101_Table_Example"/>
    <w:basedOn w:val="Default"/>
    <w:next w:val="Default"/>
    <w:uiPriority w:val="99"/>
    <w:rsid w:val="00293D92"/>
    <w:pPr>
      <w:spacing w:before="60"/>
    </w:pPr>
    <w:rPr>
      <w:rFonts w:cs="Times New Roman"/>
      <w:color w:val="auto"/>
    </w:rPr>
  </w:style>
  <w:style w:type="paragraph" w:customStyle="1" w:styleId="P102H2Screen">
    <w:name w:val="P102_H2_Screen"/>
    <w:basedOn w:val="Default"/>
    <w:next w:val="Default"/>
    <w:uiPriority w:val="99"/>
    <w:rsid w:val="00293D92"/>
    <w:pPr>
      <w:spacing w:after="40"/>
    </w:pPr>
    <w:rPr>
      <w:rFonts w:cs="Times New Roman"/>
      <w:color w:val="auto"/>
    </w:rPr>
  </w:style>
  <w:style w:type="paragraph" w:customStyle="1" w:styleId="P101TableHeading">
    <w:name w:val="P101_Table_Heading"/>
    <w:basedOn w:val="Default"/>
    <w:next w:val="Default"/>
    <w:uiPriority w:val="99"/>
    <w:rsid w:val="00293D92"/>
    <w:pPr>
      <w:spacing w:before="60" w:after="60"/>
    </w:pPr>
    <w:rPr>
      <w:rFonts w:cs="Times New Roman"/>
      <w:color w:val="auto"/>
    </w:rPr>
  </w:style>
  <w:style w:type="paragraph" w:customStyle="1" w:styleId="P101TableField">
    <w:name w:val="P101_Table_Field"/>
    <w:basedOn w:val="Default"/>
    <w:next w:val="Default"/>
    <w:uiPriority w:val="99"/>
    <w:rsid w:val="00293D92"/>
    <w:pPr>
      <w:spacing w:before="120" w:after="60"/>
    </w:pPr>
    <w:rPr>
      <w:rFonts w:cs="Times New Roman"/>
      <w:color w:val="auto"/>
    </w:rPr>
  </w:style>
  <w:style w:type="paragraph" w:customStyle="1" w:styleId="P101TableFieldReq">
    <w:name w:val="P101_Table_FieldReq"/>
    <w:basedOn w:val="Default"/>
    <w:next w:val="Default"/>
    <w:uiPriority w:val="99"/>
    <w:rsid w:val="00293D92"/>
    <w:pPr>
      <w:spacing w:before="120" w:after="60"/>
    </w:pPr>
    <w:rPr>
      <w:rFonts w:cs="Times New Roman"/>
      <w:color w:val="auto"/>
    </w:rPr>
  </w:style>
  <w:style w:type="character" w:customStyle="1" w:styleId="C101TextStepNumber">
    <w:name w:val="C101_Text_Step_Number"/>
    <w:rsid w:val="00293D92"/>
    <w:rPr>
      <w:rFonts w:cs="Arial"/>
      <w:b/>
      <w:bCs/>
      <w:color w:val="000000"/>
      <w:sz w:val="22"/>
      <w:szCs w:val="22"/>
    </w:rPr>
  </w:style>
  <w:style w:type="paragraph" w:customStyle="1" w:styleId="P101StepNote">
    <w:name w:val="P101_Step_Note"/>
    <w:basedOn w:val="Default"/>
    <w:next w:val="Default"/>
    <w:uiPriority w:val="99"/>
    <w:rsid w:val="00293D92"/>
    <w:pPr>
      <w:spacing w:before="180" w:after="180"/>
    </w:pPr>
    <w:rPr>
      <w:rFonts w:cs="Times New Roman"/>
      <w:color w:val="auto"/>
    </w:rPr>
  </w:style>
  <w:style w:type="character" w:customStyle="1" w:styleId="C100GBaseSAPButton">
    <w:name w:val="C100G_Base SAP Button"/>
    <w:rsid w:val="00293D92"/>
    <w:rPr>
      <w:rFonts w:ascii="Arial" w:hAnsi="Arial"/>
      <w:b/>
      <w:position w:val="-2"/>
      <w:sz w:val="16"/>
      <w:lang w:val="en-US"/>
    </w:rPr>
  </w:style>
  <w:style w:type="paragraph" w:customStyle="1" w:styleId="P104Bullet">
    <w:name w:val="P104_Bullet"/>
    <w:basedOn w:val="a7"/>
    <w:uiPriority w:val="99"/>
    <w:rsid w:val="00293D92"/>
    <w:pPr>
      <w:numPr>
        <w:numId w:val="2"/>
      </w:numPr>
      <w:tabs>
        <w:tab w:val="clear" w:pos="936"/>
        <w:tab w:val="num" w:pos="720"/>
      </w:tabs>
      <w:spacing w:before="60" w:after="60"/>
      <w:ind w:left="720"/>
      <w:jc w:val="left"/>
    </w:pPr>
    <w:rPr>
      <w:rFonts w:eastAsia="Arial Unicode MS"/>
      <w:sz w:val="22"/>
      <w:lang w:val="en-US" w:eastAsia="zh-CN"/>
    </w:rPr>
  </w:style>
  <w:style w:type="paragraph" w:customStyle="1" w:styleId="EmbeddedText">
    <w:name w:val="Embedded Text"/>
    <w:basedOn w:val="TableText"/>
    <w:uiPriority w:val="99"/>
    <w:rsid w:val="00293D92"/>
    <w:pPr>
      <w:spacing w:before="0" w:after="0"/>
    </w:pPr>
    <w:rPr>
      <w:sz w:val="24"/>
    </w:rPr>
  </w:style>
  <w:style w:type="paragraph" w:customStyle="1" w:styleId="P100HeaderSmall">
    <w:name w:val="P100_Header_Small"/>
    <w:basedOn w:val="a"/>
    <w:uiPriority w:val="99"/>
    <w:rsid w:val="00293D92"/>
    <w:pPr>
      <w:spacing w:before="20" w:after="20"/>
      <w:jc w:val="center"/>
    </w:pPr>
    <w:rPr>
      <w:rFonts w:eastAsia="Arial Unicode MS"/>
      <w:sz w:val="14"/>
    </w:rPr>
  </w:style>
  <w:style w:type="paragraph" w:customStyle="1" w:styleId="P100TableBullet">
    <w:name w:val="P100_Table_Bullet"/>
    <w:basedOn w:val="P101TableFieldDef"/>
    <w:uiPriority w:val="99"/>
    <w:rsid w:val="00293D92"/>
    <w:pPr>
      <w:numPr>
        <w:numId w:val="3"/>
      </w:numPr>
      <w:tabs>
        <w:tab w:val="left" w:pos="1944"/>
      </w:tabs>
      <w:autoSpaceDE/>
      <w:autoSpaceDN/>
      <w:adjustRightInd/>
      <w:spacing w:before="0" w:after="0"/>
    </w:pPr>
    <w:rPr>
      <w:rFonts w:eastAsia="Arial Unicode MS"/>
      <w:sz w:val="20"/>
      <w:szCs w:val="20"/>
    </w:rPr>
  </w:style>
  <w:style w:type="paragraph" w:customStyle="1" w:styleId="P101GoBack">
    <w:name w:val="P101_Go_Back"/>
    <w:basedOn w:val="P101Step"/>
    <w:next w:val="a"/>
    <w:uiPriority w:val="99"/>
    <w:rsid w:val="00293D92"/>
    <w:pPr>
      <w:ind w:left="576" w:hanging="576"/>
    </w:pPr>
    <w:rPr>
      <w:rFonts w:eastAsia="Arial Unicode MS"/>
      <w:sz w:val="20"/>
      <w:szCs w:val="20"/>
    </w:rPr>
  </w:style>
  <w:style w:type="paragraph" w:customStyle="1" w:styleId="P101GraphicScreen">
    <w:name w:val="P101_Graphic_Screen"/>
    <w:basedOn w:val="a"/>
    <w:uiPriority w:val="99"/>
    <w:rsid w:val="00293D92"/>
    <w:pPr>
      <w:spacing w:after="240"/>
    </w:pPr>
    <w:rPr>
      <w:rFonts w:eastAsia="Arial Unicode MS"/>
      <w:sz w:val="22"/>
    </w:rPr>
  </w:style>
  <w:style w:type="paragraph" w:customStyle="1" w:styleId="P101H1DocTitle">
    <w:name w:val="P101_H1_DocTitle"/>
    <w:basedOn w:val="a"/>
    <w:uiPriority w:val="99"/>
    <w:rsid w:val="00293D92"/>
    <w:pPr>
      <w:spacing w:before="60" w:after="60"/>
      <w:outlineLvl w:val="0"/>
    </w:pPr>
    <w:rPr>
      <w:rFonts w:eastAsia="Arial Unicode MS"/>
      <w:b/>
      <w:sz w:val="22"/>
    </w:rPr>
  </w:style>
  <w:style w:type="paragraph" w:customStyle="1" w:styleId="P101H1DocTitleCentered">
    <w:name w:val="P101_H1_DocTitle_Centered"/>
    <w:basedOn w:val="P101H1DocTitle"/>
    <w:uiPriority w:val="99"/>
    <w:rsid w:val="00293D92"/>
    <w:pPr>
      <w:jc w:val="center"/>
    </w:pPr>
  </w:style>
  <w:style w:type="paragraph" w:customStyle="1" w:styleId="P101H2">
    <w:name w:val="P101_H2"/>
    <w:basedOn w:val="a"/>
    <w:uiPriority w:val="99"/>
    <w:rsid w:val="00293D92"/>
    <w:pPr>
      <w:keepNext/>
      <w:shd w:val="pct15" w:color="auto" w:fill="FFFFFF"/>
      <w:spacing w:before="240" w:after="120"/>
      <w:outlineLvl w:val="1"/>
    </w:pPr>
    <w:rPr>
      <w:b/>
      <w:sz w:val="22"/>
    </w:rPr>
  </w:style>
  <w:style w:type="paragraph" w:customStyle="1" w:styleId="P102H2">
    <w:name w:val="P102_H2"/>
    <w:basedOn w:val="a"/>
    <w:uiPriority w:val="99"/>
    <w:rsid w:val="00293D92"/>
    <w:pPr>
      <w:spacing w:before="240" w:after="120"/>
      <w:outlineLvl w:val="1"/>
    </w:pPr>
    <w:rPr>
      <w:rFonts w:eastAsia="Arial Unicode MS"/>
      <w:b/>
      <w:sz w:val="22"/>
    </w:rPr>
  </w:style>
  <w:style w:type="paragraph" w:customStyle="1" w:styleId="P101StepBullet">
    <w:name w:val="P101_Step_Bullet"/>
    <w:basedOn w:val="P101Step"/>
    <w:uiPriority w:val="99"/>
    <w:rsid w:val="00293D92"/>
    <w:pPr>
      <w:numPr>
        <w:ilvl w:val="1"/>
        <w:numId w:val="5"/>
      </w:numPr>
      <w:tabs>
        <w:tab w:val="clear" w:pos="1440"/>
        <w:tab w:val="left" w:pos="936"/>
      </w:tabs>
      <w:spacing w:before="40" w:after="120"/>
      <w:ind w:left="2880"/>
    </w:pPr>
    <w:rPr>
      <w:rFonts w:eastAsia="Arial Unicode MS"/>
      <w:sz w:val="20"/>
      <w:szCs w:val="20"/>
    </w:rPr>
  </w:style>
  <w:style w:type="paragraph" w:customStyle="1" w:styleId="BulletText2">
    <w:name w:val="Bullet Text 2"/>
    <w:basedOn w:val="BulletText1"/>
    <w:uiPriority w:val="99"/>
    <w:rsid w:val="00293D92"/>
    <w:pPr>
      <w:numPr>
        <w:numId w:val="4"/>
      </w:numPr>
      <w:tabs>
        <w:tab w:val="clear" w:pos="187"/>
        <w:tab w:val="clear" w:pos="533"/>
      </w:tabs>
    </w:pPr>
  </w:style>
  <w:style w:type="paragraph" w:customStyle="1" w:styleId="PWCHeadPurpose">
    <w:name w:val="PWC_Head_Purpose"/>
    <w:basedOn w:val="a"/>
    <w:uiPriority w:val="99"/>
    <w:rsid w:val="00293D92"/>
    <w:rPr>
      <w:b/>
      <w:sz w:val="28"/>
    </w:rPr>
  </w:style>
  <w:style w:type="paragraph" w:customStyle="1" w:styleId="PWCHeadTransCode">
    <w:name w:val="PWC_Head_TransCode"/>
    <w:basedOn w:val="a"/>
    <w:next w:val="a"/>
    <w:uiPriority w:val="99"/>
    <w:rsid w:val="00293D92"/>
    <w:pPr>
      <w:keepNext/>
      <w:keepLines/>
      <w:spacing w:before="240"/>
    </w:pPr>
    <w:rPr>
      <w:b/>
      <w:sz w:val="24"/>
    </w:rPr>
  </w:style>
  <w:style w:type="paragraph" w:customStyle="1" w:styleId="PWCHeadWorkSteps">
    <w:name w:val="PWC_Head_WorkSteps"/>
    <w:basedOn w:val="a"/>
    <w:next w:val="a"/>
    <w:uiPriority w:val="99"/>
    <w:rsid w:val="00293D92"/>
    <w:pPr>
      <w:keepNext/>
      <w:keepLines/>
      <w:pBdr>
        <w:top w:val="single" w:sz="4" w:space="1" w:color="auto"/>
      </w:pBdr>
      <w:spacing w:before="240"/>
    </w:pPr>
    <w:rPr>
      <w:b/>
      <w:sz w:val="28"/>
    </w:rPr>
  </w:style>
  <w:style w:type="paragraph" w:customStyle="1" w:styleId="PWCTextMenuPath">
    <w:name w:val="PWC_Text_MenuPath"/>
    <w:basedOn w:val="a"/>
    <w:uiPriority w:val="99"/>
    <w:rsid w:val="00293D92"/>
    <w:pPr>
      <w:spacing w:before="120" w:after="120"/>
      <w:ind w:left="1440" w:hanging="720"/>
    </w:pPr>
    <w:rPr>
      <w:b/>
      <w:sz w:val="22"/>
    </w:rPr>
  </w:style>
  <w:style w:type="paragraph" w:customStyle="1" w:styleId="PWCTextBullet">
    <w:name w:val="PWC_Text_Bullet"/>
    <w:basedOn w:val="a"/>
    <w:autoRedefine/>
    <w:uiPriority w:val="99"/>
    <w:rsid w:val="00293D92"/>
    <w:pPr>
      <w:tabs>
        <w:tab w:val="left" w:pos="990"/>
      </w:tabs>
      <w:spacing w:before="120" w:after="120"/>
      <w:ind w:left="360"/>
    </w:pPr>
    <w:rPr>
      <w:rFonts w:cs="Arial"/>
      <w:sz w:val="22"/>
    </w:rPr>
  </w:style>
  <w:style w:type="paragraph" w:customStyle="1" w:styleId="PWCTextHeadingPlain">
    <w:name w:val="PWC_Text_HeadingPlain"/>
    <w:basedOn w:val="a"/>
    <w:uiPriority w:val="99"/>
    <w:rsid w:val="00293D92"/>
    <w:pPr>
      <w:spacing w:before="180" w:after="120"/>
      <w:ind w:left="720"/>
    </w:pPr>
    <w:rPr>
      <w:sz w:val="22"/>
    </w:rPr>
  </w:style>
  <w:style w:type="character" w:customStyle="1" w:styleId="C100TextExample">
    <w:name w:val="C100_Text_Example"/>
    <w:rsid w:val="00293D92"/>
    <w:rPr>
      <w:b/>
      <w:lang w:val="en-US"/>
    </w:rPr>
  </w:style>
  <w:style w:type="paragraph" w:customStyle="1" w:styleId="PWCGraphicScreenBar46">
    <w:name w:val="PWC_GraphicScreenBar4.6"/>
    <w:basedOn w:val="a"/>
    <w:uiPriority w:val="99"/>
    <w:rsid w:val="00293D92"/>
    <w:pPr>
      <w:pBdr>
        <w:top w:val="single" w:sz="4" w:space="1" w:color="0000FF" w:shadow="1"/>
        <w:left w:val="single" w:sz="4" w:space="4" w:color="0000FF" w:shadow="1"/>
        <w:bottom w:val="single" w:sz="4" w:space="1" w:color="0000FF" w:shadow="1"/>
        <w:right w:val="single" w:sz="4" w:space="4" w:color="0000FF" w:shadow="1"/>
      </w:pBdr>
    </w:pPr>
    <w:rPr>
      <w:b/>
      <w:i/>
      <w:color w:val="0000FF"/>
      <w:sz w:val="28"/>
    </w:rPr>
  </w:style>
  <w:style w:type="paragraph" w:customStyle="1" w:styleId="PWCTextStep">
    <w:name w:val="PWC_Text_Step"/>
    <w:basedOn w:val="a"/>
    <w:next w:val="a"/>
    <w:uiPriority w:val="99"/>
    <w:rsid w:val="00293D92"/>
    <w:pPr>
      <w:numPr>
        <w:numId w:val="6"/>
      </w:numPr>
      <w:tabs>
        <w:tab w:val="clear" w:pos="720"/>
      </w:tabs>
      <w:spacing w:before="360" w:after="180"/>
      <w:ind w:left="1800" w:hanging="360"/>
    </w:pPr>
    <w:rPr>
      <w:sz w:val="22"/>
    </w:rPr>
  </w:style>
  <w:style w:type="paragraph" w:customStyle="1" w:styleId="PWCTableHeadingText">
    <w:name w:val="PWC_Table_HeadingText"/>
    <w:basedOn w:val="a"/>
    <w:uiPriority w:val="99"/>
    <w:rsid w:val="00293D92"/>
    <w:pPr>
      <w:spacing w:before="60" w:after="60"/>
      <w:jc w:val="center"/>
    </w:pPr>
    <w:rPr>
      <w:b/>
      <w:sz w:val="22"/>
    </w:rPr>
  </w:style>
  <w:style w:type="paragraph" w:customStyle="1" w:styleId="PWCText">
    <w:name w:val="PWC_Text"/>
    <w:basedOn w:val="a"/>
    <w:uiPriority w:val="99"/>
    <w:rsid w:val="00293D92"/>
    <w:pPr>
      <w:spacing w:before="120" w:after="120"/>
    </w:pPr>
    <w:rPr>
      <w:sz w:val="22"/>
    </w:rPr>
  </w:style>
  <w:style w:type="character" w:customStyle="1" w:styleId="C01TextStepNumber">
    <w:name w:val="C01_Text_Step_Number"/>
    <w:rsid w:val="00293D92"/>
    <w:rPr>
      <w:rFonts w:ascii="Arial" w:hAnsi="Arial"/>
      <w:b/>
      <w:sz w:val="22"/>
      <w:lang w:val="en-US"/>
    </w:rPr>
  </w:style>
  <w:style w:type="paragraph" w:customStyle="1" w:styleId="Preformatted">
    <w:name w:val="Preformatted"/>
    <w:basedOn w:val="a"/>
    <w:uiPriority w:val="99"/>
    <w:rsid w:val="00293D92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2"/>
    </w:rPr>
  </w:style>
  <w:style w:type="paragraph" w:customStyle="1" w:styleId="Heading2Centered">
    <w:name w:val="Heading 2 + Centered"/>
    <w:basedOn w:val="1"/>
    <w:uiPriority w:val="99"/>
    <w:rsid w:val="00293D92"/>
    <w:pPr>
      <w:keepNext/>
      <w:keepLines/>
      <w:pageBreakBefore/>
      <w:widowControl/>
      <w:numPr>
        <w:numId w:val="7"/>
      </w:numPr>
      <w:pBdr>
        <w:top w:val="single" w:sz="18" w:space="1" w:color="auto"/>
      </w:pBdr>
      <w:tabs>
        <w:tab w:val="clear" w:pos="320"/>
        <w:tab w:val="clear" w:pos="720"/>
        <w:tab w:val="clear" w:pos="2070"/>
      </w:tabs>
      <w:spacing w:before="142" w:after="113"/>
      <w:ind w:left="360"/>
      <w:jc w:val="center"/>
    </w:pPr>
    <w:rPr>
      <w:b w:val="0"/>
      <w:color w:val="auto"/>
      <w:sz w:val="32"/>
      <w:lang w:val="en-IE" w:eastAsia="zh-CN"/>
    </w:rPr>
  </w:style>
  <w:style w:type="paragraph" w:customStyle="1" w:styleId="justify">
    <w:name w:val="justify"/>
    <w:basedOn w:val="a"/>
    <w:uiPriority w:val="99"/>
    <w:rsid w:val="00293D92"/>
    <w:pPr>
      <w:spacing w:before="100" w:after="100"/>
      <w:ind w:left="612" w:right="612"/>
      <w:jc w:val="both"/>
    </w:pPr>
    <w:rPr>
      <w:color w:val="000000"/>
      <w:sz w:val="18"/>
      <w:lang w:val="en-GB"/>
    </w:rPr>
  </w:style>
  <w:style w:type="character" w:customStyle="1" w:styleId="UserInput">
    <w:name w:val="User Input"/>
    <w:rsid w:val="00293D92"/>
    <w:rPr>
      <w:rFonts w:ascii="Courier New" w:hAnsi="Courier New"/>
      <w:b/>
      <w:sz w:val="20"/>
    </w:rPr>
  </w:style>
  <w:style w:type="paragraph" w:customStyle="1" w:styleId="NoteIcon">
    <w:name w:val="Note Icon"/>
    <w:basedOn w:val="a"/>
    <w:next w:val="a"/>
    <w:uiPriority w:val="99"/>
    <w:rsid w:val="00293D92"/>
    <w:pPr>
      <w:keepNext/>
      <w:spacing w:before="60" w:after="60"/>
      <w:ind w:left="1080"/>
    </w:pPr>
    <w:rPr>
      <w:sz w:val="22"/>
      <w:lang w:val="de-DE"/>
    </w:rPr>
  </w:style>
  <w:style w:type="paragraph" w:customStyle="1" w:styleId="NoteParagraph">
    <w:name w:val="Note Paragraph"/>
    <w:basedOn w:val="a"/>
    <w:uiPriority w:val="99"/>
    <w:rsid w:val="00293D92"/>
    <w:pPr>
      <w:spacing w:before="60" w:after="60"/>
      <w:ind w:left="1077"/>
    </w:pPr>
    <w:rPr>
      <w:rFonts w:cs="Arial"/>
      <w:snapToGrid w:val="0"/>
      <w:sz w:val="22"/>
      <w:lang w:val="de-DE"/>
    </w:rPr>
  </w:style>
  <w:style w:type="character" w:customStyle="1" w:styleId="C100TextMenuPath">
    <w:name w:val="C100_Text_Menu_Path"/>
    <w:rsid w:val="00293D92"/>
    <w:rPr>
      <w:b/>
      <w:lang w:val="en-US"/>
    </w:rPr>
  </w:style>
  <w:style w:type="paragraph" w:customStyle="1" w:styleId="P101TextBullet">
    <w:name w:val="P101_Text_Bullet"/>
    <w:basedOn w:val="a7"/>
    <w:uiPriority w:val="99"/>
    <w:rsid w:val="00293D92"/>
    <w:pPr>
      <w:tabs>
        <w:tab w:val="left" w:pos="936"/>
      </w:tabs>
      <w:spacing w:before="60" w:after="60"/>
      <w:ind w:left="936" w:hanging="360"/>
      <w:jc w:val="left"/>
    </w:pPr>
    <w:rPr>
      <w:sz w:val="22"/>
      <w:lang w:val="en-US" w:eastAsia="zh-CN"/>
    </w:rPr>
  </w:style>
  <w:style w:type="paragraph" w:customStyle="1" w:styleId="P106Text">
    <w:name w:val="P106_Text"/>
    <w:basedOn w:val="a"/>
    <w:uiPriority w:val="99"/>
    <w:rsid w:val="00293D92"/>
    <w:pPr>
      <w:spacing w:before="120" w:after="120"/>
    </w:pPr>
    <w:rPr>
      <w:sz w:val="22"/>
    </w:rPr>
  </w:style>
  <w:style w:type="character" w:customStyle="1" w:styleId="IBMTextNumber">
    <w:name w:val="IBM_Text_Number"/>
    <w:rsid w:val="00293D92"/>
    <w:rPr>
      <w:b/>
      <w:i w:val="0"/>
      <w:sz w:val="24"/>
    </w:rPr>
  </w:style>
  <w:style w:type="character" w:customStyle="1" w:styleId="highlight">
    <w:name w:val="highlight"/>
    <w:rsid w:val="00293D92"/>
  </w:style>
  <w:style w:type="paragraph" w:customStyle="1" w:styleId="Style1">
    <w:name w:val="Style1"/>
    <w:basedOn w:val="4"/>
    <w:uiPriority w:val="99"/>
    <w:qFormat/>
    <w:rsid w:val="00293D92"/>
    <w:pPr>
      <w:keepLines/>
      <w:numPr>
        <w:ilvl w:val="0"/>
        <w:numId w:val="0"/>
      </w:numPr>
      <w:tabs>
        <w:tab w:val="clear" w:pos="2160"/>
        <w:tab w:val="left" w:pos="720"/>
        <w:tab w:val="num" w:pos="1573"/>
      </w:tabs>
      <w:spacing w:before="0" w:after="260" w:line="240" w:lineRule="atLeast"/>
      <w:ind w:left="1573" w:hanging="864"/>
    </w:pPr>
    <w:rPr>
      <w:rFonts w:ascii="Century Schoolbook" w:eastAsia="黑体" w:hAnsi="Century Schoolbook"/>
      <w:b w:val="0"/>
      <w:iCs/>
      <w:color w:val="000000" w:themeColor="text1"/>
      <w:kern w:val="28"/>
      <w:szCs w:val="24"/>
      <w:lang w:val="en-GB"/>
    </w:rPr>
  </w:style>
  <w:style w:type="paragraph" w:styleId="TOC0">
    <w:name w:val="TOC Heading"/>
    <w:basedOn w:val="1"/>
    <w:next w:val="a"/>
    <w:uiPriority w:val="39"/>
    <w:unhideWhenUsed/>
    <w:qFormat/>
    <w:rsid w:val="00293D92"/>
    <w:pPr>
      <w:keepNext/>
      <w:keepLines/>
      <w:widowControl/>
      <w:numPr>
        <w:numId w:val="0"/>
      </w:numPr>
      <w:tabs>
        <w:tab w:val="clear" w:pos="320"/>
      </w:tabs>
      <w:spacing w:after="0" w:line="259" w:lineRule="auto"/>
      <w:outlineLvl w:val="9"/>
    </w:pPr>
    <w:rPr>
      <w:rFonts w:cs="Mangal"/>
      <w:color w:val="2E74B5"/>
      <w:kern w:val="0"/>
      <w:sz w:val="32"/>
      <w:szCs w:val="32"/>
      <w:lang w:val="en-US" w:eastAsia="zh-CN"/>
    </w:rPr>
  </w:style>
  <w:style w:type="character" w:customStyle="1" w:styleId="fontstyle01">
    <w:name w:val="fontstyle01"/>
    <w:rsid w:val="00293D92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293D92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293D92"/>
    <w:rPr>
      <w:rFonts w:ascii="Century Schoolbook" w:hAnsi="Century Schoolbook" w:hint="default"/>
      <w:b w:val="0"/>
      <w:bCs w:val="0"/>
      <w:i w:val="0"/>
      <w:iCs w:val="0"/>
      <w:color w:val="000000"/>
      <w:sz w:val="22"/>
      <w:szCs w:val="22"/>
    </w:rPr>
  </w:style>
  <w:style w:type="table" w:styleId="37">
    <w:name w:val="Table Simple 3"/>
    <w:basedOn w:val="a1"/>
    <w:rsid w:val="00293D92"/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patriciad">
    <w:name w:val="patriciad"/>
    <w:semiHidden/>
    <w:rsid w:val="00293D92"/>
    <w:rPr>
      <w:rFonts w:ascii="Arial" w:hAnsi="Arial" w:cs="Arial"/>
      <w:color w:val="000080"/>
      <w:sz w:val="20"/>
      <w:szCs w:val="20"/>
    </w:rPr>
  </w:style>
  <w:style w:type="character" w:customStyle="1" w:styleId="57">
    <w:name w:val="样式5 字符"/>
    <w:basedOn w:val="40"/>
    <w:link w:val="56"/>
    <w:rsid w:val="00293D92"/>
    <w:rPr>
      <w:rFonts w:ascii="Calibri Light" w:eastAsia="黑体" w:hAnsi="Calibri Light"/>
      <w:b w:val="0"/>
      <w:iCs/>
      <w:color w:val="000000" w:themeColor="text1"/>
      <w:spacing w:val="-4"/>
      <w:kern w:val="28"/>
      <w:sz w:val="24"/>
      <w:lang w:val="x-none" w:eastAsia="x-none"/>
    </w:rPr>
  </w:style>
  <w:style w:type="character" w:customStyle="1" w:styleId="TOC10">
    <w:name w:val="TOC 1 字符"/>
    <w:basedOn w:val="a0"/>
    <w:link w:val="TOC1"/>
    <w:uiPriority w:val="39"/>
    <w:rsid w:val="00293D92"/>
  </w:style>
  <w:style w:type="paragraph" w:customStyle="1" w:styleId="15">
    <w:name w:val="列出段落1"/>
    <w:basedOn w:val="a"/>
    <w:uiPriority w:val="34"/>
    <w:qFormat/>
    <w:rsid w:val="00293D92"/>
    <w:pPr>
      <w:ind w:firstLineChars="200" w:firstLine="420"/>
    </w:pPr>
    <w:rPr>
      <w:rFonts w:ascii="Arial" w:eastAsia="微软雅黑" w:hAnsi="Arial"/>
    </w:rPr>
  </w:style>
  <w:style w:type="paragraph" w:customStyle="1" w:styleId="msonormal0">
    <w:name w:val="msonormal"/>
    <w:basedOn w:val="a"/>
    <w:uiPriority w:val="99"/>
    <w:rsid w:val="00293D92"/>
    <w:rPr>
      <w:rFonts w:ascii="PMingLiU" w:eastAsia="PMingLiU" w:hAnsi="PMingLiU" w:cs="PMingLiU"/>
      <w:sz w:val="24"/>
      <w:szCs w:val="24"/>
      <w:lang w:eastAsia="zh-TW"/>
    </w:rPr>
  </w:style>
  <w:style w:type="character" w:customStyle="1" w:styleId="16">
    <w:name w:val="未处理的提及1"/>
    <w:basedOn w:val="a0"/>
    <w:uiPriority w:val="99"/>
    <w:semiHidden/>
    <w:unhideWhenUsed/>
    <w:rsid w:val="00293D92"/>
    <w:rPr>
      <w:color w:val="605E5C"/>
      <w:shd w:val="clear" w:color="auto" w:fill="E1DFDD"/>
    </w:rPr>
  </w:style>
  <w:style w:type="character" w:customStyle="1" w:styleId="TPNormalCharCharCharCharCharCharCharCharCharChar">
    <w:name w:val="TP_Normal Char Char Char Char Char Char Char Char Char Char"/>
    <w:link w:val="TPNormalCharCharCharCharCharCharChar"/>
    <w:uiPriority w:val="99"/>
    <w:rsid w:val="00DD04C4"/>
    <w:rPr>
      <w:rFonts w:ascii="Arial" w:hAnsi="Arial"/>
      <w:lang w:val="en-GB" w:eastAsia="en-IE"/>
    </w:rPr>
  </w:style>
  <w:style w:type="paragraph" w:customStyle="1" w:styleId="TPNormalCharCharCharCharCharCharChar">
    <w:name w:val="TP_Normal Char Char Char Char Char Char Char"/>
    <w:basedOn w:val="a"/>
    <w:link w:val="TPNormalCharCharCharCharCharCharCharCharCharChar"/>
    <w:uiPriority w:val="99"/>
    <w:rsid w:val="00DD04C4"/>
    <w:pPr>
      <w:tabs>
        <w:tab w:val="left" w:pos="720"/>
      </w:tabs>
      <w:spacing w:before="60" w:after="60"/>
      <w:ind w:left="720"/>
    </w:pPr>
    <w:rPr>
      <w:rFonts w:ascii="Arial" w:hAnsi="Arial"/>
      <w:lang w:val="en-GB" w:eastAsia="en-IE"/>
    </w:rPr>
  </w:style>
  <w:style w:type="character" w:customStyle="1" w:styleId="marked">
    <w:name w:val="marked"/>
    <w:basedOn w:val="a0"/>
    <w:rsid w:val="00CA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5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05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81084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9938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6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85242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469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15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667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25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96548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563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603">
          <w:marLeft w:val="171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1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0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1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8319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1421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7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912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2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51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27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907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272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731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9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7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1685">
          <w:marLeft w:val="171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6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3379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627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2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8049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32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14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268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15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796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126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g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ang\Downloads\Template\CJLR%20Project%20Documents%20Template\03%20Build\02%20Function%20Specification\CJLR-Project_Name-Functional_Specification_Document-V0.0-YYYYMMDD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4B7C7C3A7BD5149B59CBE5AAF498A0F" ma:contentTypeVersion="5" ma:contentTypeDescription="新建文档。" ma:contentTypeScope="" ma:versionID="c8b7a0b2f571c1f054601eed2a7887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753528ac89d2e9a85713ec38ad8ff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0A28B-770C-49A6-8E6B-F4C555D0A8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AA1C76-0BC3-4189-805E-F4D376CEF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53D64-21AF-4706-A537-2F1D00F10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606DE2-0E01-454A-B583-8B66E0285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C:\Users\rayang\Downloads\Template\CJLR Project Documents Template\03 Build\02 Function Specification\CJLR-Project_Name-Functional_Specification_Document-V0.0-YYYYMMDD.dotx</Template>
  <TotalTime>0</TotalTime>
  <Pages>5</Pages>
  <Words>198</Words>
  <Characters>1134</Characters>
  <Application>Microsoft Office Word</Application>
  <DocSecurity>0</DocSecurity>
  <Lines>9</Lines>
  <Paragraphs>2</Paragraphs>
  <ScaleCrop>false</ScaleCrop>
  <Company>HT</Company>
  <LinksUpToDate>false</LinksUpToDate>
  <CharactersWithSpaces>1330</CharactersWithSpaces>
  <SharedDoc>false</SharedDoc>
  <HLinks>
    <vt:vector size="84" baseType="variant"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_Toc80806691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_Toc80806690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_Toc80806689</vt:lpwstr>
      </vt:variant>
      <vt:variant>
        <vt:i4>1638462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_Toc80806688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_Toc80806687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_Toc80806686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_Toc80806685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_Toc80806684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_Toc80806683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_Toc80806682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_Toc80806681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_Toc80806680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_Toc80806679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_Toc80806678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文档编写规范</dc:title>
  <dc:subject>文档编写规范</dc:subject>
  <dc:creator>Hanthink</dc:creator>
  <cp:keywords/>
  <cp:lastModifiedBy>lyy swu</cp:lastModifiedBy>
  <cp:revision>2</cp:revision>
  <cp:lastPrinted>2021-08-30T09:40:00Z</cp:lastPrinted>
  <dcterms:created xsi:type="dcterms:W3CDTF">2024-04-16T04:18:00Z</dcterms:created>
  <dcterms:modified xsi:type="dcterms:W3CDTF">2024-04-16T04:18:00Z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0x01010054B7C7C3A7BD5149B59CBE5AAF498A0F</vt:lpwstr>
  </property>
</Properties>
</file>